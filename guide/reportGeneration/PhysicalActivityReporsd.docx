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 standalone="yes"?>
<w:document mc:Ignorable="w14 w15 wp14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w:body><w:p w14:paraId="0AA37557" w14:textId="77777777" w:rsidP="007C4472" w:rsidR="007C4472" w:rsidRDefault="007C4472"><w:pPr><w:jc w:val="center"></w:jc><w:rPr><w:b></w:b><w:sz w:val="44"></w:sz><w:szCs w:val="44"></w:szCs></w:rPr></w:pPr><w:bookmarkStart w:id="0" w:name="_GoBack"></w:bookmarkStart><w:bookmarkEnd w:id="0"></w:bookmarkEnd></w:p><w:p w14:paraId="3BD9347E" w14:textId="77777777" w:rsidP="00517BF3" w:rsidR="00517BF3" w:rsidRDefault="00517BF3"><w:pPr><w:rPr><w:b></w:b><w:sz w:val="44"></w:sz><w:szCs w:val="44"></w:szCs></w:rPr></w:pPr></w:p><w:p w14:paraId="16BF8DDB" w14:textId="77777777" w:rsidP="00517BF3" w:rsidR="00517BF3" w:rsidRDefault="007C4472" w:rsidRPr="00517BF3"><w:pPr><w:jc w:val="center"></w:jc><w:rPr><w:b></w:b><w:sz w:val="44"></w:sz><w:szCs w:val="44"></w:szCs></w:rPr></w:pPr><w:r w:rsidRPr="00517BF3"><w:rPr><w:b></w:b><w:sz w:val="44"></w:sz><w:szCs w:val="44"></w:szCs></w:rPr><w:t>Report on Physical Activity and Gait Analysis using body fixed inertial sensors</w:t></w:r></w:p><w:p w14:paraId="4DB1DA5B" w14:textId="77777777" w:rsidR="00517BF3" w:rsidRDefault="00517BF3"></w:p><w:p w14:paraId="3B12C00F" w14:textId="77777777" w:rsidR="00517BF3" w:rsidRDefault="00517BF3"></w:p><w:p w14:paraId="595EC19C" w14:textId="77777777" w:rsidP="00517BF3" w:rsidR="00517BF3" w:rsidRDefault="00517BF3"><w:pPr><w:jc w:val="center"></w:jc><w:rPr><w:b></w:b><w:color w:themeColor="background2" w:themeShade="80" w:val="948A54"></w:color><w:sz w:val="44"></w:sz><w:szCs w:val="44"></w:szCs></w:rPr></w:pPr><w:r w:rsidRPr="007B4AF7"><w:rPr><w:b></w:b><w:color w:themeColor="background2" w:themeShade="80" w:val="948A54"></w:color><w:sz w:val="44"></w:sz><w:szCs w:val="44"></w:szCs></w:rPr><w:t xml:space="preserve">Patient ID: </w:t></w:r><w:r w:rsidR="0062120C"><w:rPr><w:b></w:b><w:color w:themeColor="background2" w:themeShade="80" w:val="948A54"></w:color><w:sz w:val="44"></w:sz><w:szCs w:val="44"></w:szCs></w:rPr><w:t>CP_Perform_01</w:t></w:r></w:p><w:p w14:paraId="2336666C" w14:textId="77777777" w:rsidP="00517BF3" w:rsidR="00517BF3" w:rsidRDefault="00517BF3" w:rsidRPr="001A4406"><w:pPr><w:jc w:val="center"></w:jc><w:rPr><w:b></w:b><w:color w:themeColor="background2" w:themeShade="80" w:val="948A54"></w:color><w:sz w:val="32"></w:sz><w:szCs w:val="32"></w:szCs></w:rPr></w:pPr><w:r><w:rPr><w:b></w:b><w:color w:themeColor="background2" w:themeShade="80" w:val="948A54"></w:color><w:sz w:val="32"></w:sz><w:szCs w:val="32"></w:szCs></w:rPr><w:t xml:space="preserve">Evaluation date: </w:t></w:r><w:r w:rsidR="0062120C"><w:rPr><w:b></w:b><w:color w:themeColor="background2" w:themeShade="80" w:val="948A54"></w:color><w:sz w:val="32"></w:sz><w:szCs w:val="32"></w:szCs></w:rPr><w:t>06.11.2017</w:t></w:r></w:p><w:p w14:paraId="79041486" w14:textId="77777777" w:rsidR="00517BF3" w:rsidRDefault="00517BF3"></w:p><w:p w14:paraId="2C9449F9" w14:textId="77777777" w:rsidR="00517BF3" w:rsidRDefault="00517BF3" w:rsidRPr="00517BF3"></w:p><w:p w14:paraId="4FE6A182" w14:textId="77777777" w:rsidP="007C4472" w:rsidR="007C4472" w:rsidRDefault="007C4472" w:rsidRPr="00517BF3"><w:pPr><w:pStyle w:val="Paragrafoelenco"></w:pStyle><w:numPr><w:ilvl w:val="0"></w:ilvl><w:numId w:val="1"></w:numId></w:numPr><w:rPr><w:b></w:b><w:sz w:val="32"></w:sz><w:szCs w:val="32"></w:szCs></w:rPr></w:pPr><w:r w:rsidRPr="00517BF3"><w:rPr><w:b></w:b><w:sz w:val="32"></w:sz><w:szCs w:val="32"></w:szCs></w:rPr><w:t>Physical activity metrics:</w:t></w:r></w:p><w:p w14:paraId="5DCEE013" w14:textId="77777777" w:rsidP="00517BF3" w:rsidR="00517BF3" w:rsidRDefault="00517BF3" w:rsidRPr="00517BF3"><w:pPr><w:pStyle w:val="Paragrafoelenco"></w:pStyle><w:numPr><w:ilvl w:val="0"></w:ilvl><w:numId w:val="6"></w:numId></w:numPr><w:rPr><w:b></w:b><w:i></w:i><w:sz w:val="32"></w:sz><w:szCs w:val="32"></w:szCs></w:rPr></w:pPr><w:r w:rsidRPr="00517BF3"><w:rPr><w:i></w:i><w:sz w:val="28"></w:sz><w:szCs w:val="28"></w:szCs></w:rPr><w:t>Global assessment</w:t></w:r><w:r w:rsidR="007C4472" w:rsidRPr="00517BF3"><w:rPr><w:i></w:i><w:sz w:val="28"></w:sz><w:szCs w:val="28"></w:szCs></w:rPr><w:t xml:space="preserve"> </w:t></w:r></w:p><w:p w14:paraId="64772FA9" w14:textId="77777777" w:rsidP="00517BF3" w:rsidR="00517BF3" w:rsidRDefault="00517BF3" w:rsidRPr="00517BF3"><w:pPr><w:pStyle w:val="Paragrafoelenco"></w:pStyle><w:numPr><w:ilvl w:val="0"></w:ilvl><w:numId w:val="6"></w:numId></w:numPr><w:rPr><w:b></w:b><w:i></w:i><w:sz w:val="32"></w:sz><w:szCs w:val="32"></w:szCs></w:rPr></w:pPr><w:r w:rsidRPr="00517BF3"><w:rPr><w:i></w:i><w:sz w:val="28"></w:sz><w:szCs w:val="28"></w:szCs></w:rPr><w:t>Duration of episodes</w:t></w:r><w:r w:rsidR="007C4472" w:rsidRPr="00517BF3"><w:rPr><w:i></w:i><w:sz w:val="28"></w:sz><w:szCs w:val="28"></w:szCs></w:rPr><w:t xml:space="preserve"> </w:t></w:r></w:p><w:p w14:paraId="4B6C62C6" w14:textId="77777777" w:rsidP="00517BF3" w:rsidR="007C4472" w:rsidRDefault="00517BF3" w:rsidRPr="00517BF3"><w:pPr><w:pStyle w:val="Paragrafoelenco"></w:pStyle><w:numPr><w:ilvl w:val="0"></w:ilvl><w:numId w:val="6"></w:numId></w:numPr><w:rPr><w:b></w:b><w:i></w:i><w:sz w:val="32"></w:sz><w:szCs w:val="32"></w:szCs></w:rPr></w:pPr><w:r w:rsidRPr="00517BF3"><w:rPr><w:i></w:i><w:sz w:val="28"></w:sz><w:szCs w:val="28"></w:szCs></w:rPr><w:t>Temporal pattern</w:t></w:r></w:p><w:p w14:paraId="181633DA" w14:textId="77777777" w:rsidP="00517BF3" w:rsidR="007C4472" w:rsidRDefault="007C4472" w:rsidRPr="00517BF3"><w:pPr><w:pStyle w:val="Paragrafoelenco"></w:pStyle><w:numPr><w:ilvl w:val="0"></w:ilvl><w:numId w:val="1"></w:numId></w:numPr><w:rPr><w:b></w:b><w:sz w:val="32"></w:sz><w:szCs w:val="32"></w:szCs></w:rPr></w:pPr><w:r w:rsidRPr="00517BF3"><w:rPr><w:b></w:b><w:sz w:val="32"></w:sz><w:szCs w:val="32"></w:szCs></w:rPr><w:t>Gait metrics:</w:t></w:r></w:p><w:p w14:paraId="26CFF795" w14:textId="77777777" w:rsidP="00517BF3" w:rsidR="00517BF3" w:rsidRDefault="00517BF3" w:rsidRPr="00517BF3"><w:pPr><w:pStyle w:val="Paragrafoelenco"></w:pStyle><w:numPr><w:ilvl w:val="0"></w:ilvl><w:numId w:val="7"></w:numId></w:numPr><w:rPr><w:i></w:i><w:sz w:val="28"></w:sz><w:szCs w:val="28"></w:szCs></w:rPr></w:pPr><w:r w:rsidRPr="00517BF3"><w:rPr><w:i></w:i><w:sz w:val="28"></w:sz><w:szCs w:val="28"></w:szCs></w:rPr><w:t>Spatiotemporal parameters</w:t></w:r></w:p><w:p w14:paraId="1359CA40" w14:textId="77777777" w:rsidP="00517BF3" w:rsidR="00517BF3" w:rsidRDefault="003B0E1A" w:rsidRPr="00517BF3"><w:pPr><w:pStyle w:val="Paragrafoelenco"></w:pStyle><w:numPr><w:ilvl w:val="0"></w:ilvl><w:numId w:val="7"></w:numId></w:numPr><w:rPr><w:i></w:i><w:sz w:val="28"></w:sz><w:szCs w:val="28"></w:szCs></w:rPr></w:pPr><w:r><w:rPr><w:i></w:i><w:sz w:val="28"></w:sz><w:szCs w:val="28"></w:szCs></w:rPr><w:t>Asymmetry</w:t></w:r></w:p><w:p w14:paraId="76B0B8C9" w14:textId="77777777" w:rsidP="00517BF3" w:rsidR="00517BF3" w:rsidRDefault="0029478A" w:rsidRPr="00517BF3"><w:pPr><w:pStyle w:val="Paragrafoelenco"></w:pStyle><w:numPr><w:ilvl w:val="0"></w:ilvl><w:numId w:val="7"></w:numId></w:numPr><w:rPr><w:i></w:i><w:sz w:val="28"></w:sz><w:szCs w:val="28"></w:szCs></w:rPr></w:pPr><w:r><w:rPr><w:i></w:i><w:sz w:val="28"></w:sz><w:szCs w:val="28"></w:szCs></w:rPr><w:t>K</w:t></w:r><w:r w:rsidR="007C4472" w:rsidRPr="00517BF3"><w:rPr><w:i></w:i><w:sz w:val="28"></w:sz><w:szCs w:val="28"></w:szCs></w:rPr><w:t>inematical curves</w:t></w:r></w:p><w:p w14:paraId="74ADF86B" w14:textId="77777777" w:rsidP="007C4472" w:rsidR="007C4472" w:rsidRDefault="00517BF3" w:rsidRPr="00517BF3"><w:pPr><w:pStyle w:val="Paragrafoelenco"></w:pStyle><w:numPr><w:ilvl w:val="0"></w:ilvl><w:numId w:val="1"></w:numId></w:numPr><w:rPr><w:b></w:b><w:sz w:val="32"></w:sz><w:szCs w:val="32"></w:szCs></w:rPr></w:pPr><w:r w:rsidRPr="00517BF3"><w:rPr><w:b></w:b><w:sz w:val="32"></w:sz><w:szCs w:val="32"></w:szCs></w:rPr><w:t>Summary of performance measures</w:t></w:r></w:p><w:p w14:paraId="51201562" w14:textId="77777777" w:rsidP="00517BF3" w:rsidR="00517BF3" w:rsidRDefault="00517BF3"><w:pPr><w:pStyle w:val="Paragrafoelenco"></w:pStyle><w:ind w:left="360"></w:ind><w:rPr><w:b></w:b><w:sz w:val="28"></w:sz><w:szCs w:val="32"></w:szCs></w:rPr></w:pPr></w:p><w:p w14:paraId="56E13BD3" w14:textId="77777777" w:rsidP="00B339F6" w:rsidR="00517BF3" w:rsidRDefault="00517BF3"><w:pPr><w:spacing w:after="200" w:line="276" w:lineRule="auto"></w:spacing><w:jc w:val="both"></w:jc><w:rPr><w:b></w:b><w:color w:themeColor="text1" w:val="000000"></w:color></w:rPr></w:pPr></w:p><w:p w14:paraId="19C0E4B9" w14:textId="77777777" w:rsidR="00517BF3" w:rsidRDefault="00517BF3"><w:pPr><w:spacing w:after="200" w:line="276" w:lineRule="auto"></w:spacing><w:rPr><w:b></w:b><w:color w:themeColor="text1" w:val="000000"></w:color></w:rPr></w:pPr><w:r><w:rPr><w:b></w:b><w:color w:themeColor="text1" w:val="000000"></w:color></w:rPr><w:br w:type="page"></w:br></w:r></w:p><w:p w14:paraId="1813433C" w14:textId="77777777" w:rsidP="001932AD" w:rsidR="00B37C07" w:rsidRDefault="00B37C07" w:rsidRPr="00B37C07"><w:pPr><w:tabs><w:tab w:pos="1985" w:val="left"></w:tab></w:tabs><w:spacing w:after="60" w:line="240" w:lineRule="auto"></w:spacing><w:jc w:val="both"></w:jc><w:rPr><w:b></w:b><w:color w:themeColor="text1" w:val="000000"></w:color><w:sz w:val="32"></w:sz><w:szCs w:val="32"></w:szCs></w:rPr></w:pPr><w:r><w:rPr><w:b></w:b><w:color w:themeColor="text1" w:val="000000"></w:color><w:sz w:val="32"></w:sz><w:szCs w:val="32"></w:szCs></w:rPr><w:lastRenderedPageBreak></w:lastRenderedPageBreak><w:t>Patient characteristics</w:t></w:r></w:p><w:p w14:paraId="360706DA" w14:textId="77777777" w:rsidP="001932AD" w:rsidR="001A4406" w:rsidRDefault="001A4406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Age (y):</w:t></w:r><w:r><w:rPr><w:b></w:b><w:color w:themeColor="text1" w:val="000000"></w:color></w:rPr><w:tab></w:tab></w:r><w:r w:rsidR="0062120C"><w:rPr><w:b></w:b><w:color w:themeColor="text1" w:val="000000"></w:color></w:rPr><w:t>11</w:t></w:r></w:p><w:p w14:paraId="469E998F" w14:textId="77777777" w:rsidP="001932AD" w:rsidR="001A4406" w:rsidRDefault="001A4406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Gender:</w:t></w:r><w:r w:rsidR="007844E8"><w:rPr><w:b></w:b><w:color w:themeColor="text1" w:val="000000"></w:color></w:rPr><w:tab></w:tab></w:r><w:r w:rsidR="008230F2"><w:rPr><w:b></w:b><w:color w:themeColor="text1" w:val="000000"></w:color></w:rPr><w:fldChar w:fldCharType="begin"><w:ffData><w:name w:val="CaseACocher1"></w:name><w:enabled></w:enabled><w:calcOnExit w:val="0"></w:calcOnExit><w:checkBox><w:sizeAuto></w:sizeAuto><w:default w:val="1"></w:default></w:checkBox></w:ffData></w:fldChar></w:r><w:bookmarkStart w:id="1" w:name="CaseACocher1"></w:bookmarkStart><w:r w:rsidR="0062120C" w:rsidRPr="0062120C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1"></w:bookmarkEnd><w:r w:rsidR="007844E8"><w:rPr><w:b></w:b><w:color w:themeColor="text1" w:val="000000"></w:color></w:rPr><w:t xml:space="preserve"> f</w:t></w:r><w:r w:rsidR="007844E8"><w:rPr><w:b></w:b><w:color w:themeColor="text1" w:val="000000"></w:color></w:rPr><w:tab></w:tab></w:r><w:r w:rsidR="008230F2"><w:rPr><w:b></w:b><w:color w:themeColor="text1" w:val="000000"></w:color></w:rPr><w:fldChar w:fldCharType="begin"><w:ffData><w:name w:val="CaseACocher2"></w:name><w:enabled></w:enabled><w:calcOnExit w:val="0"></w:calcOnExit><w:checkBox><w:sizeAuto></w:sizeAuto><w:default w:val="0"></w:default></w:checkBox></w:ffData></w:fldChar></w:r><w:bookmarkStart w:id="2" w:name="CaseACocher2"></w:bookmarkStart><w:r w:rsidR="00457C08"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2"></w:bookmarkEnd><w:r w:rsidR="007844E8"><w:rPr><w:b></w:b><w:color w:themeColor="text1" w:val="000000"></w:color></w:rPr><w:t xml:space="preserve"> m</w:t></w:r></w:p><w:p w14:paraId="4D75DDE9" w14:textId="77777777" w:rsidP="001932AD" w:rsidR="001A4406" w:rsidRDefault="001A4406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CP Subtype:</w:t></w:r><w:r><w:rPr><w:b></w:b><w:color w:themeColor="text1" w:val="000000"></w:color></w:rPr><w:tab></w:tab></w:r><w:proofErr w:type="spellStart"></w:proofErr><w:r w:rsidR="0062120C"><w:rPr><w:b></w:b><w:color w:themeColor="text1" w:val="000000"></w:color></w:rPr><w:t>diplegic</w:t></w:r><w:proofErr w:type="spellEnd"></w:proofErr></w:p><w:p w14:paraId="3DCF211D" w14:textId="77777777" w:rsidP="001932AD" w:rsidR="001A4406" w:rsidRDefault="001A4406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GMFCS level: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3"></w:name><w:enabled></w:enabled><w:calcOnExit w:val="0"></w:calcOnExit><w:checkBox><w:sizeAuto></w:sizeAuto><w:default w:val="0"></w:default></w:checkBox></w:ffData></w:fldChar></w:r><w:bookmarkStart w:id="3" w:name="CaseACocher3"></w:bookmarkStart><w:r w:rsidR="00457C08"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3"></w:bookmarkEnd><w:r><w:rPr><w:b></w:b><w:color w:themeColor="text1" w:val="000000"></w:color></w:rPr><w:t xml:space="preserve"> I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4"></w:name><w:enabled></w:enabled><w:calcOnExit w:val="0"></w:calcOnExit><w:checkBox><w:sizeAuto></w:sizeAuto><w:default w:val="0"></w:default></w:checkBox></w:ffData></w:fldChar></w:r><w:bookmarkStart w:id="4" w:name="CaseACocher4"></w:bookmarkStart><w:r w:rsidR="00457C08"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4"></w:bookmarkEnd><w:r><w:rPr><w:b></w:b><w:color w:themeColor="text1" w:val="000000"></w:color></w:rPr><w:t xml:space="preserve"> II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5"></w:name><w:enabled></w:enabled><w:calcOnExit w:val="0"></w:calcOnExit><w:checkBox><w:sizeAuto></w:sizeAuto><w:default w:val="1"></w:default></w:checkBox></w:ffData></w:fldChar></w:r><w:bookmarkStart w:id="5" w:name="CaseACocher5"></w:bookmarkStart><w:r w:rsidR="0062120C" w:rsidRPr="0062120C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5"></w:bookmarkEnd><w:r><w:rPr><w:b></w:b><w:color w:themeColor="text1" w:val="000000"></w:color></w:rPr><w:t xml:space="preserve"> III</w:t></w:r></w:p><w:p w14:paraId="4E363DD6" w14:textId="77777777" w:rsidP="001932AD" w:rsidR="001A4406" w:rsidRDefault="001A4406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Height (cm):</w:t></w:r><w:r><w:rPr><w:b></w:b><w:color w:themeColor="text1" w:val="000000"></w:color></w:rPr><w:tab></w:tab></w:r></w:p><w:p w14:paraId="11EF0E97" w14:textId="77777777" w:rsidP="001932AD" w:rsidR="001A4406" w:rsidRDefault="001A4406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Weight (kg):</w:t></w:r><w:r><w:rPr><w:b></w:b><w:color w:themeColor="text1" w:val="000000"></w:color></w:rPr><w:tab></w:tab></w:r></w:p><w:p w14:paraId="1B0F7426" w14:textId="77777777" w:rsidP="001932AD" w:rsidR="001A4406" w:rsidRDefault="001A4406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Thigh length (cm):</w:t></w:r><w:r><w:rPr><w:b></w:b><w:color w:themeColor="text1" w:val="000000"></w:color></w:rPr><w:tab></w:tab></w:r><w:r w:rsidR="0062120C"><w:rPr><w:b></w:b><w:color w:themeColor="text1" w:val="000000"></w:color></w:rPr><w:t>37</w:t></w:r></w:p><w:p w14:paraId="3AE79F9C" w14:textId="77777777" w:rsidP="001932AD" w:rsidR="001A4406" w:rsidRDefault="001A4406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Shank length (cm):</w:t></w:r><w:r w:rsidR="00B37C07"><w:rPr><w:b></w:b><w:color w:themeColor="text1" w:val="000000"></w:color></w:rPr><w:tab></w:tab></w:r><w:r w:rsidR="0062120C"><w:rPr><w:b></w:b><w:color w:themeColor="text1" w:val="000000"></w:color></w:rPr><w:t>42</w:t></w:r></w:p><w:p w14:paraId="62E2FA4A" w14:textId="77777777" w:rsidP="001A4406" w:rsidR="00B37C07" w:rsidRDefault="00B37C07"><w:pPr><w:tabs><w:tab w:pos="1985" w:val="left"></w:tab></w:tabs><w:spacing w:after="120" w:line="240" w:lineRule="auto"></w:spacing><w:jc w:val="both"></w:jc><w:rPr><w:b></w:b><w:color w:themeColor="text1" w:val="000000"></w:color></w:rPr></w:pPr></w:p><w:p w14:paraId="38A8C1D3" w14:textId="77777777" w:rsidP="001932AD" w:rsidR="00B37C07" w:rsidRDefault="00B37C07"><w:pPr><w:tabs><w:tab w:pos="1985" w:val="left"></w:tab></w:tabs><w:spacing w:after="60" w:line="240" w:lineRule="auto"></w:spacing><w:jc w:val="both"></w:jc><w:rPr><w:b></w:b><w:color w:themeColor="text1" w:val="000000"></w:color><w:sz w:val="32"></w:sz><w:szCs w:val="32"></w:szCs></w:rPr></w:pPr><w:r><w:rPr><w:b></w:b><w:color w:themeColor="text1" w:val="000000"></w:color><w:sz w:val="32"></w:sz><w:szCs w:val="32"></w:szCs></w:rPr><w:t>Evaluation</w:t></w:r></w:p><w:p w14:paraId="3D20866E" w14:textId="77777777" w:rsidP="001932AD" w:rsidR="001932AD" w:rsidRDefault="001932AD" w:rsidRPr="001932AD"><w:pPr><w:tabs><w:tab w:pos="1985" w:val="left"></w:tab></w:tabs><w:spacing w:after="0" w:line="240" w:lineRule="auto"></w:spacing><w:jc w:val="both"></w:jc><w:rPr><w:b></w:b><w:color w:themeColor="text1" w:val="000000"></w:color></w:rPr></w:pPr><w:r><w:rPr><w:b></w:b><w:color w:themeColor="text1" w:val="000000"></w:color></w:rPr><w:t>BASELINE</w:t></w:r></w:p><w:p w14:paraId="23D20E71" w14:textId="77777777" w:rsidP="001932AD" w:rsidR="00B37C07" w:rsidRDefault="00B37C07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Monitoring day: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6"></w:name><w:enabled></w:enabled><w:calcOnExit w:val="0"></w:calcOnExit><w:checkBox><w:sizeAuto></w:sizeAuto><w:default w:val="1"></w:default></w:checkBox></w:ffData></w:fldChar></w:r><w:bookmarkStart w:id="6" w:name="CaseACocher6"></w:bookmarkStart><w:r w:rsidR="0062120C" w:rsidRPr="0062120C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6"></w:bookmarkEnd><w:r><w:rPr><w:b></w:b><w:color w:themeColor="text1" w:val="000000"></w:color></w:rPr><w:t xml:space="preserve"> school day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7"></w:name><w:enabled></w:enabled><w:calcOnExit w:val="0"></w:calcOnExit><w:checkBox><w:sizeAuto></w:sizeAuto><w:default w:val="0"></w:default></w:checkBox></w:ffData></w:fldChar></w:r><w:bookmarkStart w:id="7" w:name="CaseACocher7"></w:bookmarkStart><w:r w:rsidR="00457C08"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7"></w:bookmarkEnd><w:r w:rsidR="00A42BC6"><w:rPr><w:b></w:b><w:color w:themeColor="text1" w:val="000000"></w:color></w:rPr><w:t xml:space="preserve"> week day, no school </w:t></w:r><w:r><w:rPr><w:b></w:b><w:color w:themeColor="text1" w:val="000000"></w:color></w:rPr><w:t xml:space="preserve">    </w:t></w:r><w:r w:rsidR="008230F2"><w:rPr><w:b></w:b><w:color w:themeColor="text1" w:val="000000"></w:color></w:rPr><w:fldChar w:fldCharType="begin"><w:ffData><w:name w:val="CaseACocher8"></w:name><w:enabled></w:enabled><w:calcOnExit w:val="0"></w:calcOnExit><w:checkBox><w:sizeAuto></w:sizeAuto><w:default w:val="0"></w:default></w:checkBox></w:ffData></w:fldChar></w:r><w:bookmarkStart w:id="8" w:name="CaseACocher8"></w:bookmarkStart><w:r w:rsidR="00457C08"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8"></w:bookmarkEnd><w:r><w:rPr><w:b></w:b><w:color w:themeColor="text1" w:val="000000"></w:color></w:rPr><w:t xml:space="preserve"> week-end</w:t></w:r></w:p><w:p w14:paraId="4C80CEC8" w14:textId="77777777" w:rsidP="001932AD" w:rsidR="00517BF3" w:rsidRDefault="00517BF3" w:rsidRPr="007844E8"><w:pPr><w:tabs><w:tab w:pos="1985" w:val="left"></w:tab></w:tabs><w:spacing w:after="60" w:line="240" w:lineRule="auto"></w:spacing><w:jc w:val="both"></w:jc><w:rPr><w:b></w:b><w:color w:themeColor="text1" w:val="000000"></w:color><w:lang w:val="fr-CH"></w:lang></w:rPr></w:pPr><w:r w:rsidRPr="007844E8"><w:rPr><w:b></w:b><w:color w:themeColor="text1" w:val="000000"></w:color><w:lang w:val="fr-CH"></w:lang></w:rPr><w:t>Configuration:</w:t></w:r><w:r w:rsidRPr="007844E8"><w:rPr><w:b></w:b><w:color w:themeColor="text1" w:val="000000"></w:color><w:lang w:val="fr-CH"></w:lang></w:rPr><w:tab></w:tab></w:r><w:r w:rsidR="008230F2"><w:rPr><w:b></w:b><w:color w:themeColor="text1" w:val="000000"></w:color></w:rPr><w:fldChar w:fldCharType="begin"><w:ffData><w:name w:val="CaseACocher9"></w:name><w:enabled></w:enabled><w:calcOnExit w:val="0"></w:calcOnExit><w:checkBox><w:sizeAuto></w:sizeAuto><w:default w:val="1"></w:default></w:checkBox></w:ffData></w:fldChar></w:r><w:bookmarkStart w:id="9" w:name="CaseACocher9"></w:bookmarkStart><w:r w:rsidR="0062120C" w:rsidRPr="0062120C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9"></w:bookmarkEnd><w:r w:rsidRPr="007844E8"><w:rPr><w:b></w:b><w:color w:themeColor="text1" w:val="000000"></w:color><w:lang w:val="fr-CH"></w:lang></w:rPr><w:t xml:space="preserve"> TR   </w:t></w:r><w:r w:rsidR="008230F2"><w:rPr><w:b></w:b><w:color w:themeColor="text1" w:val="000000"></w:color></w:rPr><w:fldChar w:fldCharType="begin"><w:ffData><w:name w:val="CaseACocher10"></w:name><w:enabled></w:enabled><w:calcOnExit w:val="0"></w:calcOnExit><w:checkBox><w:sizeAuto></w:sizeAuto><w:default w:val="1"></w:default></w:checkBox></w:ffData></w:fldChar></w:r><w:bookmarkStart w:id="10" w:name="CaseACocher10"></w:bookmarkStart><w:r w:rsidR="0062120C" w:rsidRPr="0062120C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10"></w:bookmarkEnd><w:r w:rsidRPr="007844E8"><w:rPr><w:b></w:b><w:color w:themeColor="text1" w:val="000000"></w:color><w:lang w:val="fr-CH"></w:lang></w:rPr><w:t xml:space="preserve"> LT   </w:t></w:r><w:r w:rsidR="008230F2"><w:rPr><w:b></w:b><w:color w:themeColor="text1" w:val="000000"></w:color></w:rPr><w:fldChar w:fldCharType="begin"><w:ffData><w:name w:val="CaseACocher11"></w:name><w:enabled></w:enabled><w:calcOnExit w:val="0"></w:calcOnExit><w:checkBox><w:sizeAuto></w:sizeAuto><w:default w:val="1"></w:default></w:checkBox></w:ffData></w:fldChar></w:r><w:bookmarkStart w:id="11" w:name="CaseACocher11"></w:bookmarkStart><w:r w:rsidR="0062120C" w:rsidRPr="0062120C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11"></w:bookmarkEnd><w:r w:rsidRPr="007844E8"><w:rPr><w:b></w:b><w:color w:themeColor="text1" w:val="000000"></w:color><w:lang w:val="fr-CH"></w:lang></w:rPr><w:t xml:space="preserve"> RT   </w:t></w:r><w:r w:rsidR="008230F2"><w:rPr><w:b></w:b><w:color w:themeColor="text1" w:val="000000"></w:color></w:rPr><w:fldChar w:fldCharType="begin"><w:ffData><w:name w:val="CaseACocher12"></w:name><w:enabled></w:enabled><w:calcOnExit w:val="0"></w:calcOnExit><w:checkBox><w:sizeAuto></w:sizeAuto><w:default w:val="1"></w:default></w:checkBox></w:ffData></w:fldChar></w:r><w:bookmarkStart w:id="12" w:name="CaseACocher12"></w:bookmarkStart><w:r w:rsidR="0062120C" w:rsidRPr="0062120C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12"></w:bookmarkEnd><w:r w:rsidRPr="007844E8"><w:rPr><w:b></w:b><w:color w:themeColor="text1" w:val="000000"></w:color><w:lang w:val="fr-CH"></w:lang></w:rPr><w:t xml:space="preserve"> LS   </w:t></w:r><w:r w:rsidR="008230F2"><w:rPr><w:b></w:b><w:color w:themeColor="text1" w:val="000000"></w:color></w:rPr><w:fldChar w:fldCharType="begin"><w:ffData><w:name w:val="CaseACocher13"></w:name><w:enabled></w:enabled><w:calcOnExit w:val="0"></w:calcOnExit><w:checkBox><w:sizeAuto></w:sizeAuto><w:default w:val="1"></w:default></w:checkBox></w:ffData></w:fldChar></w:r><w:bookmarkStart w:id="13" w:name="CaseACocher13"></w:bookmarkStart><w:r w:rsidR="0062120C" w:rsidRPr="0062120C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bookmarkEnd w:id="13"></w:bookmarkEnd><w:r w:rsidR="00457C08" w:rsidRPr="007B3EE9"><w:rPr><w:b></w:b><w:color w:themeColor="text1" w:val="000000"></w:color><w:lang w:val="fr-CH"></w:lang></w:rPr><w:t xml:space="preserve"> </w:t></w:r><w:r w:rsidRPr="007844E8"><w:rPr><w:b></w:b><w:color w:themeColor="text1" w:val="000000"></w:color><w:lang w:val="fr-CH"></w:lang></w:rPr><w:t>RS</w:t></w:r></w:p><w:p w14:paraId="04899E4F" w14:textId="77777777" w:rsidP="001932AD" w:rsidR="00B37C07" w:rsidRDefault="00517BF3" w:rsidRPr="0062120C"><w:pPr><w:tabs><w:tab w:pos="1985" w:val="left"></w:tab></w:tabs><w:spacing w:after="60" w:line="240" w:lineRule="auto"></w:spacing><w:jc w:val="both"></w:jc><w:rPr><w:b></w:b><w:color w:themeColor="text1" w:val="000000"></w:color><w:lang w:val="en-US"></w:lang></w:rPr></w:pPr><w:r w:rsidRPr="0062120C"><w:rPr><w:b></w:b><w:color w:themeColor="text1" w:val="000000"></w:color><w:lang w:val="en-US"></w:lang></w:rPr><w:t>Duration</w:t></w:r><w:r w:rsidR="00B37C07" w:rsidRPr="0062120C"><w:rPr><w:b></w:b><w:color w:themeColor="text1" w:val="000000"></w:color><w:lang w:val="en-US"></w:lang></w:rPr><w:t xml:space="preserve"> (min)</w:t></w:r><w:r w:rsidRPr="0062120C"><w:rPr><w:b></w:b><w:color w:themeColor="text1" w:val="000000"></w:color><w:lang w:val="en-US"></w:lang></w:rPr><w:t>:</w:t></w:r><w:r w:rsidR="00B37C07" w:rsidRPr="0062120C"><w:rPr><w:b></w:b><w:color w:themeColor="text1" w:val="000000"></w:color><w:lang w:val="en-US"></w:lang></w:rPr><w:tab></w:tab></w:r><w:r w:rsidR="0062120C" w:rsidRPr="0062120C"><w:rPr><w:b></w:b><w:color w:themeColor="text1" w:val="000000"></w:color><w:lang w:val="en-US"></w:lang></w:rPr><w:t>637</w:t></w:r></w:p><w:p w14:paraId="2E8AF366" w14:textId="77777777" w:rsidP="001932AD" w:rsidR="00B37C07" w:rsidRDefault="00B37C07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Start &amp; end time:</w:t></w:r><w:r><w:rPr><w:b></w:b><w:color w:themeColor="text1" w:val="000000"></w:color></w:rPr><w:tab></w:tab></w:r><w:r w:rsidR="0062120C"><w:rPr><w:b></w:b><w:color w:themeColor="text1" w:val="000000"></w:color></w:rPr><w:t>07:30 – 18:00</w:t></w:r></w:p><w:p w14:paraId="23A85A76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Weather:</w:t></w:r><w:r><w:rPr><w:b></w:b><w:color w:themeColor="text1" w:val="000000"></w:color></w:rPr><w:tab></w:tab></w:r><w:r w:rsidR="001C2F42"><w:rPr><w:b></w:b><w:color w:themeColor="text1" w:val="000000"></w:color></w:rPr><w:t>sun and rain (cold – ca 4-6C°)</w:t></w:r></w:p><w:p w14:paraId="0CA32282" w14:textId="77777777" w:rsidP="001932AD" w:rsidR="001932AD" w:rsidRDefault="00B37C07"><w:pPr><w:tabs><w:tab w:pos="1985" w:val="left"></w:tab></w:tabs><w:spacing w:after="200" w:line="240" w:lineRule="auto"></w:spacing><w:jc w:val="both"></w:jc><w:rPr><w:b></w:b><w:color w:themeColor="text1" w:val="000000"></w:color></w:rPr></w:pPr><w:r><w:rPr><w:b></w:b><w:color w:themeColor="text1" w:val="000000"></w:color></w:rPr><w:t>Remarks:</w:t></w:r></w:p><w:p w14:paraId="696F8D32" w14:textId="77777777" w:rsidP="001932AD" w:rsidR="00517BF3" w:rsidRDefault="001932AD"><w:pPr><w:tabs><w:tab w:pos="1985" w:val="left"></w:tab></w:tabs><w:spacing w:after="0" w:line="240" w:lineRule="auto"></w:spacing><w:jc w:val="both"></w:jc><w:rPr><w:b></w:b><w:color w:themeColor="text1" w:val="000000"></w:color></w:rPr></w:pPr><w:r><w:rPr><w:b></w:b><w:color w:themeColor="text1" w:val="000000"></w:color></w:rPr><w:t>PRE</w:t></w:r><w:r w:rsidR="00B37C07"><w:rPr><w:b></w:b><w:color w:themeColor="text1" w:val="000000"></w:color></w:rPr><w:tab></w:tab></w:r><w:r w:rsidR="00517BF3"><w:rPr><w:b></w:b><w:color w:themeColor="text1" w:val="000000"></w:color></w:rPr><w:tab></w:tab></w:r></w:p><w:p w14:paraId="7788AB4D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Monitoring day: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6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school day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7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week day, no school     </w:t></w:r><w:r w:rsidR="008230F2"><w:rPr><w:b></w:b><w:color w:themeColor="text1" w:val="000000"></w:color></w:rPr><w:fldChar w:fldCharType="begin"><w:ffData><w:name w:val="CaseACocher8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week-end</w:t></w:r></w:p><w:p w14:paraId="512097A4" w14:textId="77777777" w:rsidP="001932AD" w:rsidR="001932AD" w:rsidRDefault="001932AD" w:rsidRPr="007844E8"><w:pPr><w:tabs><w:tab w:pos="1985" w:val="left"></w:tab></w:tabs><w:spacing w:after="60" w:line="240" w:lineRule="auto"></w:spacing><w:jc w:val="both"></w:jc><w:rPr><w:b></w:b><w:color w:themeColor="text1" w:val="000000"></w:color><w:lang w:val="fr-CH"></w:lang></w:rPr></w:pPr><w:r w:rsidRPr="007844E8"><w:rPr><w:b></w:b><w:color w:themeColor="text1" w:val="000000"></w:color><w:lang w:val="fr-CH"></w:lang></w:rPr><w:t>Configuration:</w:t></w:r><w:r w:rsidRPr="007844E8"><w:rPr><w:b></w:b><w:color w:themeColor="text1" w:val="000000"></w:color><w:lang w:val="fr-CH"></w:lang></w:rPr><w:tab></w:tab></w:r><w:r w:rsidR="008230F2"><w:rPr><w:b></w:b><w:color w:themeColor="text1" w:val="000000"></w:color></w:rPr><w:fldChar w:fldCharType="begin"><w:ffData><w:name w:val="CaseACocher9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TR   </w:t></w:r><w:r w:rsidR="008230F2"><w:rPr><w:b></w:b><w:color w:themeColor="text1" w:val="000000"></w:color></w:rPr><w:fldChar w:fldCharType="begin"><w:ffData><w:name w:val="CaseACocher10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LT   </w:t></w:r><w:r w:rsidR="008230F2"><w:rPr><w:b></w:b><w:color w:themeColor="text1" w:val="000000"></w:color></w:rPr><w:fldChar w:fldCharType="begin"><w:ffData><w:name w:val="CaseACocher11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RT   </w:t></w:r><w:r w:rsidR="008230F2"><w:rPr><w:b></w:b><w:color w:themeColor="text1" w:val="000000"></w:color></w:rPr><w:fldChar w:fldCharType="begin"><w:ffData><w:name w:val="CaseACocher12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LS   </w:t></w:r><w:r w:rsidR="008230F2"><w:rPr><w:b></w:b><w:color w:themeColor="text1" w:val="000000"></w:color></w:rPr><w:fldChar w:fldCharType="begin"><w:ffData><w:name w:val="CaseACocher13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B3EE9"><w:rPr><w:b></w:b><w:color w:themeColor="text1" w:val="000000"></w:color><w:lang w:val="fr-CH"></w:lang></w:rPr><w:t xml:space="preserve"> </w:t></w:r><w:r w:rsidRPr="007844E8"><w:rPr><w:b></w:b><w:color w:themeColor="text1" w:val="000000"></w:color><w:lang w:val="fr-CH"></w:lang></w:rPr><w:t>RS</w:t></w:r></w:p><w:p w14:paraId="6A66535B" w14:textId="77777777" w:rsidP="001932AD" w:rsidR="001932AD" w:rsidRDefault="001932AD" w:rsidRPr="007844E8"><w:pPr><w:tabs><w:tab w:pos="1985" w:val="left"></w:tab></w:tabs><w:spacing w:after="60" w:line="240" w:lineRule="auto"></w:spacing><w:jc w:val="both"></w:jc><w:rPr><w:b></w:b><w:color w:themeColor="text1" w:val="000000"></w:color><w:lang w:val="fr-CH"></w:lang></w:rPr></w:pPr><w:r w:rsidRPr="007844E8"><w:rPr><w:b></w:b><w:color w:themeColor="text1" w:val="000000"></w:color><w:lang w:val="fr-CH"></w:lang></w:rPr><w:t>Duration (min):</w:t></w:r><w:r w:rsidRPr="007844E8"><w:rPr><w:b></w:b><w:color w:themeColor="text1" w:val="000000"></w:color><w:lang w:val="fr-CH"></w:lang></w:rPr><w:tab></w:tab></w:r></w:p><w:p w14:paraId="7298AFA9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Start &amp; end time:</w:t></w:r><w:r><w:rPr><w:b></w:b><w:color w:themeColor="text1" w:val="000000"></w:color></w:rPr><w:tab></w:tab></w:r></w:p><w:p w14:paraId="6697CBEC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Weather:</w:t></w:r><w:r><w:rPr><w:b></w:b><w:color w:themeColor="text1" w:val="000000"></w:color></w:rPr><w:tab></w:tab></w:r></w:p><w:p w14:paraId="6876FB5E" w14:textId="77777777" w:rsidP="001932AD" w:rsidR="001932AD" w:rsidRDefault="001932AD"><w:pPr><w:tabs><w:tab w:pos="1985" w:val="left"></w:tab></w:tabs><w:spacing w:after="200" w:line="240" w:lineRule="auto"></w:spacing><w:jc w:val="both"></w:jc><w:rPr><w:b></w:b><w:color w:themeColor="text1" w:val="000000"></w:color></w:rPr></w:pPr><w:r><w:rPr><w:b></w:b><w:color w:themeColor="text1" w:val="000000"></w:color></w:rPr><w:t>Remarks:</w:t></w:r></w:p><w:p w14:paraId="37962ECC" w14:textId="77777777" w:rsidP="001932AD" w:rsidR="001932AD" w:rsidRDefault="001932AD"><w:pPr><w:tabs><w:tab w:pos="1985" w:val="left"></w:tab></w:tabs><w:spacing w:after="0" w:line="240" w:lineRule="auto"></w:spacing><w:jc w:val="both"></w:jc><w:rPr><w:b></w:b><w:color w:themeColor="text1" w:val="000000"></w:color></w:rPr></w:pPr><w:r><w:rPr><w:b></w:b><w:color w:themeColor="text1" w:val="000000"></w:color></w:rPr><w:t>POST</w:t></w:r></w:p><w:p w14:paraId="178E264C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Monitoring day: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6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school day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7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week day, no school     </w:t></w:r><w:r w:rsidR="008230F2"><w:rPr><w:b></w:b><w:color w:themeColor="text1" w:val="000000"></w:color></w:rPr><w:fldChar w:fldCharType="begin"><w:ffData><w:name w:val="CaseACocher8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week-end</w:t></w:r></w:p><w:p w14:paraId="435FF173" w14:textId="77777777" w:rsidP="001932AD" w:rsidR="001932AD" w:rsidRDefault="001932AD" w:rsidRPr="007844E8"><w:pPr><w:tabs><w:tab w:pos="1985" w:val="left"></w:tab></w:tabs><w:spacing w:after="60" w:line="240" w:lineRule="auto"></w:spacing><w:jc w:val="both"></w:jc><w:rPr><w:b></w:b><w:color w:themeColor="text1" w:val="000000"></w:color><w:lang w:val="fr-CH"></w:lang></w:rPr></w:pPr><w:r w:rsidRPr="007844E8"><w:rPr><w:b></w:b><w:color w:themeColor="text1" w:val="000000"></w:color><w:lang w:val="fr-CH"></w:lang></w:rPr><w:t>Configuration:</w:t></w:r><w:r w:rsidRPr="007844E8"><w:rPr><w:b></w:b><w:color w:themeColor="text1" w:val="000000"></w:color><w:lang w:val="fr-CH"></w:lang></w:rPr><w:tab></w:tab></w:r><w:r w:rsidR="008230F2"><w:rPr><w:b></w:b><w:color w:themeColor="text1" w:val="000000"></w:color></w:rPr><w:fldChar w:fldCharType="begin"><w:ffData><w:name w:val="CaseACocher9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TR   </w:t></w:r><w:r w:rsidR="008230F2"><w:rPr><w:b></w:b><w:color w:themeColor="text1" w:val="000000"></w:color></w:rPr><w:fldChar w:fldCharType="begin"><w:ffData><w:name w:val="CaseACocher10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LT   </w:t></w:r><w:r w:rsidR="008230F2"><w:rPr><w:b></w:b><w:color w:themeColor="text1" w:val="000000"></w:color></w:rPr><w:fldChar w:fldCharType="begin"><w:ffData><w:name w:val="CaseACocher11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RT   </w:t></w:r><w:r w:rsidR="008230F2"><w:rPr><w:b></w:b><w:color w:themeColor="text1" w:val="000000"></w:color></w:rPr><w:fldChar w:fldCharType="begin"><w:ffData><w:name w:val="CaseACocher12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LS   </w:t></w:r><w:r w:rsidR="008230F2"><w:rPr><w:b></w:b><w:color w:themeColor="text1" w:val="000000"></w:color></w:rPr><w:fldChar w:fldCharType="begin"><w:ffData><w:name w:val="CaseACocher13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B3EE9"><w:rPr><w:b></w:b><w:color w:themeColor="text1" w:val="000000"></w:color><w:lang w:val="fr-CH"></w:lang></w:rPr><w:t xml:space="preserve"> </w:t></w:r><w:r w:rsidRPr="007844E8"><w:rPr><w:b></w:b><w:color w:themeColor="text1" w:val="000000"></w:color><w:lang w:val="fr-CH"></w:lang></w:rPr><w:t>RS</w:t></w:r></w:p><w:p w14:paraId="52BE9953" w14:textId="77777777" w:rsidP="001932AD" w:rsidR="001932AD" w:rsidRDefault="001932AD" w:rsidRPr="007844E8"><w:pPr><w:tabs><w:tab w:pos="1985" w:val="left"></w:tab></w:tabs><w:spacing w:after="60" w:line="240" w:lineRule="auto"></w:spacing><w:jc w:val="both"></w:jc><w:rPr><w:b></w:b><w:color w:themeColor="text1" w:val="000000"></w:color><w:lang w:val="fr-CH"></w:lang></w:rPr></w:pPr><w:r w:rsidRPr="007844E8"><w:rPr><w:b></w:b><w:color w:themeColor="text1" w:val="000000"></w:color><w:lang w:val="fr-CH"></w:lang></w:rPr><w:t>Duration (min):</w:t></w:r><w:r w:rsidRPr="007844E8"><w:rPr><w:b></w:b><w:color w:themeColor="text1" w:val="000000"></w:color><w:lang w:val="fr-CH"></w:lang></w:rPr><w:tab></w:tab></w:r></w:p><w:p w14:paraId="750CE91B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Start &amp; end time:</w:t></w:r><w:r><w:rPr><w:b></w:b><w:color w:themeColor="text1" w:val="000000"></w:color></w:rPr><w:tab></w:tab></w:r></w:p><w:p w14:paraId="0B57967D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Weather:</w:t></w:r><w:r><w:rPr><w:b></w:b><w:color w:themeColor="text1" w:val="000000"></w:color></w:rPr><w:tab></w:tab></w:r></w:p><w:p w14:paraId="3A34FF9E" w14:textId="77777777" w:rsidP="001932AD" w:rsidR="00EC3519" w:rsidRDefault="001932AD"><w:pPr><w:tabs><w:tab w:pos="1985" w:val="left"></w:tab></w:tabs><w:spacing w:after="200" w:line="276" w:lineRule="auto"></w:spacing><w:jc w:val="both"></w:jc><w:rPr><w:b></w:b><w:color w:themeColor="text1" w:val="000000"></w:color></w:rPr></w:pPr><w:r><w:rPr><w:b></w:b><w:color w:themeColor="text1" w:val="000000"></w:color></w:rPr><w:t>Remarks:</w:t></w:r></w:p><w:p w14:paraId="1E3F31CF" w14:textId="77777777" w:rsidP="001932AD" w:rsidR="001932AD" w:rsidRDefault="001932AD"><w:pPr><w:tabs><w:tab w:pos="1985" w:val="left"></w:tab></w:tabs><w:spacing w:after="0" w:line="276" w:lineRule="auto"></w:spacing><w:jc w:val="both"></w:jc><w:rPr><w:b></w:b><w:color w:themeColor="background2" w:themeShade="80" w:val="948A54"></w:color><w:sz w:val="44"></w:sz><w:szCs w:val="44"></w:szCs></w:rPr></w:pPr><w:r><w:rPr><w:b></w:b><w:color w:themeColor="text1" w:val="000000"></w:color></w:rPr><w:t>FOLLOW-UP</w:t></w:r></w:p><w:p w14:paraId="79668AC4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Monitoring day: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6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school day</w:t></w:r><w:r><w:rPr><w:b></w:b><w:color w:themeColor="text1" w:val="000000"></w:color></w:rPr><w:tab></w:tab></w:r><w:r w:rsidR="008230F2"><w:rPr><w:b></w:b><w:color w:themeColor="text1" w:val="000000"></w:color></w:rPr><w:fldChar w:fldCharType="begin"><w:ffData><w:name w:val="CaseACocher7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week day, no school     </w:t></w:r><w:r w:rsidR="008230F2"><w:rPr><w:b></w:b><w:color w:themeColor="text1" w:val="000000"></w:color></w:rPr><w:fldChar w:fldCharType="begin"><w:ffData><w:name w:val="CaseACocher8"></w:name><w:enabled></w:enabled><w:calcOnExit w:val="0"></w:calcOnExit><w:checkBox><w:sizeAuto></w:sizeAuto><w:default w:val="0"></w:default></w:checkBox></w:ffData></w:fldChar></w:r><w:r w:rsidRPr="00457C08"><w:rPr><w:b></w:b><w:color w:themeColor="text1" w:val="000000"></w:color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><w:rPr><w:b></w:b><w:color w:themeColor="text1" w:val="000000"></w:color></w:rPr><w:t xml:space="preserve"> week-end</w:t></w:r></w:p><w:p w14:paraId="6DE686B9" w14:textId="77777777" w:rsidP="001932AD" w:rsidR="001932AD" w:rsidRDefault="001932AD" w:rsidRPr="007844E8"><w:pPr><w:tabs><w:tab w:pos="1985" w:val="left"></w:tab></w:tabs><w:spacing w:after="60" w:line="240" w:lineRule="auto"></w:spacing><w:jc w:val="both"></w:jc><w:rPr><w:b></w:b><w:color w:themeColor="text1" w:val="000000"></w:color><w:lang w:val="fr-CH"></w:lang></w:rPr></w:pPr><w:r w:rsidRPr="007844E8"><w:rPr><w:b></w:b><w:color w:themeColor="text1" w:val="000000"></w:color><w:lang w:val="fr-CH"></w:lang></w:rPr><w:t>Configuration:</w:t></w:r><w:r w:rsidRPr="007844E8"><w:rPr><w:b></w:b><w:color w:themeColor="text1" w:val="000000"></w:color><w:lang w:val="fr-CH"></w:lang></w:rPr><w:tab></w:tab></w:r><w:r w:rsidR="008230F2"><w:rPr><w:b></w:b><w:color w:themeColor="text1" w:val="000000"></w:color></w:rPr><w:fldChar w:fldCharType="begin"><w:ffData><w:name w:val="CaseACocher9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TR   </w:t></w:r><w:r w:rsidR="008230F2"><w:rPr><w:b></w:b><w:color w:themeColor="text1" w:val="000000"></w:color></w:rPr><w:fldChar w:fldCharType="begin"><w:ffData><w:name w:val="CaseACocher10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LT   </w:t></w:r><w:r w:rsidR="008230F2"><w:rPr><w:b></w:b><w:color w:themeColor="text1" w:val="000000"></w:color></w:rPr><w:fldChar w:fldCharType="begin"><w:ffData><w:name w:val="CaseACocher11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RT   </w:t></w:r><w:r w:rsidR="008230F2"><w:rPr><w:b></w:b><w:color w:themeColor="text1" w:val="000000"></w:color></w:rPr><w:fldChar w:fldCharType="begin"><w:ffData><w:name w:val="CaseACocher12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844E8"><w:rPr><w:b></w:b><w:color w:themeColor="text1" w:val="000000"></w:color><w:lang w:val="fr-CH"></w:lang></w:rPr><w:t xml:space="preserve"> LS   </w:t></w:r><w:r w:rsidR="008230F2"><w:rPr><w:b></w:b><w:color w:themeColor="text1" w:val="000000"></w:color></w:rPr><w:fldChar w:fldCharType="begin"><w:ffData><w:name w:val="CaseACocher13"></w:name><w:enabled></w:enabled><w:calcOnExit w:val="0"></w:calcOnExit><w:checkBox><w:sizeAuto></w:sizeAuto><w:default w:val="0"></w:default></w:checkBox></w:ffData></w:fldChar></w:r><w:r w:rsidRPr="007B3EE9"><w:rPr><w:b></w:b><w:color w:themeColor="text1" w:val="000000"></w:color><w:lang w:val="fr-CH"></w:lang></w:rPr><w:instrText xml:space="preserve"> FORMCHECKBOX </w:instrText></w:r><w:r w:rsidR="0001317A"><w:rPr><w:b></w:b><w:color w:themeColor="text1" w:val="000000"></w:color></w:rPr></w:r><w:r w:rsidR="0001317A"><w:rPr><w:b></w:b><w:color w:themeColor="text1" w:val="000000"></w:color></w:rPr><w:fldChar w:fldCharType="separate"></w:fldChar></w:r><w:r w:rsidR="008230F2"><w:rPr><w:b></w:b><w:color w:themeColor="text1" w:val="000000"></w:color></w:rPr><w:fldChar w:fldCharType="end"></w:fldChar></w:r><w:r w:rsidRPr="007B3EE9"><w:rPr><w:b></w:b><w:color w:themeColor="text1" w:val="000000"></w:color><w:lang w:val="fr-CH"></w:lang></w:rPr><w:t xml:space="preserve"> </w:t></w:r><w:r w:rsidRPr="007844E8"><w:rPr><w:b></w:b><w:color w:themeColor="text1" w:val="000000"></w:color><w:lang w:val="fr-CH"></w:lang></w:rPr><w:t>RS</w:t></w:r></w:p><w:p w14:paraId="3FCB5B6C" w14:textId="77777777" w:rsidP="001932AD" w:rsidR="001932AD" w:rsidRDefault="001932AD" w:rsidRPr="007844E8"><w:pPr><w:tabs><w:tab w:pos="1985" w:val="left"></w:tab></w:tabs><w:spacing w:after="60" w:line="240" w:lineRule="auto"></w:spacing><w:jc w:val="both"></w:jc><w:rPr><w:b></w:b><w:color w:themeColor="text1" w:val="000000"></w:color><w:lang w:val="fr-CH"></w:lang></w:rPr></w:pPr><w:r w:rsidRPr="007844E8"><w:rPr><w:b></w:b><w:color w:themeColor="text1" w:val="000000"></w:color><w:lang w:val="fr-CH"></w:lang></w:rPr><w:t>Duration (min):</w:t></w:r><w:r w:rsidRPr="007844E8"><w:rPr><w:b></w:b><w:color w:themeColor="text1" w:val="000000"></w:color><w:lang w:val="fr-CH"></w:lang></w:rPr><w:tab></w:tab></w:r></w:p><w:p w14:paraId="777F0D95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Start &amp; end time:</w:t></w:r><w:r><w:rPr><w:b></w:b><w:color w:themeColor="text1" w:val="000000"></w:color></w:rPr><w:tab></w:tab></w:r></w:p><w:p w14:paraId="6038F4AE" w14:textId="77777777" w:rsidP="001932AD" w:rsidR="001932AD" w:rsidRDefault="001932AD"><w:pPr><w:tabs><w:tab w:pos="1985" w:val="left"></w:tab></w:tabs><w:spacing w:after="60" w:line="240" w:lineRule="auto"></w:spacing><w:jc w:val="both"></w:jc><w:rPr><w:b></w:b><w:color w:themeColor="text1" w:val="000000"></w:color></w:rPr></w:pPr><w:r><w:rPr><w:b></w:b><w:color w:themeColor="text1" w:val="000000"></w:color></w:rPr><w:t>Weather:</w:t></w:r><w:r><w:rPr><w:b></w:b><w:color w:themeColor="text1" w:val="000000"></w:color></w:rPr><w:tab></w:tab></w:r></w:p><w:p w14:paraId="040F9241" w14:textId="77777777" w:rsidP="001932AD" w:rsidR="00517BF3" w:rsidRDefault="001932AD"><w:pPr><w:spacing w:after="200" w:line="276" w:lineRule="auto"></w:spacing><w:rPr><w:b></w:b><w:color w:themeColor="text1" w:val="000000"></w:color><w:sz w:val="44"></w:sz><w:szCs w:val="44"></w:szCs></w:rPr></w:pPr><w:r><w:rPr><w:b></w:b><w:color w:themeColor="text1" w:val="000000"></w:color></w:rPr><w:t>Remarks:</w:t></w:r><w:r w:rsidR="00517BF3"><w:rPr><w:b></w:b><w:color w:themeColor="text1" w:val="000000"></w:color><w:sz w:val="44"></w:sz><w:szCs w:val="44"></w:szCs></w:rPr><w:br w:type="page"></w:br></w:r></w:p><w:p w14:paraId="646A6F53" w14:textId="77777777" w:rsidP="00EC3519" w:rsidR="00EC3519" w:rsidRDefault="00EC3519" w:rsidRPr="005F67F3"><w:pPr><w:pStyle w:val="Paragrafoelenco"></w:pStyle><w:numPr><w:ilvl w:val="0"></w:ilvl><w:numId w:val="3"></w:numId></w:numPr><w:jc w:val="both"></w:jc><w:rPr><w:b></w:b><w:color w:themeColor="text1" w:val="000000"></w:color><w:sz w:val="44"></w:sz><w:szCs w:val="44"></w:szCs></w:rPr></w:pPr><w:r w:rsidRPr="005F67F3"><w:rPr><w:b></w:b><w:color w:themeColor="text1" w:val="000000"></w:color><w:sz w:val="44"></w:sz><w:szCs w:val="44"></w:szCs></w:rPr><w:lastRenderedPageBreak></w:lastRenderedPageBreak><w:t xml:space="preserve">Physical activity </w:t></w:r><w:r><w:rPr><w:b></w:b><w:color w:themeColor="text1" w:val="000000"></w:color><w:sz w:val="44"></w:sz><w:szCs w:val="44"></w:szCs></w:rPr><w:t>metrics</w:t></w:r></w:p><w:p w14:paraId="623DA754" w14:textId="77777777" w:rsidP="00EC3519" w:rsidR="00EC3519" w:rsidRDefault="00EC3519"><w:pPr><w:pStyle w:val="Paragrafoelenco"></w:pStyle><w:numPr><w:ilvl w:val="0"></w:ilvl><w:numId w:val="4"></w:numId></w:numPr><w:jc w:val="both"></w:jc><w:rPr><w:b></w:b><w:i></w:i><w:color w:themeColor="text1" w:val="000000"></w:color><w:sz w:val="28"></w:sz><w:szCs w:val="28"></w:szCs></w:rPr></w:pPr><w:r w:rsidRPr="00EC3519"><w:rPr><w:b></w:b><w:i></w:i><w:color w:themeColor="text1" w:val="000000"></w:color><w:sz w:val="28"></w:sz><w:szCs w:val="28"></w:szCs></w:rPr><w:t>Global assessment</w:t></w:r></w:p><w:tbl><w:tblPr><w:tblStyle w:val="Grigliatabella"></w:tblStyle><w:tblW w:type="auto" w:w="0"></w:tblW><w:tblLook w:firstColumn="1" w:firstRow="1" w:lastColumn="0" w:lastRow="0" w:noHBand="0" w:noVBand="1" w:val="04A0"></w:tblLook></w:tblPr><w:tblGrid><w:gridCol w:w="4782"></w:gridCol><w:gridCol w:w="4506"></w:gridCol></w:tblGrid><w:tr w14:paraId="7884F89D" w14:textId="77777777" w:rsidR="000F62E1" w:rsidTr="004527A3"><w:tc><w:tcPr><w:tcW w:type="dxa" w:w="4913"></w:tcW></w:tcPr><w:p w14:paraId="72493C18" w14:textId="77777777" w:rsidP="000F62E1" w:rsidR="000F62E1" w:rsidRDefault="001C2F42"><w:pPr><w:jc w:val="center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2B341578" wp14:editId="08286F3E"><wp:extent cx="2770254" cy="2075845"></wp:extent><wp:effectExtent b="0" l="19050" r="0" t="0"></wp:effectExtent><wp:docPr descr="L:\PED\NEUROREHAB_RESEARCH\01_Projects\001_Leenaards\Leenaards_TMS_ISF\5_Study participants\CP_Perform_01\Results_Physilog_Baseline_20171106_Ani_20171113\BarplotPostures.jpg" id="4" name="Image 1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BarplotPostures.jpg" id="0" name="Picture 1"></pic:cNvPr><pic:cNvPicPr><a:picLocks noChangeArrowheads="1" noChangeAspect="1"></a:picLocks></pic:cNvPicPr></pic:nvPicPr><pic:blipFill><a:blip cstate="print" r:embed="rId7"></a:blip><a:srcRect></a:srcRect><a:stretch><a:fillRect></a:fillRect></a:stretch></pic:blipFill><pic:spPr bwMode="auto"><a:xfrm><a:off x="0" y="0"></a:off><a:ext cx="2776308" cy="2080382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375"></w:tcW></w:tcPr><w:p w14:paraId="7E936B36" w14:textId="77777777" w:rsidP="000F62E1" w:rsidR="000F62E1" w:rsidRDefault="001C2F42"><w:pPr><w:jc w:val="center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12405E6A" wp14:editId="4A72C786"><wp:extent cx="2696931" cy="2020901"></wp:extent><wp:effectExtent b="0" l="19050" r="8169" t="0"></wp:effectExtent><wp:docPr descr="L:\PED\NEUROREHAB_RESEARCH\01_Projects\001_Leenaards\Leenaards_TMS_ISF\5_Study participants\CP_Perform_01\Results_Physilog_Baseline_20171106_Ani_20171113\PiePostures.jpg" id="5" name="Image 2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PiePostures.jpg" id="0" name="Picture 2"></pic:cNvPr><pic:cNvPicPr><a:picLocks noChangeArrowheads="1" noChangeAspect="1"></a:picLocks></pic:cNvPicPr></pic:nvPicPr><pic:blipFill><a:blip cstate="print" r:embed="rId8"></a:blip><a:srcRect></a:srcRect><a:stretch><a:fillRect></a:fillRect></a:stretch></pic:blipFill><pic:spPr bwMode="auto"><a:xfrm><a:off x="0" y="0"></a:off><a:ext cx="2703580" cy="2025883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/w:tbl><w:p w14:paraId="2042A4EF" w14:textId="77777777" w:rsidP="000F62E1" w:rsidR="000F62E1" w:rsidRDefault="000F62E1"><w:pPr><w:jc w:val="both"></w:jc><w:rPr><w:b></w:b><w:i></w:i><w:color w:themeColor="text1" w:val="000000"></w:color><w:sz w:val="28"></w:sz><w:szCs w:val="28"></w:szCs></w:rPr></w:pPr></w:p><w:tbl><w:tblPr><w:tblW w:type="dxa" w:w="9860"></w:tblW><w:tblBorders><w:top w:color="auto" w:space="0" w:sz="4" w:val="single"></w:top><w:left w:color="auto" w:space="0" w:sz="4" w:val="single"></w:left><w:bottom w:color="auto" w:space="0" w:sz="4" w:val="single"></w:bottom><w:right w:color="auto" w:space="0" w:sz="4" w:val="single"></w:right><w:insideH w:color="auto" w:space="0" w:sz="4" w:val="single"></w:insideH><w:insideV w:color="auto" w:space="0" w:sz="4" w:val="single"></w:insideV></w:tblBorders><w:tblLayout w:type="fixed"></w:tblLayout><w:tblLook w:firstColumn="1" w:firstRow="1" w:lastColumn="0" w:lastRow="0" w:noHBand="0" w:noVBand="1" w:val="04A0"></w:tblLook></w:tblPr><w:tblGrid><w:gridCol w:w="2376"></w:gridCol><w:gridCol w:w="1377"></w:gridCol><w:gridCol w:w="1132"></w:gridCol><w:gridCol w:w="1112"></w:gridCol><w:gridCol w:w="1287"></w:gridCol><w:gridCol w:w="1289"></w:gridCol><w:gridCol w:w="1287"></w:gridCol></w:tblGrid><w:tr w14:paraId="4D21931B" w14:textId="77777777" w:rsidR="007B3EE9" w:rsidRPr="00CF6B5A" w:rsidTr="0062120C"><w:tc><w:tcPr><w:tcW w:type="dxa" w:w="2376"></w:tcW><w:shd w:color="auto" w:fill="auto" w:val="clear"></w:shd></w:tcPr><w:p w14:paraId="37BE2F14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 xml:space="preserve">Metrics </w:t></w:r></w:p></w:tc><w:tc><w:tcPr><w:tcW w:type="dxa" w:w="1377"></w:tcW><w:shd w:color="auto" w:fill="auto" w:val="clear"></w:shd></w:tcPr><w:p w14:paraId="1620EC55" w14:textId="77777777" w:rsidP="0062120C" w:rsidR="007B3EE9" w:rsidRDefault="007B3EE9"><w:pPr><w:spacing w:after="0" w:line="240" w:lineRule="auto"></w:spacing><w:rPr><w:sz w:val="20"></w:sz><w:szCs w:val="20"></w:szCs></w:rPr></w:pPr><w:r w:rsidRPr="00CF6B5A"><w:rPr><w:sz w:val="20"></w:sz><w:szCs w:val="20"></w:szCs></w:rPr><w:t xml:space="preserve">TD </w:t></w:r></w:p><w:p w14:paraId="08173919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group(mean)</w:t></w:r></w:p></w:tc><w:tc><w:tcPr><w:tcW w:type="dxa" w:w="1132"></w:tcW><w:shd w:color="auto" w:fill="auto" w:val="clear"></w:shd></w:tcPr><w:p w14:paraId="7DF61ABE" w14:textId="77777777" w:rsidP="0062120C" w:rsidR="007B3EE9" w:rsidRDefault="007B3EE9"><w:pPr><w:spacing w:after="0" w:line="240" w:lineRule="auto"></w:spacing><w:rPr><w:sz w:val="20"></w:sz><w:szCs w:val="20"></w:szCs></w:rPr></w:pPr><w:r w:rsidRPr="00CF6B5A"><w:rPr><w:sz w:val="20"></w:sz><w:szCs w:val="20"></w:szCs></w:rPr><w:t xml:space="preserve">TD </w:t></w:r></w:p><w:p w14:paraId="656CE0BC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group(SD)</w:t></w:r></w:p></w:tc><w:tc><w:tcPr><w:tcW w:type="dxa" w:w="1112"></w:tcW><w:shd w:color="auto" w:fill="auto" w:val="clear"></w:shd></w:tcPr><w:p w14:paraId="1CF673ED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CP</w:t></w:r></w:p><w:p w14:paraId="35CA0697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(baseline)</w:t></w:r></w:p></w:tc><w:tc><w:tcPr><w:tcW w:type="dxa" w:w="1287"></w:tcW><w:shd w:color="auto" w:fill="auto" w:val="clear"></w:shd></w:tcPr><w:p w14:paraId="226BB13D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CP</w:t></w:r></w:p><w:p w14:paraId="187B3798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(Followup1)</w:t></w:r></w:p></w:tc><w:tc><w:tcPr><w:tcW w:type="dxa" w:w="1289"></w:tcW><w:shd w:color="auto" w:fill="auto" w:val="clear"></w:shd></w:tcPr><w:p w14:paraId="4A10922B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CP</w:t></w:r></w:p><w:p w14:paraId="78C44E30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(Followup2)</w:t></w:r></w:p></w:tc><w:tc><w:tcPr><w:tcW w:type="dxa" w:w="1287"></w:tcW><w:shd w:color="auto" w:fill="auto" w:val="clear"></w:shd></w:tcPr><w:p w14:paraId="1DF88E16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CP</w:t></w:r></w:p><w:p w14:paraId="636FA533" w14:textId="77777777" w:rsidP="0062120C" w:rsidR="007B3EE9" w:rsidRDefault="007B3EE9" w:rsidRPr="00CF6B5A"><w:pPr><w:spacing w:after="0" w:line="240" w:lineRule="auto"></w:spacing><w:rPr><w:sz w:val="20"></w:sz><w:szCs w:val="20"></w:szCs></w:rPr></w:pPr><w:r w:rsidRPr="00CF6B5A"><w:rPr><w:sz w:val="20"></w:sz><w:szCs w:val="20"></w:szCs></w:rPr><w:t>(Followup3)</w:t></w:r></w:p></w:tc></w:tr><w:tr w14:paraId="2B70237A" w14:textId="77777777" w:rsidR="001C2F42" w:rsidRPr="00CF6B5A" w:rsidTr="0062120C"><w:tc><w:tcPr><w:tcW w:type="dxa" w:w="2376"></w:tcW><w:shd w:color="auto" w:fill="auto" w:val="clear"></w:shd></w:tcPr><w:p w14:paraId="1C155D22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 xml:space="preserve">Time spent Walking (%) </w:t></w:r></w:p></w:tc><w:tc><w:tcPr><w:tcW w:type="dxa" w:w="1377"></w:tcW><w:shd w:color="auto" w:fill="auto" w:val="clear"></w:shd></w:tcPr><w:p w14:paraId="7AA2B186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16</w:t></w:r></w:p></w:tc><w:tc><w:tcPr><w:tcW w:type="dxa" w:w="1132"></w:tcW><w:shd w:color="auto" w:fill="auto" w:val="clear"></w:shd></w:tcPr><w:p w14:paraId="4E81492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</w:t></w:r></w:p></w:tc><w:tc><w:tcPr><w:tcW w:type="dxa" w:w="1112"></w:tcW><w:shd w:color="auto" w:fill="auto" w:val="clear"></w:shd></w:tcPr><w:p w14:paraId="50E05786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</w:t></w:r></w:p></w:tc><w:tc><w:tcPr><w:tcW w:type="dxa" w:w="1287"></w:tcW><w:shd w:color="auto" w:fill="auto" w:val="clear"></w:shd></w:tcPr><w:p w14:paraId="498AA145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6659BBFD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1B8DD6A4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5AF43425" w14:textId="77777777" w:rsidR="001C2F42" w:rsidRPr="00CF6B5A" w:rsidTr="0062120C"><w:tc><w:tcPr><w:tcW w:type="dxa" w:w="2376"></w:tcW><w:shd w:color="auto" w:fill="auto" w:val="clear"></w:shd></w:tcPr><w:p w14:paraId="080DC741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Time spent Standing (%)</w:t></w:r></w:p></w:tc><w:tc><w:tcPr><w:tcW w:type="dxa" w:w="1377"></w:tcW><w:shd w:color="auto" w:fill="auto" w:val="clear"></w:shd></w:tcPr><w:p w14:paraId="13A1CA7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23</w:t></w:r></w:p></w:tc><w:tc><w:tcPr><w:tcW w:type="dxa" w:w="1132"></w:tcW><w:shd w:color="auto" w:fill="auto" w:val="clear"></w:shd></w:tcPr><w:p w14:paraId="40E17732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</w:t></w:r></w:p></w:tc><w:tc><w:tcPr><w:tcW w:type="dxa" w:w="1112"></w:tcW><w:shd w:color="auto" w:fill="auto" w:val="clear"></w:shd></w:tcPr><w:p w14:paraId="24A6A0F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9</w:t></w:r></w:p></w:tc><w:tc><w:tcPr><w:tcW w:type="dxa" w:w="1287"></w:tcW><w:shd w:color="auto" w:fill="auto" w:val="clear"></w:shd></w:tcPr><w:p w14:paraId="277906FB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690DA552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B8C2855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3AD0CA6B" w14:textId="77777777" w:rsidR="001C2F42" w:rsidRPr="00CF6B5A" w:rsidTr="0062120C"><w:tc><w:tcPr><w:tcW w:type="dxa" w:w="2376"></w:tcW><w:shd w:color="auto" w:fill="auto" w:val="clear"></w:shd></w:tcPr><w:p w14:paraId="65816587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Time spent Sedentary (%)</w:t></w:r></w:p></w:tc><w:tc><w:tcPr><w:tcW w:type="dxa" w:w="1377"></w:tcW><w:shd w:color="auto" w:fill="auto" w:val="clear"></w:shd></w:tcPr><w:p w14:paraId="3020D013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61</w:t></w:r></w:p></w:tc><w:tc><w:tcPr><w:tcW w:type="dxa" w:w="1132"></w:tcW><w:shd w:color="auto" w:fill="auto" w:val="clear"></w:shd></w:tcPr><w:p w14:paraId="75DB2F2F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</w:t></w:r></w:p></w:tc><w:tc><w:tcPr><w:tcW w:type="dxa" w:w="1112"></w:tcW><w:shd w:color="auto" w:fill="auto" w:val="clear"></w:shd></w:tcPr><w:p w14:paraId="74AE0672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89</w:t></w:r></w:p></w:tc><w:tc><w:tcPr><w:tcW w:type="dxa" w:w="1287"></w:tcW><w:shd w:color="auto" w:fill="auto" w:val="clear"></w:shd></w:tcPr><w:p w14:paraId="533A44AA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7D691455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33DF445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3145018B" w14:textId="77777777" w:rsidR="001C2F42" w:rsidRPr="00CF6B5A" w:rsidTr="0062120C"><w:tc><w:tcPr><w:tcW w:type="dxa" w:w="2376"></w:tcW><w:shd w:color="auto" w:fill="auto" w:val="clear"></w:shd></w:tcPr><w:p w14:paraId="76F22C0E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Statistics Walking Periods:</w:t></w:r></w:p></w:tc><w:tc><w:tcPr><w:tcW w:type="dxa" w:w="1377"></w:tcW><w:shd w:color="auto" w:fill="auto" w:val="clear"></w:shd></w:tcPr><w:p w14:paraId="43911656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32"></w:tcW><w:shd w:color="auto" w:fill="auto" w:val="clear"></w:shd></w:tcPr><w:p w14:paraId="3012C7D2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12"></w:tcW><w:shd w:color="auto" w:fill="auto" w:val="clear"></w:shd></w:tcPr><w:p w14:paraId="5B889050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287"></w:tcW><w:shd w:color="auto" w:fill="auto" w:val="clear"></w:shd></w:tcPr><w:p w14:paraId="211542C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47AF8D7B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34D38293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0F991182" w14:textId="77777777" w:rsidR="001C2F42" w:rsidRPr="00CF6B5A" w:rsidTr="0062120C"><w:tc><w:tcPr><w:tcW w:type="dxa" w:w="2376"></w:tcW><w:shd w:color="auto" w:fill="auto" w:val="clear"></w:shd></w:tcPr><w:p w14:paraId="3F58F78E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10th Percentile(sec)</w:t></w:r></w:p></w:tc><w:tc><w:tcPr><w:tcW w:type="dxa" w:w="1377"></w:tcW><w:shd w:color="auto" w:fill="auto" w:val="clear"></w:shd></w:tcPr><w:p w14:paraId="531DD60E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2.8</w:t></w:r></w:p></w:tc><w:tc><w:tcPr><w:tcW w:type="dxa" w:w="1132"></w:tcW><w:shd w:color="auto" w:fill="auto" w:val="clear"></w:shd></w:tcPr><w:p w14:paraId="3AA9BE43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0.4</w:t></w:r></w:p></w:tc><w:tc><w:tcPr><w:tcW w:type="dxa" w:w="1112"></w:tcW><w:shd w:color="auto" w:fill="auto" w:val="clear"></w:shd></w:tcPr><w:p w14:paraId="1CF4EEC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</w:t></w:r></w:p></w:tc><w:tc><w:tcPr><w:tcW w:type="dxa" w:w="1287"></w:tcW><w:shd w:color="auto" w:fill="auto" w:val="clear"></w:shd></w:tcPr><w:p w14:paraId="7B78107E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481D9C52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3302DB05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09F1B68E" w14:textId="77777777" w:rsidR="001C2F42" w:rsidRPr="00CF6B5A" w:rsidTr="0062120C"><w:tc><w:tcPr><w:tcW w:type="dxa" w:w="2376"></w:tcW><w:shd w:color="auto" w:fill="auto" w:val="clear"></w:shd></w:tcPr><w:p w14:paraId="7E414EA9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20th Percentile(sec)</w:t></w:r></w:p></w:tc><w:tc><w:tcPr><w:tcW w:type="dxa" w:w="1377"></w:tcW><w:shd w:color="auto" w:fill="auto" w:val="clear"></w:shd></w:tcPr><w:p w14:paraId="2A73B09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3.5</w:t></w:r></w:p></w:tc><w:tc><w:tcPr><w:tcW w:type="dxa" w:w="1132"></w:tcW><w:shd w:color="auto" w:fill="auto" w:val="clear"></w:shd></w:tcPr><w:p w14:paraId="3349783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0.5</w:t></w:r></w:p></w:tc><w:tc><w:tcPr><w:tcW w:type="dxa" w:w="1112"></w:tcW><w:shd w:color="auto" w:fill="auto" w:val="clear"></w:shd></w:tcPr><w:p w14:paraId="249622D6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</w:t></w:r></w:p></w:tc><w:tc><w:tcPr><w:tcW w:type="dxa" w:w="1287"></w:tcW><w:shd w:color="auto" w:fill="auto" w:val="clear"></w:shd></w:tcPr><w:p w14:paraId="2EC33672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120C90ED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0720A1F4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0449F6CD" w14:textId="77777777" w:rsidR="001C2F42" w:rsidRPr="00CF6B5A" w:rsidTr="0062120C"><w:tc><w:tcPr><w:tcW w:type="dxa" w:w="2376"></w:tcW><w:shd w:color="auto" w:fill="auto" w:val="clear"></w:shd></w:tcPr><w:p w14:paraId="18F51FCF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30th Percentile(sec)</w:t></w:r></w:p></w:tc><w:tc><w:tcPr><w:tcW w:type="dxa" w:w="1377"></w:tcW><w:shd w:color="auto" w:fill="auto" w:val="clear"></w:shd></w:tcPr><w:p w14:paraId="0ED200D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4.3</w:t></w:r></w:p></w:tc><w:tc><w:tcPr><w:tcW w:type="dxa" w:w="1132"></w:tcW><w:shd w:color="auto" w:fill="auto" w:val="clear"></w:shd></w:tcPr><w:p w14:paraId="2977449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0.8</w:t></w:r></w:p></w:tc><w:tc><w:tcPr><w:tcW w:type="dxa" w:w="1112"></w:tcW><w:shd w:color="auto" w:fill="auto" w:val="clear"></w:shd></w:tcPr><w:p w14:paraId="5F8F6B2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4.9</w:t></w:r></w:p></w:tc><w:tc><w:tcPr><w:tcW w:type="dxa" w:w="1287"></w:tcW><w:shd w:color="auto" w:fill="auto" w:val="clear"></w:shd></w:tcPr><w:p w14:paraId="1C0EEBF9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037F6E6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ABB08B5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1E91991B" w14:textId="77777777" w:rsidR="001C2F42" w:rsidRPr="00CF6B5A" w:rsidTr="0062120C"><w:tc><w:tcPr><w:tcW w:type="dxa" w:w="2376"></w:tcW><w:shd w:color="auto" w:fill="auto" w:val="clear"></w:shd></w:tcPr><w:p w14:paraId="248DD14B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40th Percentile(sec)</w:t></w:r></w:p></w:tc><w:tc><w:tcPr><w:tcW w:type="dxa" w:w="1377"></w:tcW><w:shd w:color="auto" w:fill="auto" w:val="clear"></w:shd></w:tcPr><w:p w14:paraId="6FA2F446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5.2</w:t></w:r></w:p></w:tc><w:tc><w:tcPr><w:tcW w:type="dxa" w:w="1132"></w:tcW><w:shd w:color="auto" w:fill="auto" w:val="clear"></w:shd></w:tcPr><w:p w14:paraId="59820CF3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1.0</w:t></w:r></w:p></w:tc><w:tc><w:tcPr><w:tcW w:type="dxa" w:w="1112"></w:tcW><w:shd w:color="auto" w:fill="auto" w:val="clear"></w:shd></w:tcPr><w:p w14:paraId="6D37B94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</w:t></w:r></w:p></w:tc><w:tc><w:tcPr><w:tcW w:type="dxa" w:w="1287"></w:tcW><w:shd w:color="auto" w:fill="auto" w:val="clear"></w:shd></w:tcPr><w:p w14:paraId="0DCC451F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708465D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2243D00F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542117D6" w14:textId="77777777" w:rsidR="001C2F42" w:rsidRPr="00CF6B5A" w:rsidTr="0062120C"><w:tc><w:tcPr><w:tcW w:type="dxa" w:w="2376"></w:tcW><w:shd w:color="auto" w:fill="auto" w:val="clear"></w:shd></w:tcPr><w:p w14:paraId="52AB697D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50th Percentile(sec)</w:t></w:r></w:p></w:tc><w:tc><w:tcPr><w:tcW w:type="dxa" w:w="1377"></w:tcW><w:shd w:color="auto" w:fill="auto" w:val="clear"></w:shd></w:tcPr><w:p w14:paraId="14FAC19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6.5</w:t></w:r></w:p></w:tc><w:tc><w:tcPr><w:tcW w:type="dxa" w:w="1132"></w:tcW><w:shd w:color="auto" w:fill="auto" w:val="clear"></w:shd></w:tcPr><w:p w14:paraId="72E1AE3F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1.0</w:t></w:r></w:p></w:tc><w:tc><w:tcPr><w:tcW w:type="dxa" w:w="1112"></w:tcW><w:shd w:color="auto" w:fill="auto" w:val="clear"></w:shd></w:tcPr><w:p w14:paraId="56E6926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6.5</w:t></w:r></w:p></w:tc><w:tc><w:tcPr><w:tcW w:type="dxa" w:w="1287"></w:tcW><w:shd w:color="auto" w:fill="auto" w:val="clear"></w:shd></w:tcPr><w:p w14:paraId="668B92CB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138B6EFC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672D68F9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416CFF02" w14:textId="77777777" w:rsidR="001C2F42" w:rsidRPr="00CF6B5A" w:rsidTr="0062120C"><w:tc><w:tcPr><w:tcW w:type="dxa" w:w="2376"></w:tcW><w:shd w:color="auto" w:fill="auto" w:val="clear"></w:shd></w:tcPr><w:p w14:paraId="149C3E7E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60th Percentile(sec)</w:t></w:r></w:p></w:tc><w:tc><w:tcPr><w:tcW w:type="dxa" w:w="1377"></w:tcW><w:shd w:color="auto" w:fill="auto" w:val="clear"></w:shd></w:tcPr><w:p w14:paraId="491621C5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8.0</w:t></w:r></w:p></w:tc><w:tc><w:tcPr><w:tcW w:type="dxa" w:w="1132"></w:tcW><w:shd w:color="auto" w:fill="auto" w:val="clear"></w:shd></w:tcPr><w:p w14:paraId="711A4CAB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1.7</w:t></w:r></w:p></w:tc><w:tc><w:tcPr><w:tcW w:type="dxa" w:w="1112"></w:tcW><w:shd w:color="auto" w:fill="auto" w:val="clear"></w:shd></w:tcPr><w:p w14:paraId="18FC2E9D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7.3</w:t></w:r></w:p></w:tc><w:tc><w:tcPr><w:tcW w:type="dxa" w:w="1287"></w:tcW><w:shd w:color="auto" w:fill="auto" w:val="clear"></w:shd></w:tcPr><w:p w14:paraId="1D95057E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79007F0C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2316EC1E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29DEA4A8" w14:textId="77777777" w:rsidR="001C2F42" w:rsidRPr="00CF6B5A" w:rsidTr="0062120C"><w:tc><w:tcPr><w:tcW w:type="dxa" w:w="2376"></w:tcW><w:shd w:color="auto" w:fill="auto" w:val="clear"></w:shd></w:tcPr><w:p w14:paraId="0D7FCDD7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70th Percentile(sec)</w:t></w:r></w:p></w:tc><w:tc><w:tcPr><w:tcW w:type="dxa" w:w="1377"></w:tcW><w:shd w:color="auto" w:fill="auto" w:val="clear"></w:shd></w:tcPr><w:p w14:paraId="7B0869F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10.8</w:t></w:r></w:p></w:tc><w:tc><w:tcPr><w:tcW w:type="dxa" w:w="1132"></w:tcW><w:shd w:color="auto" w:fill="auto" w:val="clear"></w:shd></w:tcPr><w:p w14:paraId="0CD6707E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3.1</w:t></w:r></w:p></w:tc><w:tc><w:tcPr><w:tcW w:type="dxa" w:w="1112"></w:tcW><w:shd w:color="auto" w:fill="auto" w:val="clear"></w:shd></w:tcPr><w:p w14:paraId="19A64F24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9</w:t></w:r></w:p></w:tc><w:tc><w:tcPr><w:tcW w:type="dxa" w:w="1287"></w:tcW><w:shd w:color="auto" w:fill="auto" w:val="clear"></w:shd></w:tcPr><w:p w14:paraId="1C36E8DA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018FC5B2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039FF09F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4ED50855" w14:textId="77777777" w:rsidR="001C2F42" w:rsidRPr="00CF6B5A" w:rsidTr="0062120C"><w:tc><w:tcPr><w:tcW w:type="dxa" w:w="2376"></w:tcW><w:shd w:color="auto" w:fill="auto" w:val="clear"></w:shd></w:tcPr><w:p w14:paraId="5D5F9C66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80th Percentile(sec)</w:t></w:r></w:p></w:tc><w:tc><w:tcPr><w:tcW w:type="dxa" w:w="1377"></w:tcW><w:shd w:color="auto" w:fill="auto" w:val="clear"></w:shd></w:tcPr><w:p w14:paraId="37FFEE07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16.2</w:t></w:r></w:p></w:tc><w:tc><w:tcPr><w:tcW w:type="dxa" w:w="1132"></w:tcW><w:shd w:color="auto" w:fill="auto" w:val="clear"></w:shd></w:tcPr><w:p w14:paraId="705B532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4.7</w:t></w:r></w:p></w:tc><w:tc><w:tcPr><w:tcW w:type="dxa" w:w="1112"></w:tcW><w:shd w:color="auto" w:fill="auto" w:val="clear"></w:shd></w:tcPr><w:p w14:paraId="7A925D2D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11</w:t></w:r></w:p></w:tc><w:tc><w:tcPr><w:tcW w:type="dxa" w:w="1287"></w:tcW><w:shd w:color="auto" w:fill="auto" w:val="clear"></w:shd></w:tcPr><w:p w14:paraId="5C0D8F5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0F40F086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957F815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454673BB" w14:textId="77777777" w:rsidR="001C2F42" w:rsidRPr="00CF6B5A" w:rsidTr="0062120C"><w:tc><w:tcPr><w:tcW w:type="dxa" w:w="2376"></w:tcW><w:shd w:color="auto" w:fill="auto" w:val="clear"></w:shd></w:tcPr><w:p w14:paraId="5DAD8263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90th Percentile(sec)</w:t></w:r></w:p></w:tc><w:tc><w:tcPr><w:tcW w:type="dxa" w:w="1377"></w:tcW><w:shd w:color="auto" w:fill="auto" w:val="clear"></w:shd></w:tcPr><w:p w14:paraId="6470042D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30.9</w:t></w:r></w:p></w:tc><w:tc><w:tcPr><w:tcW w:type="dxa" w:w="1132"></w:tcW><w:shd w:color="auto" w:fill="auto" w:val="clear"></w:shd></w:tcPr><w:p w14:paraId="385D27FC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16.5</w:t></w:r></w:p></w:tc><w:tc><w:tcPr><w:tcW w:type="dxa" w:w="1112"></w:tcW><w:shd w:color="auto" w:fill="auto" w:val="clear"></w:shd></w:tcPr><w:p w14:paraId="68D3CF2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14</w:t></w:r></w:p></w:tc><w:tc><w:tcPr><w:tcW w:type="dxa" w:w="1287"></w:tcW><w:shd w:color="auto" w:fill="auto" w:val="clear"></w:shd></w:tcPr><w:p w14:paraId="20BE0400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34AC33C4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D4AAFC8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240D4EE3" w14:textId="77777777" w:rsidR="001C2F42" w:rsidRPr="00CF6B5A" w:rsidTr="0062120C"><w:tc><w:tcPr><w:tcW w:type="dxa" w:w="2376"></w:tcW><w:shd w:color="auto" w:fill="auto" w:val="clear"></w:shd></w:tcPr><w:p w14:paraId="3AD2B23D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Maximal Walking period (sec)</w:t></w:r></w:p></w:tc><w:tc><w:tcPr><w:tcW w:type="dxa" w:w="1377"></w:tcW><w:shd w:color="auto" w:fill="auto" w:val="clear"></w:shd></w:tcPr><w:p w14:paraId="400C97D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462.5</w:t></w:r></w:p></w:tc><w:tc><w:tcPr><w:tcW w:type="dxa" w:w="1132"></w:tcW><w:shd w:color="auto" w:fill="auto" w:val="clear"></w:shd></w:tcPr><w:p w14:paraId="3E28F59B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255.5</w:t></w:r></w:p></w:tc><w:tc><w:tcPr><w:tcW w:type="dxa" w:w="1112"></w:tcW><w:shd w:color="auto" w:fill="auto" w:val="clear"></w:shd></w:tcPr><w:p w14:paraId="44631C7E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26</w:t></w:r></w:p></w:tc><w:tc><w:tcPr><w:tcW w:type="dxa" w:w="1287"></w:tcW><w:shd w:color="auto" w:fill="auto" w:val="clear"></w:shd></w:tcPr><w:p w14:paraId="2948D7CE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6A8BBEFE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0E2B0938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6392AE4D" w14:textId="77777777" w:rsidR="001C2F42" w:rsidRPr="00CF6B5A" w:rsidTr="0062120C"><w:tc><w:tcPr><w:tcW w:type="dxa" w:w="2376"></w:tcW><w:shd w:color="auto" w:fill="auto" w:val="clear"></w:shd></w:tcPr><w:p w14:paraId="2D980E04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Statistics Standing Periods:</w:t></w:r></w:p></w:tc><w:tc><w:tcPr><w:tcW w:type="dxa" w:w="1377"></w:tcW><w:shd w:color="auto" w:fill="auto" w:val="clear"></w:shd></w:tcPr><w:p w14:paraId="3D5E8818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32"></w:tcW><w:shd w:color="auto" w:fill="auto" w:val="clear"></w:shd></w:tcPr><w:p w14:paraId="6E97D5FC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12"></w:tcW><w:shd w:color="auto" w:fill="auto" w:val="clear"></w:shd></w:tcPr><w:p w14:paraId="51F91982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287"></w:tcW><w:shd w:color="auto" w:fill="auto" w:val="clear"></w:shd></w:tcPr><w:p w14:paraId="5C547EE5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3094FBE5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5E905ED3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335A2902" w14:textId="77777777" w:rsidR="001C2F42" w:rsidRPr="00CF6B5A" w:rsidTr="0062120C"><w:tc><w:tcPr><w:tcW w:type="dxa" w:w="2376"></w:tcW><w:shd w:color="auto" w:fill="auto" w:val="clear"></w:shd></w:tcPr><w:p w14:paraId="0D359E29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10th Percentile(sec)</w:t></w:r></w:p></w:tc><w:tc><w:tcPr><w:tcW w:type="dxa" w:w="1377"></w:tcW><w:shd w:color="auto" w:fill="auto" w:val="clear"></w:shd></w:tcPr><w:p w14:paraId="5D014ABB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1.0</w:t></w:r></w:p></w:tc><w:tc><w:tcPr><w:tcW w:type="dxa" w:w="1132"></w:tcW><w:shd w:color="auto" w:fill="auto" w:val="clear"></w:shd></w:tcPr><w:p w14:paraId="159CDED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112"></w:tcW><w:shd w:color="auto" w:fill="auto" w:val="clear"></w:shd></w:tcPr><w:p w14:paraId="3E1DE86C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</w:t></w:r></w:p></w:tc><w:tc><w:tcPr><w:tcW w:type="dxa" w:w="1287"></w:tcW><w:shd w:color="auto" w:fill="auto" w:val="clear"></w:shd></w:tcPr><w:p w14:paraId="1C6A5CEA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377B4324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0ECB9685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1BC1743A" w14:textId="77777777" w:rsidR="001C2F42" w:rsidRPr="00CF6B5A" w:rsidTr="0062120C"><w:tc><w:tcPr><w:tcW w:type="dxa" w:w="2376"></w:tcW><w:shd w:color="auto" w:fill="auto" w:val="clear"></w:shd></w:tcPr><w:p w14:paraId="24E41083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20th Percentile(sec)</w:t></w:r></w:p></w:tc><w:tc><w:tcPr><w:tcW w:type="dxa" w:w="1377"></w:tcW><w:shd w:color="auto" w:fill="auto" w:val="clear"></w:shd></w:tcPr><w:p w14:paraId="5C5A42D0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1.8</w:t></w:r></w:p></w:tc><w:tc><w:tcPr><w:tcW w:type="dxa" w:w="1132"></w:tcW><w:shd w:color="auto" w:fill="auto" w:val="clear"></w:shd></w:tcPr><w:p w14:paraId="0DC1FB82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0.4</w:t></w:r></w:p></w:tc><w:tc><w:tcPr><w:tcW w:type="dxa" w:w="1112"></w:tcW><w:shd w:color="auto" w:fill="auto" w:val="clear"></w:shd></w:tcPr><w:p w14:paraId="65DA6AD0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</w:t></w:r></w:p></w:tc><w:tc><w:tcPr><w:tcW w:type="dxa" w:w="1287"></w:tcW><w:shd w:color="auto" w:fill="auto" w:val="clear"></w:shd></w:tcPr><w:p w14:paraId="07409D6F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54E46611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592C8399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23777D84" w14:textId="77777777" w:rsidR="001C2F42" w:rsidRPr="00CF6B5A" w:rsidTr="0062120C"><w:tc><w:tcPr><w:tcW w:type="dxa" w:w="2376"></w:tcW><w:shd w:color="auto" w:fill="auto" w:val="clear"></w:shd></w:tcPr><w:p w14:paraId="6794A145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30th Percentile(sec)</w:t></w:r></w:p></w:tc><w:tc><w:tcPr><w:tcW w:type="dxa" w:w="1377"></w:tcW><w:shd w:color="auto" w:fill="auto" w:val="clear"></w:shd></w:tcPr><w:p w14:paraId="4BFBC9D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2.5</w:t></w:r></w:p></w:tc><w:tc><w:tcPr><w:tcW w:type="dxa" w:w="1132"></w:tcW><w:shd w:color="auto" w:fill="auto" w:val="clear"></w:shd></w:tcPr><w:p w14:paraId="157B9EB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0.5</w:t></w:r></w:p></w:tc><w:tc><w:tcPr><w:tcW w:type="dxa" w:w="1112"></w:tcW><w:shd w:color="auto" w:fill="auto" w:val="clear"></w:shd></w:tcPr><w:p w14:paraId="4284A93F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5.2</w:t></w:r></w:p></w:tc><w:tc><w:tcPr><w:tcW w:type="dxa" w:w="1287"></w:tcW><w:shd w:color="auto" w:fill="auto" w:val="clear"></w:shd></w:tcPr><w:p w14:paraId="765DBCC3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051F6DBE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21C1D0E4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1E012C71" w14:textId="77777777" w:rsidR="001C2F42" w:rsidRPr="00CF6B5A" w:rsidTr="0062120C"><w:tc><w:tcPr><w:tcW w:type="dxa" w:w="2376"></w:tcW><w:shd w:color="auto" w:fill="auto" w:val="clear"></w:shd></w:tcPr><w:p w14:paraId="3A16FDC1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40th Percentile(sec)</w:t></w:r></w:p></w:tc><w:tc><w:tcPr><w:tcW w:type="dxa" w:w="1377"></w:tcW><w:shd w:color="auto" w:fill="auto" w:val="clear"></w:shd></w:tcPr><w:p w14:paraId="1F11B5EC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4.3</w:t></w:r></w:p></w:tc><w:tc><w:tcPr><w:tcW w:type="dxa" w:w="1132"></w:tcW><w:shd w:color="auto" w:fill="auto" w:val="clear"></w:shd></w:tcPr><w:p w14:paraId="057CEC4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1.0</w:t></w:r></w:p></w:tc><w:tc><w:tcPr><w:tcW w:type="dxa" w:w="1112"></w:tcW><w:shd w:color="auto" w:fill="auto" w:val="clear"></w:shd></w:tcPr><w:p w14:paraId="2481864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11</w:t></w:r></w:p></w:tc><w:tc><w:tcPr><w:tcW w:type="dxa" w:w="1287"></w:tcW><w:shd w:color="auto" w:fill="auto" w:val="clear"></w:shd></w:tcPr><w:p w14:paraId="1809693A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3C168D38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8346B32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1B44ACDC" w14:textId="77777777" w:rsidR="001C2F42" w:rsidRPr="00CF6B5A" w:rsidTr="0062120C"><w:tc><w:tcPr><w:tcW w:type="dxa" w:w="2376"></w:tcW><w:shd w:color="auto" w:fill="auto" w:val="clear"></w:shd></w:tcPr><w:p w14:paraId="2E12A546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50th Percentile(sec)</w:t></w:r></w:p></w:tc><w:tc><w:tcPr><w:tcW w:type="dxa" w:w="1377"></w:tcW><w:shd w:color="auto" w:fill="auto" w:val="clear"></w:shd></w:tcPr><w:p w14:paraId="1C5B2714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6.7</w:t></w:r></w:p></w:tc><w:tc><w:tcPr><w:tcW w:type="dxa" w:w="1132"></w:tcW><w:shd w:color="auto" w:fill="auto" w:val="clear"></w:shd></w:tcPr><w:p w14:paraId="6FF6EA07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2.3</w:t></w:r></w:p></w:tc><w:tc><w:tcPr><w:tcW w:type="dxa" w:w="1112"></w:tcW><w:shd w:color="auto" w:fill="auto" w:val="clear"></w:shd></w:tcPr><w:p w14:paraId="6E7CFE7C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13</w:t></w:r></w:p></w:tc><w:tc><w:tcPr><w:tcW w:type="dxa" w:w="1287"></w:tcW><w:shd w:color="auto" w:fill="auto" w:val="clear"></w:shd></w:tcPr><w:p w14:paraId="4C3BC346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2BBF2162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5E7074FB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3C70F715" w14:textId="77777777" w:rsidR="001C2F42" w:rsidRPr="00CF6B5A" w:rsidTr="0062120C"><w:tc><w:tcPr><w:tcW w:type="dxa" w:w="2376"></w:tcW><w:shd w:color="auto" w:fill="auto" w:val="clear"></w:shd></w:tcPr><w:p w14:paraId="34A82813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60th Percentile(sec)</w:t></w:r></w:p></w:tc><w:tc><w:tcPr><w:tcW w:type="dxa" w:w="1377"></w:tcW><w:shd w:color="auto" w:fill="auto" w:val="clear"></w:shd></w:tcPr><w:p w14:paraId="32162490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10.2</w:t></w:r></w:p></w:tc><w:tc><w:tcPr><w:tcW w:type="dxa" w:w="1132"></w:tcW><w:shd w:color="auto" w:fill="auto" w:val="clear"></w:shd></w:tcPr><w:p w14:paraId="168582FB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4.4</w:t></w:r></w:p></w:tc><w:tc><w:tcPr><w:tcW w:type="dxa" w:w="1112"></w:tcW><w:shd w:color="auto" w:fill="auto" w:val="clear"></w:shd></w:tcPr><w:p w14:paraId="1AFE826B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15.9</w:t></w:r></w:p></w:tc><w:tc><w:tcPr><w:tcW w:type="dxa" w:w="1287"></w:tcW><w:shd w:color="auto" w:fill="auto" w:val="clear"></w:shd></w:tcPr><w:p w14:paraId="30DE154B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52E3B09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03FA829A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480997FC" w14:textId="77777777" w:rsidR="001C2F42" w:rsidRPr="00CF6B5A" w:rsidTr="0062120C"><w:tc><w:tcPr><w:tcW w:type="dxa" w:w="2376"></w:tcW><w:shd w:color="auto" w:fill="auto" w:val="clear"></w:shd></w:tcPr><w:p w14:paraId="54C3AFC1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70th Percentile(sec)</w:t></w:r></w:p></w:tc><w:tc><w:tcPr><w:tcW w:type="dxa" w:w="1377"></w:tcW><w:shd w:color="auto" w:fill="auto" w:val="clear"></w:shd></w:tcPr><w:p w14:paraId="723A51C2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16.7</w:t></w:r></w:p></w:tc><w:tc><w:tcPr><w:tcW w:type="dxa" w:w="1132"></w:tcW><w:shd w:color="auto" w:fill="auto" w:val="clear"></w:shd></w:tcPr><w:p w14:paraId="425F66B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8.4</w:t></w:r></w:p></w:tc><w:tc><w:tcPr><w:tcW w:type="dxa" w:w="1112"></w:tcW><w:shd w:color="auto" w:fill="auto" w:val="clear"></w:shd></w:tcPr><w:p w14:paraId="60F4D31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21.8</w:t></w:r></w:p></w:tc><w:tc><w:tcPr><w:tcW w:type="dxa" w:w="1287"></w:tcW><w:shd w:color="auto" w:fill="auto" w:val="clear"></w:shd></w:tcPr><w:p w14:paraId="2B5344A5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347D2A42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0CB0848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10E19774" w14:textId="77777777" w:rsidR="001C2F42" w:rsidRPr="00CF6B5A" w:rsidTr="0062120C"><w:tc><w:tcPr><w:tcW w:type="dxa" w:w="2376"></w:tcW><w:shd w:color="auto" w:fill="auto" w:val="clear"></w:shd></w:tcPr><w:p w14:paraId="3318729E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80th Percentile(sec)</w:t></w:r></w:p></w:tc><w:tc><w:tcPr><w:tcW w:type="dxa" w:w="1377"></w:tcW><w:shd w:color="auto" w:fill="auto" w:val="clear"></w:shd></w:tcPr><w:p w14:paraId="4BF1E99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31.9</w:t></w:r></w:p></w:tc><w:tc><w:tcPr><w:tcW w:type="dxa" w:w="1132"></w:tcW><w:shd w:color="auto" w:fill="auto" w:val="clear"></w:shd></w:tcPr><w:p w14:paraId="1A9B5007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13.8</w:t></w:r></w:p></w:tc><w:tc><w:tcPr><w:tcW w:type="dxa" w:w="1112"></w:tcW><w:shd w:color="auto" w:fill="auto" w:val="clear"></w:shd></w:tcPr><w:p w14:paraId="5359CDEB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32</w:t></w:r></w:p></w:tc><w:tc><w:tcPr><w:tcW w:type="dxa" w:w="1287"></w:tcW><w:shd w:color="auto" w:fill="auto" w:val="clear"></w:shd></w:tcPr><w:p w14:paraId="373DA51C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52F3FCDC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75386E04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5750E4FA" w14:textId="77777777" w:rsidR="001C2F42" w:rsidRPr="00CF6B5A" w:rsidTr="0062120C"><w:tc><w:tcPr><w:tcW w:type="dxa" w:w="2376"></w:tcW><w:shd w:color="auto" w:fill="auto" w:val="clear"></w:shd></w:tcPr><w:p w14:paraId="397BE454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90th Percentile(sec)</w:t></w:r></w:p></w:tc><w:tc><w:tcPr><w:tcW w:type="dxa" w:w="1377"></w:tcW><w:shd w:color="auto" w:fill="auto" w:val="clear"></w:shd></w:tcPr><w:p w14:paraId="60F34447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56.5</w:t></w:r></w:p></w:tc><w:tc><w:tcPr><w:tcW w:type="dxa" w:w="1132"></w:tcW><w:shd w:color="auto" w:fill="auto" w:val="clear"></w:shd></w:tcPr><w:p w14:paraId="6F8F48DB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33.8</w:t></w:r></w:p></w:tc><w:tc><w:tcPr><w:tcW w:type="dxa" w:w="1112"></w:tcW><w:shd w:color="auto" w:fill="auto" w:val="clear"></w:shd></w:tcPr><w:p w14:paraId="66EAFD6E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48.2</w:t></w:r></w:p></w:tc><w:tc><w:tcPr><w:tcW w:type="dxa" w:w="1287"></w:tcW><w:shd w:color="auto" w:fill="auto" w:val="clear"></w:shd></w:tcPr><w:p w14:paraId="6009592C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61AEE29F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0D38CE59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05BF1DA9" w14:textId="77777777" w:rsidR="001C2F42" w:rsidRPr="00CF6B5A" w:rsidTr="0062120C"><w:tc><w:tcPr><w:tcW w:type="dxa" w:w="2376"></w:tcW><w:shd w:color="auto" w:fill="auto" w:val="clear"></w:shd></w:tcPr><w:p w14:paraId="556D30F2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Maximal Standing period (sec)</w:t></w:r></w:p></w:tc><w:tc><w:tcPr><w:tcW w:type="dxa" w:w="1377"></w:tcW><w:shd w:color="auto" w:fill="auto" w:val="clear"></w:shd></w:tcPr><w:p w14:paraId="58FBA3DB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494.2</w:t></w:r></w:p></w:tc><w:tc><w:tcPr><w:tcW w:type="dxa" w:w="1132"></w:tcW><w:shd w:color="auto" w:fill="auto" w:val="clear"></w:shd></w:tcPr><w:p w14:paraId="48C9F0A2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230.6</w:t></w:r></w:p></w:tc><w:tc><w:tcPr><w:tcW w:type="dxa" w:w="1112"></w:tcW><w:shd w:color="auto" w:fill="auto" w:val="clear"></w:shd></w:tcPr><w:p w14:paraId="06215C2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438</w:t></w:r></w:p></w:tc><w:tc><w:tcPr><w:tcW w:type="dxa" w:w="1287"></w:tcW><w:shd w:color="auto" w:fill="auto" w:val="clear"></w:shd></w:tcPr><w:p w14:paraId="48D93430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4FB3DE1E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25D0615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0A109F72" w14:textId="77777777" w:rsidR="001C2F42" w:rsidRPr="00CF6B5A" w:rsidTr="0062120C"><w:tc><w:tcPr><w:tcW w:type="dxa" w:w="2376"></w:tcW><w:shd w:color="auto" w:fill="auto" w:val="clear"></w:shd></w:tcPr><w:p w14:paraId="0FE1A18E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Statistics Sedentary Periods:</w:t></w:r></w:p></w:tc><w:tc><w:tcPr><w:tcW w:type="dxa" w:w="1377"></w:tcW><w:shd w:color="auto" w:fill="auto" w:val="clear"></w:shd></w:tcPr><w:p w14:paraId="5DFF9129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32"></w:tcW><w:shd w:color="auto" w:fill="auto" w:val="clear"></w:shd></w:tcPr><w:p w14:paraId="3070C429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12"></w:tcW><w:shd w:color="auto" w:fill="auto" w:val="clear"></w:shd></w:tcPr><w:p w14:paraId="712232CE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287"></w:tcW><w:shd w:color="auto" w:fill="auto" w:val="clear"></w:shd></w:tcPr><w:p w14:paraId="480407D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5DAD9873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67BE4958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127983E1" w14:textId="77777777" w:rsidR="001C2F42" w:rsidRPr="00CF6B5A" w:rsidTr="0062120C"><w:tc><w:tcPr><w:tcW w:type="dxa" w:w="2376"></w:tcW><w:shd w:color="auto" w:fill="auto" w:val="clear"></w:shd></w:tcPr><w:p w14:paraId="3AC19029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lastRenderedPageBreak></w:lastRenderedPageBreak><w:t>10th Percentile(sec)</w:t></w:r></w:p></w:tc><w:tc><w:tcPr><w:tcW w:type="dxa" w:w="1377"></w:tcW><w:shd w:color="auto" w:fill="auto" w:val="clear"></w:shd></w:tcPr><w:p w14:paraId="2EC4542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5.4</w:t></w:r></w:p></w:tc><w:tc><w:tcPr><w:tcW w:type="dxa" w:w="1132"></w:tcW><w:shd w:color="auto" w:fill="auto" w:val="clear"></w:shd></w:tcPr><w:p w14:paraId="3CDC4AA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1.9</w:t></w:r></w:p></w:tc><w:tc><w:tcPr><w:tcW w:type="dxa" w:w="1112"></w:tcW><w:shd w:color="auto" w:fill="auto" w:val="clear"></w:shd></w:tcPr><w:p w14:paraId="6A28F29C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14.5</w:t></w:r></w:p></w:tc><w:tc><w:tcPr><w:tcW w:type="dxa" w:w="1287"></w:tcW><w:shd w:color="auto" w:fill="auto" w:val="clear"></w:shd></w:tcPr><w:p w14:paraId="3FF033DF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7D02CCBF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6F75BA50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7BF03995" w14:textId="77777777" w:rsidR="001C2F42" w:rsidRPr="00CF6B5A" w:rsidTr="0062120C"><w:tc><w:tcPr><w:tcW w:type="dxa" w:w="2376"></w:tcW><w:shd w:color="auto" w:fill="auto" w:val="clear"></w:shd></w:tcPr><w:p w14:paraId="5AC5091B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20th Percentile(sec)</w:t></w:r></w:p></w:tc><w:tc><w:tcPr><w:tcW w:type="dxa" w:w="1377"></w:tcW><w:shd w:color="auto" w:fill="auto" w:val="clear"></w:shd></w:tcPr><w:p w14:paraId="53FB3DC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9.6</w:t></w:r></w:p></w:tc><w:tc><w:tcPr><w:tcW w:type="dxa" w:w="1132"></w:tcW><w:shd w:color="auto" w:fill="auto" w:val="clear"></w:shd></w:tcPr><w:p w14:paraId="687CF2FF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5.5</w:t></w:r></w:p></w:tc><w:tc><w:tcPr><w:tcW w:type="dxa" w:w="1112"></w:tcW><w:shd w:color="auto" w:fill="auto" w:val="clear"></w:shd></w:tcPr><w:p w14:paraId="1C831155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36</w:t></w:r></w:p></w:tc><w:tc><w:tcPr><w:tcW w:type="dxa" w:w="1287"></w:tcW><w:shd w:color="auto" w:fill="auto" w:val="clear"></w:shd></w:tcPr><w:p w14:paraId="6B3CA48C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10817152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50E4FDFA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763E7A10" w14:textId="77777777" w:rsidR="001C2F42" w:rsidRPr="00CF6B5A" w:rsidTr="0062120C"><w:tc><w:tcPr><w:tcW w:type="dxa" w:w="2376"></w:tcW><w:shd w:color="auto" w:fill="auto" w:val="clear"></w:shd></w:tcPr><w:p w14:paraId="49DDFA32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30th Percentile(sec)</w:t></w:r></w:p></w:tc><w:tc><w:tcPr><w:tcW w:type="dxa" w:w="1377"></w:tcW><w:shd w:color="auto" w:fill="auto" w:val="clear"></w:shd></w:tcPr><w:p w14:paraId="63D42DBF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21.4</w:t></w:r></w:p></w:tc><w:tc><w:tcPr><w:tcW w:type="dxa" w:w="1132"></w:tcW><w:shd w:color="auto" w:fill="auto" w:val="clear"></w:shd></w:tcPr><w:p w14:paraId="5DEBF39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17.4</w:t></w:r></w:p></w:tc><w:tc><w:tcPr><w:tcW w:type="dxa" w:w="1112"></w:tcW><w:shd w:color="auto" w:fill="auto" w:val="clear"></w:shd></w:tcPr><w:p w14:paraId="3FEBF33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95.5</w:t></w:r></w:p></w:tc><w:tc><w:tcPr><w:tcW w:type="dxa" w:w="1287"></w:tcW><w:shd w:color="auto" w:fill="auto" w:val="clear"></w:shd></w:tcPr><w:p w14:paraId="59DD7FC2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217B10F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0946A542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3E9DECB5" w14:textId="77777777" w:rsidR="001C2F42" w:rsidRPr="00CF6B5A" w:rsidTr="0062120C"><w:tc><w:tcPr><w:tcW w:type="dxa" w:w="2376"></w:tcW><w:shd w:color="auto" w:fill="auto" w:val="clear"></w:shd></w:tcPr><w:p w14:paraId="55DDB4A4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40th Percentile(sec)</w:t></w:r></w:p></w:tc><w:tc><w:tcPr><w:tcW w:type="dxa" w:w="1377"></w:tcW><w:shd w:color="auto" w:fill="auto" w:val="clear"></w:shd></w:tcPr><w:p w14:paraId="3567E91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42.0</w:t></w:r></w:p></w:tc><w:tc><w:tcPr><w:tcW w:type="dxa" w:w="1132"></w:tcW><w:shd w:color="auto" w:fill="auto" w:val="clear"></w:shd></w:tcPr><w:p w14:paraId="6E661EAC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40.5</w:t></w:r></w:p></w:tc><w:tc><w:tcPr><w:tcW w:type="dxa" w:w="1112"></w:tcW><w:shd w:color="auto" w:fill="auto" w:val="clear"></w:shd></w:tcPr><w:p w14:paraId="5EB3AE55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186.5</w:t></w:r></w:p></w:tc><w:tc><w:tcPr><w:tcW w:type="dxa" w:w="1287"></w:tcW><w:shd w:color="auto" w:fill="auto" w:val="clear"></w:shd></w:tcPr><w:p w14:paraId="2E33EAD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18C50C88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5A7E6963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443BC37D" w14:textId="77777777" w:rsidR="001C2F42" w:rsidRPr="00CF6B5A" w:rsidTr="0062120C"><w:tc><w:tcPr><w:tcW w:type="dxa" w:w="2376"></w:tcW><w:shd w:color="auto" w:fill="auto" w:val="clear"></w:shd></w:tcPr><w:p w14:paraId="4B8EAB41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50th Percentile(sec)</w:t></w:r></w:p></w:tc><w:tc><w:tcPr><w:tcW w:type="dxa" w:w="1377"></w:tcW><w:shd w:color="auto" w:fill="auto" w:val="clear"></w:shd></w:tcPr><w:p w14:paraId="3B4CABBD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80.9</w:t></w:r></w:p></w:tc><w:tc><w:tcPr><w:tcW w:type="dxa" w:w="1132"></w:tcW><w:shd w:color="auto" w:fill="auto" w:val="clear"></w:shd></w:tcPr><w:p w14:paraId="0765444F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64.4</w:t></w:r></w:p></w:tc><w:tc><w:tcPr><w:tcW w:type="dxa" w:w="1112"></w:tcW><w:shd w:color="auto" w:fill="auto" w:val="clear"></w:shd></w:tcPr><w:p w14:paraId="52FA4B96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311</w:t></w:r></w:p></w:tc><w:tc><w:tcPr><w:tcW w:type="dxa" w:w="1287"></w:tcW><w:shd w:color="auto" w:fill="auto" w:val="clear"></w:shd></w:tcPr><w:p w14:paraId="67329EDE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1C05A1A3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1F16AEC7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2DE78892" w14:textId="77777777" w:rsidR="001C2F42" w:rsidRPr="00CF6B5A" w:rsidTr="0062120C"><w:tc><w:tcPr><w:tcW w:type="dxa" w:w="2376"></w:tcW><w:shd w:color="auto" w:fill="auto" w:val="clear"></w:shd></w:tcPr><w:p w14:paraId="43C758EB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60th Percentile(sec)</w:t></w:r></w:p></w:tc><w:tc><w:tcPr><w:tcW w:type="dxa" w:w="1377"></w:tcW><w:shd w:color="auto" w:fill="auto" w:val="clear"></w:shd></w:tcPr><w:p w14:paraId="51AB064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166.5</w:t></w:r></w:p></w:tc><w:tc><w:tcPr><w:tcW w:type="dxa" w:w="1132"></w:tcW><w:shd w:color="auto" w:fill="auto" w:val="clear"></w:shd></w:tcPr><w:p w14:paraId="291D1356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127.1</w:t></w:r></w:p></w:tc><w:tc><w:tcPr><w:tcW w:type="dxa" w:w="1112"></w:tcW><w:shd w:color="auto" w:fill="auto" w:val="clear"></w:shd></w:tcPr><w:p w14:paraId="5B7B848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459</w:t></w:r></w:p></w:tc><w:tc><w:tcPr><w:tcW w:type="dxa" w:w="1287"></w:tcW><w:shd w:color="auto" w:fill="auto" w:val="clear"></w:shd></w:tcPr><w:p w14:paraId="2C9861C0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6CEABE64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0496F2A6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48D7324C" w14:textId="77777777" w:rsidR="001C2F42" w:rsidRPr="00CF6B5A" w:rsidTr="0062120C"><w:tc><w:tcPr><w:tcW w:type="dxa" w:w="2376"></w:tcW><w:shd w:color="auto" w:fill="auto" w:val="clear"></w:shd></w:tcPr><w:p w14:paraId="266F20B5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70th Percentile(sec)</w:t></w:r></w:p></w:tc><w:tc><w:tcPr><w:tcW w:type="dxa" w:w="1377"></w:tcW><w:shd w:color="auto" w:fill="auto" w:val="clear"></w:shd></w:tcPr><w:p w14:paraId="1046872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418.6</w:t></w:r></w:p></w:tc><w:tc><w:tcPr><w:tcW w:type="dxa" w:w="1132"></w:tcW><w:shd w:color="auto" w:fill="auto" w:val="clear"></w:shd></w:tcPr><w:p w14:paraId="7CBC0DB4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320.1</w:t></w:r></w:p></w:tc><w:tc><w:tcPr><w:tcW w:type="dxa" w:w="1112"></w:tcW><w:shd w:color="auto" w:fill="auto" w:val="clear"></w:shd></w:tcPr><w:p w14:paraId="55669C1D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744</w:t></w:r></w:p></w:tc><w:tc><w:tcPr><w:tcW w:type="dxa" w:w="1287"></w:tcW><w:shd w:color="auto" w:fill="auto" w:val="clear"></w:shd></w:tcPr><w:p w14:paraId="5C7FE9C3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3237C6E4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20D5E5A2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52C1A5BB" w14:textId="77777777" w:rsidR="001C2F42" w:rsidRPr="00CF6B5A" w:rsidTr="0062120C"><w:tc><w:tcPr><w:tcW w:type="dxa" w:w="2376"></w:tcW><w:shd w:color="auto" w:fill="auto" w:val="clear"></w:shd></w:tcPr><w:p w14:paraId="02B15B2A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80th Percentile(sec)</w:t></w:r></w:p></w:tc><w:tc><w:tcPr><w:tcW w:type="dxa" w:w="1377"></w:tcW><w:shd w:color="auto" w:fill="auto" w:val="clear"></w:shd></w:tcPr><w:p w14:paraId="69030DA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832.4</w:t></w:r></w:p></w:tc><w:tc><w:tcPr><w:tcW w:type="dxa" w:w="1132"></w:tcW><w:shd w:color="auto" w:fill="auto" w:val="clear"></w:shd></w:tcPr><w:p w14:paraId="352FD71A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520.0</w:t></w:r></w:p></w:tc><w:tc><w:tcPr><w:tcW w:type="dxa" w:w="1112"></w:tcW><w:shd w:color="auto" w:fill="auto" w:val="clear"></w:shd></w:tcPr><w:p w14:paraId="075BCE99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972</w:t></w:r></w:p></w:tc><w:tc><w:tcPr><w:tcW w:type="dxa" w:w="1287"></w:tcW><w:shd w:color="auto" w:fill="auto" w:val="clear"></w:shd></w:tcPr><w:p w14:paraId="6811885D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03A94E40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112BA766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294F29BE" w14:textId="77777777" w:rsidR="001C2F42" w:rsidRPr="00CF6B5A" w:rsidTr="0062120C"><w:tc><w:tcPr><w:tcW w:type="dxa" w:w="2376"></w:tcW><w:shd w:color="auto" w:fill="auto" w:val="clear"></w:shd></w:tcPr><w:p w14:paraId="69FFE12E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90th Percentile(sec)</w:t></w:r></w:p></w:tc><w:tc><w:tcPr><w:tcW w:type="dxa" w:w="1377"></w:tcW><w:shd w:color="auto" w:fill="auto" w:val="clear"></w:shd></w:tcPr><w:p w14:paraId="186E9148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1535.5</w:t></w:r></w:p></w:tc><w:tc><w:tcPr><w:tcW w:type="dxa" w:w="1132"></w:tcW><w:shd w:color="auto" w:fill="auto" w:val="clear"></w:shd></w:tcPr><w:p w14:paraId="64C83C63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1024.3</w:t></w:r></w:p></w:tc><w:tc><w:tcPr><w:tcW w:type="dxa" w:w="1112"></w:tcW><w:shd w:color="auto" w:fill="auto" w:val="clear"></w:shd></w:tcPr><w:p w14:paraId="70C19BDF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1705.5</w:t></w:r></w:p></w:tc><w:tc><w:tcPr><w:tcW w:type="dxa" w:w="1287"></w:tcW><w:shd w:color="auto" w:fill="auto" w:val="clear"></w:shd></w:tcPr><w:p w14:paraId="4E85A828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7890E0F7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69136D26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60C61272" w14:textId="77777777" w:rsidR="001C2F42" w:rsidRPr="00CF6B5A" w:rsidTr="0062120C"><w:tc><w:tcPr><w:tcW w:type="dxa" w:w="2376"></w:tcW><w:shd w:color="auto" w:fill="auto" w:val="clear"></w:shd></w:tcPr><w:p w14:paraId="5D0116D1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Maximal Sedentary period (sec)</w:t></w:r></w:p></w:tc><w:tc><w:tcPr><w:tcW w:type="dxa" w:w="1377"></w:tcW><w:shd w:color="auto" w:fill="auto" w:val="clear"></w:shd></w:tcPr><w:p w14:paraId="0DD543FE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3304.0</w:t></w:r></w:p></w:tc><w:tc><w:tcPr><w:tcW w:type="dxa" w:w="1132"></w:tcW><w:shd w:color="auto" w:fill="auto" w:val="clear"></w:shd></w:tcPr><w:p w14:paraId="499E289C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1490.8</w:t></w:r></w:p></w:tc><w:tc><w:tcPr><w:tcW w:type="dxa" w:w="1112"></w:tcW><w:shd w:color="auto" w:fill="auto" w:val="clear"></w:shd></w:tcPr><w:p w14:paraId="5388D17F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3464</w:t></w:r></w:p></w:tc><w:tc><w:tcPr><w:tcW w:type="dxa" w:w="1287"></w:tcW><w:shd w:color="auto" w:fill="auto" w:val="clear"></w:shd></w:tcPr><w:p w14:paraId="42D9D366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398FB6DD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596708B6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23472934" w14:textId="77777777" w:rsidR="001C2F42" w:rsidRPr="00CF6B5A" w:rsidTr="0062120C"><w:tc><w:tcPr><w:tcW w:type="dxa" w:w="2376"></w:tcW><w:shd w:color="auto" w:fill="auto" w:val="clear"></w:shd></w:tcPr><w:p w14:paraId="29BE8192" w14:textId="77777777" w:rsidP="0062120C" w:rsidR="001C2F42" w:rsidRDefault="001C2F42" w:rsidRPr="00CF6B5A"><w:pPr><w:spacing w:after="0" w:line="240" w:lineRule="auto"></w:spacing><w:rPr><w:sz w:val="20"></w:sz><w:szCs w:val="20"></w:szCs></w:rPr></w:pPr><w:proofErr w:type="spellStart"></w:proofErr><w:r w:rsidRPr="00CF6B5A"><w:rPr><w:sz w:val="20"></w:sz><w:szCs w:val="20"></w:szCs></w:rPr><w:t>Kolmogorov_Smirnov</w:t></w:r><w:proofErr w:type="spellEnd"></w:proofErr><w:r w:rsidRPr="00CF6B5A"><w:rPr><w:sz w:val="20"></w:sz><w:szCs w:val="20"></w:szCs></w:rPr><w:t xml:space="preserve"> stat </w:t></w:r><w:proofErr w:type="spellStart"></w:proofErr><w:r w:rsidRPr="00CF6B5A"><w:rPr><w:sz w:val="20"></w:sz><w:szCs w:val="20"></w:szCs></w:rPr><w:t>Dist</w:t></w:r><w:proofErr w:type="spellEnd"></w:proofErr><w:r w:rsidRPr="00CF6B5A"><w:rPr><w:sz w:val="20"></w:sz><w:szCs w:val="20"></w:szCs></w:rPr><w:t>:</w:t></w:r></w:p></w:tc><w:tc><w:tcPr><w:tcW w:type="dxa" w:w="1377"></w:tcW><w:shd w:color="auto" w:fill="auto" w:val="clear"></w:shd></w:tcPr><w:p w14:paraId="0C7D95EF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32"></w:tcW><w:shd w:color="auto" w:fill="auto" w:val="clear"></w:shd></w:tcPr><w:p w14:paraId="48EDA7C6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12"></w:tcW><w:shd w:color="auto" w:fill="auto" w:val="clear"></w:shd></w:tcPr><w:p w14:paraId="604A2860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287"></w:tcW><w:shd w:color="auto" w:fill="auto" w:val="clear"></w:shd></w:tcPr><w:p w14:paraId="17FBD5BA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3342F4CC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2AB600BD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3C4884CD" w14:textId="77777777" w:rsidR="001C2F42" w:rsidRPr="00CF6B5A" w:rsidTr="0062120C"><w:tc><w:tcPr><w:tcW w:type="dxa" w:w="2376"></w:tcW><w:shd w:color="auto" w:fill="auto" w:val="clear"></w:shd></w:tcPr><w:p w14:paraId="7C0481DC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Stat Dist Walking periods</w:t></w:r></w:p></w:tc><w:tc><w:tcPr><w:tcW w:type="dxa" w:w="1377"></w:tcW><w:shd w:color="auto" w:fill="auto" w:val="clear"></w:shd></w:tcPr><w:p w14:paraId="53F6CA2F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32"></w:tcW><w:shd w:color="auto" w:fill="auto" w:val="clear"></w:shd></w:tcPr><w:p w14:paraId="3DB75141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0.150</w:t></w:r></w:p></w:tc><w:tc><w:tcPr><w:tcW w:type="dxa" w:w="1112"></w:tcW><w:shd w:color="auto" w:fill="auto" w:val="clear"></w:shd></w:tcPr><w:p w14:paraId="3CB4FED5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287"></w:tcW><w:shd w:color="auto" w:fill="auto" w:val="clear"></w:shd></w:tcPr><w:p w14:paraId="06A11184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6C29AA26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157172A9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05E68EC4" w14:textId="77777777" w:rsidR="001C2F42" w:rsidRPr="00CF6B5A" w:rsidTr="0062120C"><w:tc><w:tcPr><w:tcW w:type="dxa" w:w="2376"></w:tcW><w:shd w:color="auto" w:fill="auto" w:val="clear"></w:shd></w:tcPr><w:p w14:paraId="451B8A48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Stat Dist Standing periods</w:t></w:r></w:p></w:tc><w:tc><w:tcPr><w:tcW w:type="dxa" w:w="1377"></w:tcW><w:shd w:color="auto" w:fill="auto" w:val="clear"></w:shd></w:tcPr><w:p w14:paraId="4C94D5E1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32"></w:tcW><w:shd w:color="auto" w:fill="auto" w:val="clear"></w:shd></w:tcPr><w:p w14:paraId="04DDFDE5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0.251</w:t></w:r></w:p></w:tc><w:tc><w:tcPr><w:tcW w:type="dxa" w:w="1112"></w:tcW><w:shd w:color="auto" w:fill="auto" w:val="clear"></w:shd></w:tcPr><w:p w14:paraId="5361F5E9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287"></w:tcW><w:shd w:color="auto" w:fill="auto" w:val="clear"></w:shd></w:tcPr><w:p w14:paraId="7023BC91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2605E71C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4B7FEE52" w14:textId="77777777" w:rsidP="0062120C" w:rsidR="001C2F42" w:rsidRDefault="001C2F42" w:rsidRPr="00CF6B5A"><w:pPr><w:spacing w:after="0" w:line="240" w:lineRule="auto"></w:spacing><w:rPr><w:sz w:val="20"></w:sz><w:szCs w:val="20"></w:szCs></w:rPr></w:pPr></w:p></w:tc></w:tr><w:tr w14:paraId="510C11FF" w14:textId="77777777" w:rsidR="001C2F42" w:rsidRPr="00CF6B5A" w:rsidTr="0062120C"><w:tc><w:tcPr><w:tcW w:type="dxa" w:w="2376"></w:tcW><w:shd w:color="auto" w:fill="auto" w:val="clear"></w:shd></w:tcPr><w:p w14:paraId="78FFB9E9" w14:textId="77777777" w:rsidP="0062120C" w:rsidR="001C2F42" w:rsidRDefault="001C2F42" w:rsidRPr="00CF6B5A"><w:pPr><w:spacing w:after="0" w:line="240" w:lineRule="auto"></w:spacing><w:rPr><w:sz w:val="20"></w:sz><w:szCs w:val="20"></w:szCs></w:rPr></w:pPr><w:r w:rsidRPr="00CF6B5A"><w:rPr><w:sz w:val="20"></w:sz><w:szCs w:val="20"></w:szCs></w:rPr><w:t>Stat Dist Sedentary periods</w:t></w:r></w:p></w:tc><w:tc><w:tcPr><w:tcW w:type="dxa" w:w="1377"></w:tcW><w:shd w:color="auto" w:fill="auto" w:val="clear"></w:shd></w:tcPr><w:p w14:paraId="058C0F24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132"></w:tcW><w:shd w:color="auto" w:fill="auto" w:val="clear"></w:shd></w:tcPr><w:p w14:paraId="692D9657" w14:textId="77777777" w:rsidP="001C2F42" w:rsidR="001C2F42" w:rsidRDefault="001C2F42"><w:pPr><w:spacing w:after="0" w:line="240" w:lineRule="auto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0.296</w:t></w:r></w:p></w:tc><w:tc><w:tcPr><w:tcW w:type="dxa" w:w="1112"></w:tcW><w:shd w:color="auto" w:fill="auto" w:val="clear"></w:shd></w:tcPr><w:p w14:paraId="14ED85A3" w14:textId="77777777" w:rsidP="001C2F42" w:rsidR="001C2F42" w:rsidRDefault="001C2F42"><w:pPr><w:spacing w:after="0" w:line="240" w:lineRule="auto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dxa" w:w="1287"></w:tcW><w:shd w:color="auto" w:fill="auto" w:val="clear"></w:shd></w:tcPr><w:p w14:paraId="772C859E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9"></w:tcW><w:shd w:color="auto" w:fill="auto" w:val="clear"></w:shd></w:tcPr><w:p w14:paraId="020F0293" w14:textId="77777777" w:rsidP="0062120C" w:rsidR="001C2F42" w:rsidRDefault="001C2F42" w:rsidRPr="00CF6B5A"><w:pPr><w:spacing w:after="0" w:line="240" w:lineRule="auto"></w:spacing><w:rPr><w:sz w:val="20"></w:sz><w:szCs w:val="20"></w:szCs></w:rPr></w:pPr></w:p></w:tc><w:tc><w:tcPr><w:tcW w:type="dxa" w:w="1287"></w:tcW><w:shd w:color="auto" w:fill="auto" w:val="clear"></w:shd></w:tcPr><w:p w14:paraId="14E284C4" w14:textId="77777777" w:rsidP="0062120C" w:rsidR="001C2F42" w:rsidRDefault="001C2F42" w:rsidRPr="00CF6B5A"><w:pPr><w:spacing w:after="0" w:line="240" w:lineRule="auto"></w:spacing><w:rPr><w:sz w:val="20"></w:sz><w:szCs w:val="20"></w:szCs></w:rPr></w:pPr></w:p></w:tc></w:tr></w:tbl><w:p w14:paraId="571B365B" w14:textId="77777777" w:rsidP="000F62E1" w:rsidR="000F62E1" w:rsidRDefault="000F62E1" w:rsidRPr="000F62E1"><w:pPr><w:jc w:val="both"></w:jc><w:rPr><w:b></w:b><w:i></w:i><w:color w:themeColor="text1" w:val="000000"></w:color><w:sz w:val="28"></w:sz><w:szCs w:val="28"></w:szCs></w:rPr></w:pPr></w:p><w:p w14:paraId="4A012F47" w14:textId="77777777" w:rsidP="00EC3519" w:rsidR="00EC3519" w:rsidRDefault="00EC3519"><w:pPr><w:pStyle w:val="Paragrafoelenco"></w:pStyle><w:numPr><w:ilvl w:val="0"></w:ilvl><w:numId w:val="4"></w:numId></w:numPr><w:jc w:val="both"></w:jc><w:rPr><w:b></w:b><w:i></w:i><w:color w:themeColor="text1" w:val="000000"></w:color><w:sz w:val="28"></w:sz><w:szCs w:val="28"></w:szCs></w:rPr></w:pPr><w:r w:rsidRPr="00EC3519"><w:rPr><w:b></w:b><w:i></w:i><w:color w:themeColor="text1" w:val="000000"></w:color><w:sz w:val="28"></w:sz><w:szCs w:val="28"></w:szCs></w:rPr><w:t>Duration of episodes</w:t></w:r></w:p><w:tbl><w:tblPr><w:tblStyle w:val="Grigliatabella"></w:tblStyle><w:tblW w:type="auto" w:w="0"></w:tblW><w:tblLook w:firstColumn="1" w:firstRow="1" w:lastColumn="0" w:lastRow="0" w:noHBand="0" w:noVBand="1" w:val="04A0"></w:tblLook></w:tblPr><w:tblGrid><w:gridCol w:w="4394"></w:gridCol><w:gridCol w:w="4894"></w:gridCol></w:tblGrid><w:tr w14:paraId="19DDA93F" w14:textId="77777777" w:rsidR="004527A3" w:rsidTr="004527A3"><w:tc><w:tcPr><w:tcW w:type="dxa" w:w="4606"></w:tcW></w:tcPr><w:p w14:paraId="2A7F980D" w14:textId="77777777" w:rsidP="004527A3" w:rsidR="004527A3" w:rsidRDefault="001C2F42"><w:pPr><w:jc w:val="center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305D304E" wp14:editId="0212E4E6"><wp:extent cx="2635403" cy="1974796"></wp:extent><wp:effectExtent b="0" l="19050" r="0" t="0"></wp:effectExtent><wp:docPr descr="L:\PED\NEUROREHAB_RESEARCH\01_Projects\001_Leenaards\Leenaards_TMS_ISF\5_Study participants\CP_Perform_01\Results_Physilog_Baseline_20171106_Ani_20171113\posture_allocation_per_hour.jpg" id="11" name="Image 3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posture_allocation_per_hour.jpg" id="0" name="Picture 3"></pic:cNvPr><pic:cNvPicPr><a:picLocks noChangeArrowheads="1" noChangeAspect="1"></a:picLocks></pic:cNvPicPr></pic:nvPicPr><pic:blipFill><a:blip cstate="print" r:embed="rId9"></a:blip><a:srcRect></a:srcRect><a:stretch><a:fillRect></a:fillRect></a:stretch></pic:blipFill><pic:spPr bwMode="auto"><a:xfrm><a:off x="0" y="0"></a:off><a:ext cx="2641471" cy="1979343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606"></w:tcW></w:tcPr><w:p w14:paraId="7BF8FBB8" w14:textId="77777777" w:rsidP="004527A3" w:rsidR="004527A3" w:rsidRDefault="001C2F42"><w:pPr><w:jc w:val="center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29E406C0" wp14:editId="2BE3BA43"><wp:extent cx="2950668" cy="2211034"></wp:extent><wp:effectExtent b="0" l="19050" r="2082" t="0"></wp:effectExtent><wp:docPr descr="L:\PED\NEUROREHAB_RESEARCH\01_Projects\001_Leenaards\Leenaards_TMS_ISF\5_Study participants\CP_Perform_01\Results_Physilog_Baseline_20171106_Ani_20171113\BoxPlotDurationPosturePeriods.jpg" id="22" name="Image 4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BoxPlotDurationPosturePeriods.jpg" id="0" name="Picture 4"></pic:cNvPr><pic:cNvPicPr><a:picLocks noChangeArrowheads="1" noChangeAspect="1"></a:picLocks></pic:cNvPicPr></pic:nvPicPr><pic:blipFill><a:blip cstate="print" r:embed="rId10"></a:blip><a:srcRect></a:srcRect><a:stretch><a:fillRect></a:fillRect></a:stretch></pic:blipFill><pic:spPr bwMode="auto"><a:xfrm><a:off x="0" y="0"></a:off><a:ext cx="2952390" cy="2212325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/w:tbl><w:p w14:paraId="67B2A2D6" w14:textId="77777777" w:rsidP="00C26686" w:rsidR="00C26686" w:rsidRDefault="00C26686" w:rsidRPr="00C26686"><w:pPr><w:jc w:val="both"></w:jc><w:rPr><w:b></w:b><w:i></w:i><w:color w:themeColor="text1" w:val="000000"></w:color><w:sz w:val="28"></w:sz><w:szCs w:val="28"></w:szCs></w:rPr></w:pPr></w:p><w:p w14:paraId="4B1DDA7C" w14:textId="77777777" w:rsidR="003B0E1A" w:rsidRDefault="003B0E1A"><w:pPr><w:spacing w:after="200" w:line="276" w:lineRule="auto"></w:spacing><w:rPr><w:b></w:b><w:i></w:i><w:color w:themeColor="text1" w:val="000000"></w:color><w:sz w:val="28"></w:sz><w:szCs w:val="28"></w:szCs></w:rPr></w:pPr><w:r><w:rPr><w:b></w:b><w:i></w:i><w:color w:themeColor="text1" w:val="000000"></w:color><w:sz w:val="28"></w:sz><w:szCs w:val="28"></w:szCs></w:rPr><w:br w:type="page"></w:br></w:r></w:p><w:p w14:paraId="5353B2B8" w14:textId="77777777" w:rsidP="00EC3519" w:rsidR="00EC3519" w:rsidRDefault="00EC3519" w:rsidRPr="00EC3519"><w:pPr><w:pStyle w:val="Paragrafoelenco"></w:pStyle><w:numPr><w:ilvl w:val="0"></w:ilvl><w:numId w:val="4"></w:numId></w:numPr><w:jc w:val="both"></w:jc><w:rPr><w:b></w:b><w:i></w:i><w:color w:themeColor="text1" w:val="000000"></w:color><w:sz w:val="28"></w:sz><w:szCs w:val="28"></w:szCs></w:rPr></w:pPr><w:r w:rsidRPr="00EC3519"><w:rPr><w:b></w:b><w:i></w:i><w:color w:themeColor="text1" w:val="000000"></w:color><w:sz w:val="28"></w:sz><w:szCs w:val="28"></w:szCs></w:rPr><w:lastRenderedPageBreak></w:lastRenderedPageBreak><w:t xml:space="preserve">Temporal pattern </w:t></w:r></w:p><w:tbl><w:tblPr><w:tblStyle w:val="Grigliatabella"></w:tblStyle><w:tblW w:type="auto" w:w="0"></w:tblW><w:tblLook w:firstColumn="1" w:firstRow="1" w:lastColumn="0" w:lastRow="0" w:noHBand="0" w:noVBand="1" w:val="04A0"></w:tblLook></w:tblPr><w:tblGrid><w:gridCol w:w="4571"></w:gridCol><w:gridCol w:w="4717"></w:gridCol></w:tblGrid><w:tr w14:paraId="1C8C484B" w14:textId="77777777" w:rsidR="006313F6" w:rsidTr="006313F6"><w:tc><w:tcPr><w:tcW w:type="dxa" w:w="4606"></w:tcW></w:tcPr><w:p w14:paraId="4CFC175B" w14:textId="77777777" w:rsidP="006313F6" w:rsidR="006313F6" w:rsidRDefault="001C2F42"><w:pPr><w:jc w:val="both"></w:jc><w:rPr><w:b></w:b><w:i></w:i><w:color w:themeColor="text1" w:val="000000"></w:color><w:sz w:val="24"></w:sz><w:szCs w:val="24"></w:szCs></w:rPr></w:pPr><w:r><w:rPr><w:b></w:b><w:i></w:i><w:noProof></w:noProof><w:color w:themeColor="text1" w:val="000000"></w:color><w:sz w:val="24"></w:sz><w:szCs w:val="24"></w:szCs><w:lang w:eastAsia="it-IT" w:val="it-IT"></w:lang></w:rPr><w:drawing><wp:inline distB="0" distL="0" distR="0" distT="0" wp14:anchorId="5A6D63E5" wp14:editId="319E33F1"><wp:extent cx="2800990" cy="2098875"></wp:extent><wp:effectExtent b="0" l="19050" r="0" t="0"></wp:effectExtent><wp:docPr descr="L:\PED\NEUROREHAB_RESEARCH\01_Projects\001_Leenaards\Leenaards_TMS_ISF\5_Study participants\CP_Perform_01\Results_Physilog_Baseline_20171106_Ani_20171113\PAPattern.jpg" id="26" name="Image 5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PAPattern.jpg" id="0" name="Picture 5"></pic:cNvPr><pic:cNvPicPr><a:picLocks noChangeArrowheads="1" noChangeAspect="1"></a:picLocks></pic:cNvPicPr></pic:nvPicPr><pic:blipFill><a:blip cstate="print" r:embed="rId11"></a:blip><a:srcRect></a:srcRect><a:stretch><a:fillRect></a:fillRect></a:stretch></pic:blipFill><pic:spPr bwMode="auto"><a:xfrm><a:off x="0" y="0"></a:off><a:ext cx="2805935" cy="2102581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606"></w:tcW></w:tcPr><w:p w14:paraId="7E18E814" w14:textId="77777777" w:rsidP="006313F6" w:rsidR="006313F6" w:rsidRDefault="001C2F42"><w:pPr><w:jc w:val="both"></w:jc><w:rPr><w:b></w:b><w:i></w:i><w:color w:themeColor="text1" w:val="000000"></w:color><w:sz w:val="24"></w:sz><w:szCs w:val="24"></w:szCs></w:rPr></w:pPr><w:r><w:rPr><w:b></w:b><w:i></w:i><w:noProof></w:noProof><w:color w:themeColor="text1" w:val="000000"></w:color><w:sz w:val="24"></w:sz><w:szCs w:val="24"></w:szCs><w:lang w:eastAsia="it-IT" w:val="it-IT"></w:lang></w:rPr><w:drawing><wp:inline distB="0" distL="0" distR="0" distT="0" wp14:anchorId="1D3B5FAC" wp14:editId="09D20907"><wp:extent cx="2895437" cy="2171580"></wp:extent><wp:effectExtent b="0" l="19050" r="163" t="0"></wp:effectExtent><wp:docPr descr="L:\PED\NEUROREHAB_RESEARCH\01_Projects\001_Leenaards\Leenaards_TMS_ISF\5_Study participants\CP_Perform_01\Results_Physilog_Baseline_20171106_Ani_20171113\Barcode.jpg" id="27" name="Image 6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Barcode.jpg" id="0" name="Picture 6"></pic:cNvPr><pic:cNvPicPr><a:picLocks noChangeArrowheads="1" noChangeAspect="1"></a:picLocks></pic:cNvPicPr></pic:nvPicPr><pic:blipFill><a:blip cstate="print" r:embed="rId12"></a:blip><a:srcRect></a:srcRect><a:stretch><a:fillRect></a:fillRect></a:stretch></pic:blipFill><pic:spPr bwMode="auto"><a:xfrm><a:off x="0" y="0"></a:off><a:ext cx="2902555" cy="2176919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/w:tbl><w:p w14:paraId="4CBE36FE" w14:textId="77777777" w:rsidP="006313F6" w:rsidR="006313F6" w:rsidRDefault="006313F6"><w:pPr><w:jc w:val="both"></w:jc><w:rPr><w:b></w:b><w:i></w:i><w:color w:themeColor="text1" w:val="000000"></w:color><w:sz w:val="24"></w:sz><w:szCs w:val="24"></w:szCs></w:rPr></w:pPr></w:p><w:tbl><w:tblPr><w:tblW w:type="dxa" w:w="9459"></w:tblW><w:tblBorders><w:top w:color="auto" w:space="0" w:sz="4" w:val="single"></w:top><w:left w:color="auto" w:space="0" w:sz="4" w:val="single"></w:left><w:bottom w:color="auto" w:space="0" w:sz="4" w:val="single"></w:bottom><w:right w:color="auto" w:space="0" w:sz="4" w:val="single"></w:right><w:insideH w:color="auto" w:space="0" w:sz="4" w:val="single"></w:insideH><w:insideV w:color="auto" w:space="0" w:sz="4" w:val="single"></w:insideV></w:tblBorders><w:tblLook w:firstColumn="1" w:firstRow="1" w:lastColumn="0" w:lastRow="0" w:noHBand="0" w:noVBand="1" w:val="04A0"></w:tblLook></w:tblPr><w:tblGrid><w:gridCol w:w="959"></w:gridCol><w:gridCol w:w="1134"></w:gridCol><w:gridCol w:w="1134"></w:gridCol><w:gridCol w:w="1414"></w:gridCol><w:gridCol w:w="1606"></w:gridCol><w:gridCol w:w="1606"></w:gridCol><w:gridCol w:w="1606"></w:gridCol></w:tblGrid><w:tr w14:paraId="562D3925" w14:textId="77777777" w:rsidR="007B3EE9" w:rsidRPr="00760D99" w:rsidTr="0062120C"><w:tc><w:tcPr><w:tcW w:type="dxa" w:w="959"></w:tcW><w:shd w:color="auto" w:fill="auto" w:val="clear"></w:shd></w:tcPr><w:p w14:paraId="38508EA2" w14:textId="77777777" w:rsidP="0062120C" w:rsidR="007B3EE9" w:rsidRDefault="007B3EE9" w:rsidRPr="00760D99"><w:pPr><w:spacing w:after="0" w:line="240" w:lineRule="auto"></w:spacing></w:pPr><w:r w:rsidRPr="00760D99"><w:t xml:space="preserve">Barcode states </w:t></w:r></w:p></w:tc><w:tc><w:tcPr><w:tcW w:type="dxa" w:w="1134"></w:tcW><w:shd w:color="auto" w:fill="auto" w:val="clear"></w:shd></w:tcPr><w:p w14:paraId="057CA6F6" w14:textId="77777777" w:rsidP="0062120C" w:rsidR="007B3EE9" w:rsidRDefault="007B3EE9" w:rsidRPr="00760D99"><w:pPr><w:spacing w:after="0" w:line="240" w:lineRule="auto"></w:spacing></w:pPr><w:r w:rsidRPr="00760D99"><w:t>TD group (%,mean)</w:t></w:r></w:p></w:tc><w:tc><w:tcPr><w:tcW w:type="dxa" w:w="1134"></w:tcW><w:shd w:color="auto" w:fill="auto" w:val="clear"></w:shd></w:tcPr><w:p w14:paraId="1A1DD122" w14:textId="77777777" w:rsidP="0062120C" w:rsidR="007B3EE9" w:rsidRDefault="007B3EE9" w:rsidRPr="00760D99"><w:pPr><w:spacing w:after="0" w:line="240" w:lineRule="auto"></w:spacing></w:pPr><w:r w:rsidRPr="00760D99"><w:t>TD group (%,SD)</w:t></w:r></w:p></w:tc><w:tc><w:tcPr><w:tcW w:type="dxa" w:w="1414"></w:tcW><w:shd w:color="auto" w:fill="auto" w:val="clear"></w:shd></w:tcPr><w:p w14:paraId="04ECCDD0" w14:textId="77777777" w:rsidP="0062120C" w:rsidR="007B3EE9" w:rsidRDefault="007B3EE9"><w:pPr><w:spacing w:after="0" w:line="240" w:lineRule="auto"></w:spacing></w:pPr><w:r w:rsidRPr="00760D99"><w:t xml:space="preserve">CP </w:t></w:r></w:p><w:p w14:paraId="0BA04A7B" w14:textId="77777777" w:rsidP="0062120C" w:rsidR="007B3EE9" w:rsidRDefault="007B3EE9" w:rsidRPr="00760D99"><w:pPr><w:spacing w:after="0" w:line="240" w:lineRule="auto"></w:spacing></w:pPr><w:r w:rsidRPr="00760D99"><w:t>(%,baseline)</w:t></w:r></w:p></w:tc><w:tc><w:tcPr><w:tcW w:type="dxa" w:w="1606"></w:tcW><w:shd w:color="auto" w:fill="auto" w:val="clear"></w:shd></w:tcPr><w:p w14:paraId="1F5600B7" w14:textId="77777777" w:rsidP="0062120C" w:rsidR="007B3EE9" w:rsidRDefault="007B3EE9"><w:pPr><w:spacing w:after="0" w:line="240" w:lineRule="auto"></w:spacing></w:pPr><w:r w:rsidRPr="00760D99"><w:t xml:space="preserve">CP </w:t></w:r></w:p><w:p w14:paraId="41663084" w14:textId="77777777" w:rsidP="0062120C" w:rsidR="007B3EE9" w:rsidRDefault="007B3EE9" w:rsidRPr="00760D99"><w:pPr><w:spacing w:after="0" w:line="240" w:lineRule="auto"></w:spacing></w:pPr><w:r w:rsidRPr="00760D99"><w:t>(%,Followup1)</w:t></w:r></w:p></w:tc><w:tc><w:tcPr><w:tcW w:type="dxa" w:w="1606"></w:tcW><w:shd w:color="auto" w:fill="auto" w:val="clear"></w:shd></w:tcPr><w:p w14:paraId="08600F19" w14:textId="77777777" w:rsidP="0062120C" w:rsidR="007B3EE9" w:rsidRDefault="007B3EE9"><w:pPr><w:spacing w:after="0" w:line="240" w:lineRule="auto"></w:spacing></w:pPr><w:r w:rsidRPr="00760D99"><w:t>CP</w:t></w:r></w:p><w:p w14:paraId="682FEF12" w14:textId="77777777" w:rsidP="0062120C" w:rsidR="007B3EE9" w:rsidRDefault="007B3EE9" w:rsidRPr="00760D99"><w:pPr><w:spacing w:after="0" w:line="240" w:lineRule="auto"></w:spacing></w:pPr><w:r w:rsidRPr="00760D99"><w:t>(%,Followup2)</w:t></w:r></w:p></w:tc><w:tc><w:tcPr><w:tcW w:type="dxa" w:w="1606"></w:tcW><w:shd w:color="auto" w:fill="auto" w:val="clear"></w:shd></w:tcPr><w:p w14:paraId="11F38033" w14:textId="77777777" w:rsidP="0062120C" w:rsidR="007B3EE9" w:rsidRDefault="007B3EE9"><w:pPr><w:spacing w:after="0" w:line="240" w:lineRule="auto"></w:spacing></w:pPr><w:r w:rsidRPr="00760D99"><w:t xml:space="preserve">CP </w:t></w:r></w:p><w:p w14:paraId="4589E544" w14:textId="77777777" w:rsidP="0062120C" w:rsidR="007B3EE9" w:rsidRDefault="007B3EE9" w:rsidRPr="00760D99"><w:pPr><w:spacing w:after="0" w:line="240" w:lineRule="auto"></w:spacing></w:pPr><w:r w:rsidRPr="00760D99"><w:t>(%,Followup3)</w:t></w:r></w:p></w:tc></w:tr><w:tr w14:paraId="4770C550" w14:textId="77777777" w:rsidR="001C2F42" w:rsidRPr="00760D99" w:rsidTr="0062120C"><w:tc><w:tcPr><w:tcW w:type="dxa" w:w="959"></w:tcW><w:shd w:color="auto" w:fill="auto" w:val="clear"></w:shd></w:tcPr><w:p w14:paraId="1FF6194F" w14:textId="77777777" w:rsidP="0062120C" w:rsidR="001C2F42" w:rsidRDefault="001C2F42" w:rsidRPr="00760D99"><w:pPr><w:spacing w:after="0" w:line="240" w:lineRule="auto"></w:spacing></w:pPr><w:r w:rsidRPr="00760D99"><w:t>1</w:t></w:r></w:p></w:tc><w:tc><w:tcPr><w:tcW w:type="dxa" w:w="1134"></w:tcW><w:shd w:color="auto" w:fill="auto" w:val="clear"></w:shd></w:tcPr><w:p w14:paraId="3F35AF82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60.7</w:t></w:r></w:p></w:tc><w:tc><w:tcPr><w:tcW w:type="dxa" w:w="1134"></w:tcW><w:shd w:color="auto" w:fill="auto" w:val="clear"></w:shd></w:tcPr><w:p w14:paraId="099AF6D5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6.4</w:t></w:r></w:p></w:tc><w:tc><w:tcPr><w:tcW w:type="dxa" w:w="1414"></w:tcW><w:shd w:color="auto" w:fill="auto" w:val="clear"></w:shd></w:tcPr><w:p w14:paraId="18FBEC60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88.8</w:t></w:r></w:p></w:tc><w:tc><w:tcPr><w:tcW w:type="dxa" w:w="1606"></w:tcW><w:shd w:color="auto" w:fill="auto" w:val="clear"></w:shd></w:tcPr><w:p w14:paraId="13A7CBAF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273DC3E1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07905746" w14:textId="77777777" w:rsidP="0062120C" w:rsidR="001C2F42" w:rsidRDefault="001C2F42" w:rsidRPr="00760D99"><w:pPr><w:spacing w:after="0" w:line="240" w:lineRule="auto"></w:spacing></w:pPr></w:p></w:tc></w:tr><w:tr w14:paraId="23C2A2FF" w14:textId="77777777" w:rsidR="001C2F42" w:rsidRPr="00760D99" w:rsidTr="0062120C"><w:tc><w:tcPr><w:tcW w:type="dxa" w:w="959"></w:tcW><w:shd w:color="auto" w:fill="auto" w:val="clear"></w:shd></w:tcPr><w:p w14:paraId="4C4E6055" w14:textId="77777777" w:rsidP="0062120C" w:rsidR="001C2F42" w:rsidRDefault="001C2F42" w:rsidRPr="00760D99"><w:pPr><w:spacing w:after="0" w:line="240" w:lineRule="auto"></w:spacing></w:pPr><w:r w:rsidRPr="00760D99"><w:t>2</w:t></w:r></w:p></w:tc><w:tc><w:tcPr><w:tcW w:type="dxa" w:w="1134"></w:tcW><w:shd w:color="auto" w:fill="auto" w:val="clear"></w:shd></w:tcPr><w:p w14:paraId="75D287A6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</w:t></w:r></w:p></w:tc><w:tc><w:tcPr><w:tcW w:type="dxa" w:w="1134"></w:tcW><w:shd w:color="auto" w:fill="auto" w:val="clear"></w:shd></w:tcPr><w:p w14:paraId="28AAE54A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414"></w:tcW><w:shd w:color="auto" w:fill="auto" w:val="clear"></w:shd></w:tcPr><w:p w14:paraId="3F2B16A2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</w:t></w:r></w:p></w:tc><w:tc><w:tcPr><w:tcW w:type="dxa" w:w="1606"></w:tcW><w:shd w:color="auto" w:fill="auto" w:val="clear"></w:shd></w:tcPr><w:p w14:paraId="73101B04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4BE9644F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3BA0E47" w14:textId="77777777" w:rsidP="0062120C" w:rsidR="001C2F42" w:rsidRDefault="001C2F42" w:rsidRPr="00760D99"><w:pPr><w:spacing w:after="0" w:line="240" w:lineRule="auto"></w:spacing></w:pPr></w:p></w:tc></w:tr><w:tr w14:paraId="23157815" w14:textId="77777777" w:rsidR="001C2F42" w:rsidRPr="00760D99" w:rsidTr="0062120C"><w:tc><w:tcPr><w:tcW w:type="dxa" w:w="959"></w:tcW><w:shd w:color="auto" w:fill="auto" w:val="clear"></w:shd></w:tcPr><w:p w14:paraId="7CF3C502" w14:textId="77777777" w:rsidP="0062120C" w:rsidR="001C2F42" w:rsidRDefault="001C2F42" w:rsidRPr="00760D99"><w:pPr><w:spacing w:after="0" w:line="240" w:lineRule="auto"></w:spacing></w:pPr><w:r w:rsidRPr="00760D99"><w:t>3</w:t></w:r></w:p></w:tc><w:tc><w:tcPr><w:tcW w:type="dxa" w:w="1134"></w:tcW><w:shd w:color="auto" w:fill="auto" w:val="clear"></w:shd></w:tcPr><w:p w14:paraId="2ED9DCA8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22.7</w:t></w:r></w:p></w:tc><w:tc><w:tcPr><w:tcW w:type="dxa" w:w="1134"></w:tcW><w:shd w:color="auto" w:fill="auto" w:val="clear"></w:shd></w:tcPr><w:p w14:paraId="76F2E77A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3.5</w:t></w:r></w:p></w:tc><w:tc><w:tcPr><w:tcW w:type="dxa" w:w="1414"></w:tcW><w:shd w:color="auto" w:fill="auto" w:val="clear"></w:shd></w:tcPr><w:p w14:paraId="5FA73A57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8.6</w:t></w:r></w:p></w:tc><w:tc><w:tcPr><w:tcW w:type="dxa" w:w="1606"></w:tcW><w:shd w:color="auto" w:fill="auto" w:val="clear"></w:shd></w:tcPr><w:p w14:paraId="2D7601BC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232D52E1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1CD14374" w14:textId="77777777" w:rsidP="0062120C" w:rsidR="001C2F42" w:rsidRDefault="001C2F42" w:rsidRPr="00760D99"><w:pPr><w:spacing w:after="0" w:line="240" w:lineRule="auto"></w:spacing></w:pPr></w:p></w:tc></w:tr><w:tr w14:paraId="069CBADD" w14:textId="77777777" w:rsidR="001C2F42" w:rsidRPr="00760D99" w:rsidTr="0062120C"><w:tc><w:tcPr><w:tcW w:type="dxa" w:w="959"></w:tcW><w:shd w:color="auto" w:fill="auto" w:val="clear"></w:shd></w:tcPr><w:p w14:paraId="09AC8749" w14:textId="77777777" w:rsidP="0062120C" w:rsidR="001C2F42" w:rsidRDefault="001C2F42" w:rsidRPr="00760D99"><w:pPr><w:spacing w:after="0" w:line="240" w:lineRule="auto"></w:spacing></w:pPr><w:r w:rsidRPr="00760D99"><w:t>4</w:t></w:r></w:p></w:tc><w:tc><w:tcPr><w:tcW w:type="dxa" w:w="1134"></w:tcW><w:shd w:color="auto" w:fill="auto" w:val="clear"></w:shd></w:tcPr><w:p w14:paraId="3ACEC433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0.3</w:t></w:r></w:p></w:tc><w:tc><w:tcPr><w:tcW w:type="dxa" w:w="1134"></w:tcW><w:shd w:color="auto" w:fill="auto" w:val="clear"></w:shd></w:tcPr><w:p w14:paraId="2949B9B6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0.3</w:t></w:r></w:p></w:tc><w:tc><w:tcPr><w:tcW w:type="dxa" w:w="1414"></w:tcW><w:shd w:color="auto" w:fill="auto" w:val="clear"></w:shd></w:tcPr><w:p w14:paraId="0C664526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</w:t></w:r></w:p></w:tc><w:tc><w:tcPr><w:tcW w:type="dxa" w:w="1606"></w:tcW><w:shd w:color="auto" w:fill="auto" w:val="clear"></w:shd></w:tcPr><w:p w14:paraId="4A7787F7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66A7DB4E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095319A" w14:textId="77777777" w:rsidP="0062120C" w:rsidR="001C2F42" w:rsidRDefault="001C2F42" w:rsidRPr="00760D99"><w:pPr><w:spacing w:after="0" w:line="240" w:lineRule="auto"></w:spacing></w:pPr></w:p></w:tc></w:tr><w:tr w14:paraId="3A149201" w14:textId="77777777" w:rsidR="001C2F42" w:rsidRPr="00760D99" w:rsidTr="0062120C"><w:tc><w:tcPr><w:tcW w:type="dxa" w:w="959"></w:tcW><w:shd w:color="auto" w:fill="auto" w:val="clear"></w:shd></w:tcPr><w:p w14:paraId="45B96290" w14:textId="77777777" w:rsidP="0062120C" w:rsidR="001C2F42" w:rsidRDefault="001C2F42" w:rsidRPr="00760D99"><w:pPr><w:spacing w:after="0" w:line="240" w:lineRule="auto"></w:spacing></w:pPr><w:r w:rsidRPr="00760D99"><w:t>5</w:t></w:r></w:p></w:tc><w:tc><w:tcPr><w:tcW w:type="dxa" w:w="1134"></w:tcW><w:shd w:color="auto" w:fill="auto" w:val="clear"></w:shd></w:tcPr><w:p w14:paraId="74070394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0.2</w:t></w:r></w:p></w:tc><w:tc><w:tcPr><w:tcW w:type="dxa" w:w="1134"></w:tcW><w:shd w:color="auto" w:fill="auto" w:val="clear"></w:shd></w:tcPr><w:p w14:paraId="4C2139BA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0.2</w:t></w:r></w:p></w:tc><w:tc><w:tcPr><w:tcW w:type="dxa" w:w="1414"></w:tcW><w:shd w:color="auto" w:fill="auto" w:val="clear"></w:shd></w:tcPr><w:p w14:paraId="31B0833E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5BA79FDD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48ACBFEB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264B8406" w14:textId="77777777" w:rsidP="0062120C" w:rsidR="001C2F42" w:rsidRDefault="001C2F42" w:rsidRPr="00760D99"><w:pPr><w:spacing w:after="0" w:line="240" w:lineRule="auto"></w:spacing></w:pPr></w:p></w:tc></w:tr><w:tr w14:paraId="68F1AB5A" w14:textId="77777777" w:rsidR="001C2F42" w:rsidRPr="00760D99" w:rsidTr="0062120C"><w:tc><w:tcPr><w:tcW w:type="dxa" w:w="959"></w:tcW><w:shd w:color="auto" w:fill="auto" w:val="clear"></w:shd></w:tcPr><w:p w14:paraId="4231F034" w14:textId="77777777" w:rsidP="0062120C" w:rsidR="001C2F42" w:rsidRDefault="001C2F42" w:rsidRPr="00760D99"><w:pPr><w:spacing w:after="0" w:line="240" w:lineRule="auto"></w:spacing></w:pPr><w:r w:rsidRPr="00760D99"><w:t>6</w:t></w:r></w:p></w:tc><w:tc><w:tcPr><w:tcW w:type="dxa" w:w="1134"></w:tcW><w:shd w:color="auto" w:fill="auto" w:val="clear"></w:shd></w:tcPr><w:p w14:paraId="10D8CB71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0.2</w:t></w:r></w:p></w:tc><w:tc><w:tcPr><w:tcW w:type="dxa" w:w="1134"></w:tcW><w:shd w:color="auto" w:fill="auto" w:val="clear"></w:shd></w:tcPr><w:p w14:paraId="68016BA4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0.3</w:t></w:r></w:p></w:tc><w:tc><w:tcPr><w:tcW w:type="dxa" w:w="1414"></w:tcW><w:shd w:color="auto" w:fill="auto" w:val="clear"></w:shd></w:tcPr><w:p w14:paraId="198B5842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11C5A21D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65E8E69C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32E3D1BA" w14:textId="77777777" w:rsidP="0062120C" w:rsidR="001C2F42" w:rsidRDefault="001C2F42" w:rsidRPr="00760D99"><w:pPr><w:spacing w:after="0" w:line="240" w:lineRule="auto"></w:spacing></w:pPr></w:p></w:tc></w:tr><w:tr w14:paraId="2BE1431E" w14:textId="77777777" w:rsidR="001C2F42" w:rsidRPr="00760D99" w:rsidTr="0062120C"><w:tc><w:tcPr><w:tcW w:type="dxa" w:w="959"></w:tcW><w:shd w:color="auto" w:fill="auto" w:val="clear"></w:shd></w:tcPr><w:p w14:paraId="1A479349" w14:textId="77777777" w:rsidP="0062120C" w:rsidR="001C2F42" w:rsidRDefault="001C2F42" w:rsidRPr="00760D99"><w:pPr><w:spacing w:after="0" w:line="240" w:lineRule="auto"></w:spacing></w:pPr><w:r w:rsidRPr="00760D99"><w:t>7</w:t></w:r></w:p></w:tc><w:tc><w:tcPr><w:tcW w:type="dxa" w:w="1134"></w:tcW><w:shd w:color="auto" w:fill="auto" w:val="clear"></w:shd></w:tcPr><w:p w14:paraId="46EA0719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0.7</w:t></w:r></w:p></w:tc><w:tc><w:tcPr><w:tcW w:type="dxa" w:w="1134"></w:tcW><w:shd w:color="auto" w:fill="auto" w:val="clear"></w:shd></w:tcPr><w:p w14:paraId="1B1F3109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0.8</w:t></w:r></w:p></w:tc><w:tc><w:tcPr><w:tcW w:type="dxa" w:w="1414"></w:tcW><w:shd w:color="auto" w:fill="auto" w:val="clear"></w:shd></w:tcPr><w:p w14:paraId="16A8EFC7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1.3</w:t></w:r></w:p></w:tc><w:tc><w:tcPr><w:tcW w:type="dxa" w:w="1606"></w:tcW><w:shd w:color="auto" w:fill="auto" w:val="clear"></w:shd></w:tcPr><w:p w14:paraId="6A036009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1E8822B2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67A7CFF1" w14:textId="77777777" w:rsidP="0062120C" w:rsidR="001C2F42" w:rsidRDefault="001C2F42" w:rsidRPr="00760D99"><w:pPr><w:spacing w:after="0" w:line="240" w:lineRule="auto"></w:spacing></w:pPr></w:p></w:tc></w:tr><w:tr w14:paraId="003453CE" w14:textId="77777777" w:rsidR="001C2F42" w:rsidRPr="00760D99" w:rsidTr="0062120C"><w:tc><w:tcPr><w:tcW w:type="dxa" w:w="959"></w:tcW><w:shd w:color="auto" w:fill="auto" w:val="clear"></w:shd></w:tcPr><w:p w14:paraId="7BD8A552" w14:textId="77777777" w:rsidP="0062120C" w:rsidR="001C2F42" w:rsidRDefault="001C2F42" w:rsidRPr="00760D99"><w:pPr><w:spacing w:after="0" w:line="240" w:lineRule="auto"></w:spacing></w:pPr><w:r w:rsidRPr="00760D99"><w:t>8</w:t></w:r></w:p></w:tc><w:tc><w:tcPr><w:tcW w:type="dxa" w:w="1134"></w:tcW><w:shd w:color="auto" w:fill="auto" w:val="clear"></w:shd></w:tcPr><w:p w14:paraId="414B294F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3.5</w:t></w:r></w:p></w:tc><w:tc><w:tcPr><w:tcW w:type="dxa" w:w="1134"></w:tcW><w:shd w:color="auto" w:fill="auto" w:val="clear"></w:shd></w:tcPr><w:p w14:paraId="7B7C928A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2.5</w:t></w:r></w:p></w:tc><w:tc><w:tcPr><w:tcW w:type="dxa" w:w="1414"></w:tcW><w:shd w:color="auto" w:fill="auto" w:val="clear"></w:shd></w:tcPr><w:p w14:paraId="750EA5FA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0.8</w:t></w:r></w:p></w:tc><w:tc><w:tcPr><w:tcW w:type="dxa" w:w="1606"></w:tcW><w:shd w:color="auto" w:fill="auto" w:val="clear"></w:shd></w:tcPr><w:p w14:paraId="4E024CC0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49472F00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4AE2F741" w14:textId="77777777" w:rsidP="0062120C" w:rsidR="001C2F42" w:rsidRDefault="001C2F42" w:rsidRPr="00760D99"><w:pPr><w:spacing w:after="0" w:line="240" w:lineRule="auto"></w:spacing></w:pPr></w:p></w:tc></w:tr><w:tr w14:paraId="367918AF" w14:textId="77777777" w:rsidR="001C2F42" w:rsidRPr="00760D99" w:rsidTr="0062120C"><w:tc><w:tcPr><w:tcW w:type="dxa" w:w="959"></w:tcW><w:shd w:color="auto" w:fill="auto" w:val="clear"></w:shd></w:tcPr><w:p w14:paraId="727FBB7B" w14:textId="77777777" w:rsidP="0062120C" w:rsidR="001C2F42" w:rsidRDefault="001C2F42" w:rsidRPr="00760D99"><w:pPr><w:spacing w:after="0" w:line="240" w:lineRule="auto"></w:spacing></w:pPr><w:r w:rsidRPr="00760D99"><w:t>9</w:t></w:r></w:p></w:tc><w:tc><w:tcPr><w:tcW w:type="dxa" w:w="1134"></w:tcW><w:shd w:color="auto" w:fill="auto" w:val="clear"></w:shd></w:tcPr><w:p w14:paraId="29485FFD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3.9</w:t></w:r></w:p></w:tc><w:tc><w:tcPr><w:tcW w:type="dxa" w:w="1134"></w:tcW><w:shd w:color="auto" w:fill="auto" w:val="clear"></w:shd></w:tcPr><w:p w14:paraId="589729FA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2.7</w:t></w:r></w:p></w:tc><w:tc><w:tcPr><w:tcW w:type="dxa" w:w="1414"></w:tcW><w:shd w:color="auto" w:fill="auto" w:val="clear"></w:shd></w:tcPr><w:p w14:paraId="3A323715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</w:t></w:r></w:p></w:tc><w:tc><w:tcPr><w:tcW w:type="dxa" w:w="1606"></w:tcW><w:shd w:color="auto" w:fill="auto" w:val="clear"></w:shd></w:tcPr><w:p w14:paraId="3378039C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1E2F4F7D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180943C2" w14:textId="77777777" w:rsidP="0062120C" w:rsidR="001C2F42" w:rsidRDefault="001C2F42" w:rsidRPr="00760D99"><w:pPr><w:spacing w:after="0" w:line="240" w:lineRule="auto"></w:spacing></w:pPr></w:p></w:tc></w:tr><w:tr w14:paraId="10C8AF7B" w14:textId="77777777" w:rsidR="001C2F42" w:rsidRPr="00760D99" w:rsidTr="0062120C"><w:tc><w:tcPr><w:tcW w:type="dxa" w:w="959"></w:tcW><w:shd w:color="auto" w:fill="auto" w:val="clear"></w:shd></w:tcPr><w:p w14:paraId="5EB4B5AF" w14:textId="77777777" w:rsidP="0062120C" w:rsidR="001C2F42" w:rsidRDefault="001C2F42" w:rsidRPr="00760D99"><w:pPr><w:spacing w:after="0" w:line="240" w:lineRule="auto"></w:spacing></w:pPr><w:r w:rsidRPr="00760D99"><w:t>10</w:t></w:r></w:p></w:tc><w:tc><w:tcPr><w:tcW w:type="dxa" w:w="1134"></w:tcW><w:shd w:color="auto" w:fill="auto" w:val="clear"></w:shd></w:tcPr><w:p w14:paraId="55AAD8AF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2.7</w:t></w:r></w:p></w:tc><w:tc><w:tcPr><w:tcW w:type="dxa" w:w="1134"></w:tcW><w:shd w:color="auto" w:fill="auto" w:val="clear"></w:shd></w:tcPr><w:p w14:paraId="164790D0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5.0</w:t></w:r></w:p></w:tc><w:tc><w:tcPr><w:tcW w:type="dxa" w:w="1414"></w:tcW><w:shd w:color="auto" w:fill="auto" w:val="clear"></w:shd></w:tcPr><w:p w14:paraId="528B29DE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3FD20D3A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78525344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095158CF" w14:textId="77777777" w:rsidP="0062120C" w:rsidR="001C2F42" w:rsidRDefault="001C2F42" w:rsidRPr="00760D99"><w:pPr><w:spacing w:after="0" w:line="240" w:lineRule="auto"></w:spacing></w:pPr></w:p></w:tc></w:tr><w:tr w14:paraId="7CFDE6EF" w14:textId="77777777" w:rsidR="001C2F42" w:rsidRPr="00760D99" w:rsidTr="0062120C"><w:tc><w:tcPr><w:tcW w:type="dxa" w:w="959"></w:tcW><w:shd w:color="auto" w:fill="auto" w:val="clear"></w:shd></w:tcPr><w:p w14:paraId="7E00B096" w14:textId="77777777" w:rsidP="0062120C" w:rsidR="001C2F42" w:rsidRDefault="001C2F42" w:rsidRPr="00760D99"><w:pPr><w:spacing w:after="0" w:line="240" w:lineRule="auto"></w:spacing></w:pPr><w:r w:rsidRPr="00760D99"><w:t>11</w:t></w:r></w:p></w:tc><w:tc><w:tcPr><w:tcW w:type="dxa" w:w="1134"></w:tcW><w:shd w:color="auto" w:fill="auto" w:val="clear"></w:shd></w:tcPr><w:p w14:paraId="7B835F74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</w:t></w:r></w:p></w:tc><w:tc><w:tcPr><w:tcW w:type="dxa" w:w="1134"></w:tcW><w:shd w:color="auto" w:fill="auto" w:val="clear"></w:shd></w:tcPr><w:p w14:paraId="79F1D3CE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0.2</w:t></w:r></w:p></w:tc><w:tc><w:tcPr><w:tcW w:type="dxa" w:w="1414"></w:tcW><w:shd w:color="auto" w:fill="auto" w:val="clear"></w:shd></w:tcPr><w:p w14:paraId="4D5790FA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3361AC80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452370A2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7BA4D149" w14:textId="77777777" w:rsidP="0062120C" w:rsidR="001C2F42" w:rsidRDefault="001C2F42" w:rsidRPr="00760D99"><w:pPr><w:spacing w:after="0" w:line="240" w:lineRule="auto"></w:spacing></w:pPr></w:p></w:tc></w:tr><w:tr w14:paraId="0F7CCFD9" w14:textId="77777777" w:rsidR="001C2F42" w:rsidRPr="00760D99" w:rsidTr="0062120C"><w:tc><w:tcPr><w:tcW w:type="dxa" w:w="959"></w:tcW><w:shd w:color="auto" w:fill="auto" w:val="clear"></w:shd></w:tcPr><w:p w14:paraId="3391641F" w14:textId="77777777" w:rsidP="0062120C" w:rsidR="001C2F42" w:rsidRDefault="001C2F42" w:rsidRPr="00760D99"><w:pPr><w:spacing w:after="0" w:line="240" w:lineRule="auto"></w:spacing></w:pPr><w:r w:rsidRPr="00760D99"><w:t>12</w:t></w:r></w:p></w:tc><w:tc><w:tcPr><w:tcW w:type="dxa" w:w="1134"></w:tcW><w:shd w:color="auto" w:fill="auto" w:val="clear"></w:shd></w:tcPr><w:p w14:paraId="6BBAD87E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</w:t></w:r></w:p></w:tc><w:tc><w:tcPr><w:tcW w:type="dxa" w:w="1134"></w:tcW><w:shd w:color="auto" w:fill="auto" w:val="clear"></w:shd></w:tcPr><w:p w14:paraId="7A1054CD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0.2</w:t></w:r></w:p></w:tc><w:tc><w:tcPr><w:tcW w:type="dxa" w:w="1414"></w:tcW><w:shd w:color="auto" w:fill="auto" w:val="clear"></w:shd></w:tcPr><w:p w14:paraId="5F924690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09A9F987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8D66325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33A657A3" w14:textId="77777777" w:rsidP="0062120C" w:rsidR="001C2F42" w:rsidRDefault="001C2F42" w:rsidRPr="00760D99"><w:pPr><w:spacing w:after="0" w:line="240" w:lineRule="auto"></w:spacing></w:pPr></w:p></w:tc></w:tr><w:tr w14:paraId="39A175BA" w14:textId="77777777" w:rsidR="001C2F42" w:rsidRPr="00760D99" w:rsidTr="0062120C"><w:tc><w:tcPr><w:tcW w:type="dxa" w:w="959"></w:tcW><w:shd w:color="auto" w:fill="auto" w:val="clear"></w:shd></w:tcPr><w:p w14:paraId="423E842F" w14:textId="77777777" w:rsidP="0062120C" w:rsidR="001C2F42" w:rsidRDefault="001C2F42" w:rsidRPr="00760D99"><w:pPr><w:spacing w:after="0" w:line="240" w:lineRule="auto"></w:spacing></w:pPr><w:r w:rsidRPr="00760D99"><w:t>13</w:t></w:r></w:p></w:tc><w:tc><w:tcPr><w:tcW w:type="dxa" w:w="1134"></w:tcW><w:shd w:color="auto" w:fill="auto" w:val="clear"></w:shd></w:tcPr><w:p w14:paraId="7361DC6F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1.1</w:t></w:r></w:p></w:tc><w:tc><w:tcPr><w:tcW w:type="dxa" w:w="1134"></w:tcW><w:shd w:color="auto" w:fill="auto" w:val="clear"></w:shd></w:tcPr><w:p w14:paraId="0C52749B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1.1</w:t></w:r></w:p></w:tc><w:tc><w:tcPr><w:tcW w:type="dxa" w:w="1414"></w:tcW><w:shd w:color="auto" w:fill="auto" w:val="clear"></w:shd></w:tcPr><w:p w14:paraId="52500F89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6470E192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98A7FF8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315C3672" w14:textId="77777777" w:rsidP="0062120C" w:rsidR="001C2F42" w:rsidRDefault="001C2F42" w:rsidRPr="00760D99"><w:pPr><w:spacing w:after="0" w:line="240" w:lineRule="auto"></w:spacing></w:pPr></w:p></w:tc></w:tr><w:tr w14:paraId="75A345F4" w14:textId="77777777" w:rsidR="001C2F42" w:rsidRPr="00760D99" w:rsidTr="0062120C"><w:tc><w:tcPr><w:tcW w:type="dxa" w:w="959"></w:tcW><w:shd w:color="auto" w:fill="auto" w:val="clear"></w:shd></w:tcPr><w:p w14:paraId="022E30E6" w14:textId="77777777" w:rsidP="0062120C" w:rsidR="001C2F42" w:rsidRDefault="001C2F42" w:rsidRPr="00760D99"><w:pPr><w:spacing w:after="0" w:line="240" w:lineRule="auto"></w:spacing></w:pPr><w:r w:rsidRPr="00760D99"><w:t>14</w:t></w:r></w:p></w:tc><w:tc><w:tcPr><w:tcW w:type="dxa" w:w="1134"></w:tcW><w:shd w:color="auto" w:fill="auto" w:val="clear"></w:shd></w:tcPr><w:p w14:paraId="4116903E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</w:t></w:r></w:p></w:tc><w:tc><w:tcPr><w:tcW w:type="dxa" w:w="1134"></w:tcW><w:shd w:color="auto" w:fill="auto" w:val="clear"></w:shd></w:tcPr><w:p w14:paraId="19A86635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0.4</w:t></w:r></w:p></w:tc><w:tc><w:tcPr><w:tcW w:type="dxa" w:w="1414"></w:tcW><w:shd w:color="auto" w:fill="auto" w:val="clear"></w:shd></w:tcPr><w:p w14:paraId="6C65B4E6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14D9DDDC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0520EF9B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B94C701" w14:textId="77777777" w:rsidP="0062120C" w:rsidR="001C2F42" w:rsidRDefault="001C2F42" w:rsidRPr="00760D99"><w:pPr><w:spacing w:after="0" w:line="240" w:lineRule="auto"></w:spacing></w:pPr></w:p></w:tc></w:tr><w:tr w14:paraId="78DE1A47" w14:textId="77777777" w:rsidR="001C2F42" w:rsidRPr="00760D99" w:rsidTr="0062120C"><w:tc><w:tcPr><w:tcW w:type="dxa" w:w="959"></w:tcW><w:shd w:color="auto" w:fill="auto" w:val="clear"></w:shd></w:tcPr><w:p w14:paraId="13BFA49E" w14:textId="77777777" w:rsidP="0062120C" w:rsidR="001C2F42" w:rsidRDefault="001C2F42" w:rsidRPr="00760D99"><w:pPr><w:spacing w:after="0" w:line="240" w:lineRule="auto"></w:spacing></w:pPr><w:r w:rsidRPr="00760D99"><w:t>15</w:t></w:r></w:p></w:tc><w:tc><w:tcPr><w:tcW w:type="dxa" w:w="1134"></w:tcW><w:shd w:color="auto" w:fill="auto" w:val="clear"></w:shd></w:tcPr><w:p w14:paraId="3A1B085B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134"></w:tcW><w:shd w:color="auto" w:fill="auto" w:val="clear"></w:shd></w:tcPr><w:p w14:paraId="3A1C656C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414"></w:tcW><w:shd w:color="auto" w:fill="auto" w:val="clear"></w:shd></w:tcPr><w:p w14:paraId="6E6BBC52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362478B2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30371583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4C411C0E" w14:textId="77777777" w:rsidP="0062120C" w:rsidR="001C2F42" w:rsidRDefault="001C2F42" w:rsidRPr="00760D99"><w:pPr><w:spacing w:after="0" w:line="240" w:lineRule="auto"></w:spacing></w:pPr></w:p></w:tc></w:tr><w:tr w14:paraId="311FCAEB" w14:textId="77777777" w:rsidR="001C2F42" w:rsidRPr="00760D99" w:rsidTr="0062120C"><w:tc><w:tcPr><w:tcW w:type="dxa" w:w="959"></w:tcW><w:shd w:color="auto" w:fill="auto" w:val="clear"></w:shd></w:tcPr><w:p w14:paraId="7BA303C9" w14:textId="77777777" w:rsidP="0062120C" w:rsidR="001C2F42" w:rsidRDefault="001C2F42" w:rsidRPr="00760D99"><w:pPr><w:spacing w:after="0" w:line="240" w:lineRule="auto"></w:spacing></w:pPr><w:r w:rsidRPr="00760D99"><w:t>16</w:t></w:r></w:p></w:tc><w:tc><w:tcPr><w:tcW w:type="dxa" w:w="1134"></w:tcW><w:shd w:color="auto" w:fill="auto" w:val="clear"></w:shd></w:tcPr><w:p w14:paraId="37D528BC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0.1</w:t></w:r></w:p></w:tc><w:tc><w:tcPr><w:tcW w:type="dxa" w:w="1134"></w:tcW><w:shd w:color="auto" w:fill="auto" w:val="clear"></w:shd></w:tcPr><w:p w14:paraId="078891BC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0.2</w:t></w:r></w:p></w:tc><w:tc><w:tcPr><w:tcW w:type="dxa" w:w="1414"></w:tcW><w:shd w:color="auto" w:fill="auto" w:val="clear"></w:shd></w:tcPr><w:p w14:paraId="1D4BA02E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794CD81A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140B6405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1408CFFD" w14:textId="77777777" w:rsidP="0062120C" w:rsidR="001C2F42" w:rsidRDefault="001C2F42" w:rsidRPr="00760D99"><w:pPr><w:spacing w:after="0" w:line="240" w:lineRule="auto"></w:spacing></w:pPr></w:p></w:tc></w:tr><w:tr w14:paraId="27CDD372" w14:textId="77777777" w:rsidR="001C2F42" w:rsidRPr="00760D99" w:rsidTr="0062120C"><w:tc><w:tcPr><w:tcW w:type="dxa" w:w="959"></w:tcW><w:shd w:color="auto" w:fill="auto" w:val="clear"></w:shd></w:tcPr><w:p w14:paraId="2BB86114" w14:textId="77777777" w:rsidP="0062120C" w:rsidR="001C2F42" w:rsidRDefault="001C2F42" w:rsidRPr="00760D99"><w:pPr><w:spacing w:after="0" w:line="240" w:lineRule="auto"></w:spacing></w:pPr><w:r w:rsidRPr="00760D99"><w:t>17</w:t></w:r></w:p></w:tc><w:tc><w:tcPr><w:tcW w:type="dxa" w:w="1134"></w:tcW><w:shd w:color="auto" w:fill="auto" w:val="clear"></w:shd></w:tcPr><w:p w14:paraId="5B710F96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1.6</w:t></w:r></w:p></w:tc><w:tc><w:tcPr><w:tcW w:type="dxa" w:w="1134"></w:tcW><w:shd w:color="auto" w:fill="auto" w:val="clear"></w:shd></w:tcPr><w:p w14:paraId="1B6FC6BC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1.5</w:t></w:r></w:p></w:tc><w:tc><w:tcPr><w:tcW w:type="dxa" w:w="1414"></w:tcW><w:shd w:color="auto" w:fill="auto" w:val="clear"></w:shd></w:tcPr><w:p w14:paraId="2A27DA96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55F9807C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FC306A3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7E28324" w14:textId="77777777" w:rsidP="0062120C" w:rsidR="001C2F42" w:rsidRDefault="001C2F42" w:rsidRPr="00760D99"><w:pPr><w:spacing w:after="0" w:line="240" w:lineRule="auto"></w:spacing></w:pPr></w:p></w:tc></w:tr><w:tr w14:paraId="52B5F5E3" w14:textId="77777777" w:rsidR="001C2F42" w:rsidRPr="00760D99" w:rsidTr="0062120C"><w:tc><w:tcPr><w:tcW w:type="dxa" w:w="959"></w:tcW><w:shd w:color="auto" w:fill="auto" w:val="clear"></w:shd></w:tcPr><w:p w14:paraId="1E358E50" w14:textId="77777777" w:rsidP="0062120C" w:rsidR="001C2F42" w:rsidRDefault="001C2F42" w:rsidRPr="00760D99"><w:pPr><w:spacing w:after="0" w:line="240" w:lineRule="auto"></w:spacing></w:pPr><w:r w:rsidRPr="00760D99"><w:t>18</w:t></w:r></w:p></w:tc><w:tc><w:tcPr><w:tcW w:type="dxa" w:w="1134"></w:tcW><w:shd w:color="auto" w:fill="auto" w:val="clear"></w:shd></w:tcPr><w:p w14:paraId="07A15AFF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0.3</w:t></w:r></w:p></w:tc><w:tc><w:tcPr><w:tcW w:type="dxa" w:w="1134"></w:tcW><w:shd w:color="auto" w:fill="auto" w:val="clear"></w:shd></w:tcPr><w:p w14:paraId="542CAA7F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0.5</w:t></w:r></w:p></w:tc><w:tc><w:tcPr><w:tcW w:type="dxa" w:w="1414"></w:tcW><w:shd w:color="auto" w:fill="auto" w:val="clear"></w:shd></w:tcPr><w:p w14:paraId="5095BD60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1B8EF3A7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6261719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0E50F439" w14:textId="77777777" w:rsidP="0062120C" w:rsidR="001C2F42" w:rsidRDefault="001C2F42" w:rsidRPr="00760D99"><w:pPr><w:spacing w:after="0" w:line="240" w:lineRule="auto"></w:spacing></w:pPr></w:p></w:tc></w:tr><w:tr w14:paraId="440CC0E3" w14:textId="77777777" w:rsidR="001C2F42" w:rsidRPr="00760D99" w:rsidTr="0062120C"><w:tc><w:tcPr><w:tcW w:type="dxa" w:w="959"></w:tcW><w:shd w:color="auto" w:fill="auto" w:val="clear"></w:shd></w:tcPr><w:p w14:paraId="29A6F4BC" w14:textId="77777777" w:rsidP="0062120C" w:rsidR="001C2F42" w:rsidRDefault="001C2F42" w:rsidRPr="00760D99"><w:pPr><w:spacing w:after="0" w:line="240" w:lineRule="auto"></w:spacing></w:pPr><w:r w:rsidRPr="00760D99"><w:t>19</w:t></w:r></w:p></w:tc><w:tc><w:tcPr><w:tcW w:type="dxa" w:w="1134"></w:tcW><w:shd w:color="auto" w:fill="auto" w:val="clear"></w:shd></w:tcPr><w:p w14:paraId="0507A006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134"></w:tcW><w:shd w:color="auto" w:fill="auto" w:val="clear"></w:shd></w:tcPr><w:p w14:paraId="1092C3D9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414"></w:tcW><w:shd w:color="auto" w:fill="auto" w:val="clear"></w:shd></w:tcPr><w:p w14:paraId="6970221D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0DD99AEA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7018B774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7F42E309" w14:textId="77777777" w:rsidP="0062120C" w:rsidR="001C2F42" w:rsidRDefault="001C2F42" w:rsidRPr="00760D99"><w:pPr><w:spacing w:after="0" w:line="240" w:lineRule="auto"></w:spacing></w:pPr></w:p></w:tc></w:tr><w:tr w14:paraId="2AA5EF80" w14:textId="77777777" w:rsidR="001C2F42" w:rsidRPr="00760D99" w:rsidTr="0062120C"><w:tc><w:tcPr><w:tcW w:type="dxa" w:w="959"></w:tcW><w:shd w:color="auto" w:fill="auto" w:val="clear"></w:shd></w:tcPr><w:p w14:paraId="38509E9B" w14:textId="77777777" w:rsidP="0062120C" w:rsidR="001C2F42" w:rsidRDefault="001C2F42" w:rsidRPr="00760D99"><w:pPr><w:spacing w:after="0" w:line="240" w:lineRule="auto"></w:spacing></w:pPr><w:r w:rsidRPr="00760D99"><w:t>20</w:t></w:r></w:p></w:tc><w:tc><w:tcPr><w:tcW w:type="dxa" w:w="1134"></w:tcW><w:shd w:color="auto" w:fill="auto" w:val="clear"></w:shd></w:tcPr><w:p w14:paraId="07E1677F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134"></w:tcW><w:shd w:color="auto" w:fill="auto" w:val="clear"></w:shd></w:tcPr><w:p w14:paraId="6D4C15AD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414"></w:tcW><w:shd w:color="auto" w:fill="auto" w:val="clear"></w:shd></w:tcPr><w:p w14:paraId="1AE883F0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651A4BDA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3CDCD6D8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7F2ADE7A" w14:textId="77777777" w:rsidP="0062120C" w:rsidR="001C2F42" w:rsidRDefault="001C2F42" w:rsidRPr="00760D99"><w:pPr><w:spacing w:after="0" w:line="240" w:lineRule="auto"></w:spacing></w:pPr></w:p></w:tc></w:tr><w:tr w14:paraId="1D907118" w14:textId="77777777" w:rsidR="001C2F42" w:rsidRPr="00760D99" w:rsidTr="0062120C"><w:tc><w:tcPr><w:tcW w:type="dxa" w:w="959"></w:tcW><w:shd w:color="auto" w:fill="auto" w:val="clear"></w:shd></w:tcPr><w:p w14:paraId="3AE1BAAC" w14:textId="77777777" w:rsidP="0062120C" w:rsidR="001C2F42" w:rsidRDefault="001C2F42" w:rsidRPr="00760D99"><w:pPr><w:spacing w:after="0" w:line="240" w:lineRule="auto"></w:spacing></w:pPr><w:r w:rsidRPr="00760D99"><w:t>21</w:t></w:r></w:p></w:tc><w:tc><w:tcPr><w:tcW w:type="dxa" w:w="1134"></w:tcW><w:shd w:color="auto" w:fill="auto" w:val="clear"></w:shd></w:tcPr><w:p w14:paraId="00C322AB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1.7</w:t></w:r></w:p></w:tc><w:tc><w:tcPr><w:tcW w:type="dxa" w:w="1134"></w:tcW><w:shd w:color="auto" w:fill="auto" w:val="clear"></w:shd></w:tcPr><w:p w14:paraId="5915A6DA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1.1</w:t></w:r></w:p></w:tc><w:tc><w:tcPr><w:tcW w:type="dxa" w:w="1414"></w:tcW><w:shd w:color="auto" w:fill="auto" w:val="clear"></w:shd></w:tcPr><w:p w14:paraId="2EAEE3E5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0669A050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1D37C18E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7F0929AB" w14:textId="77777777" w:rsidP="0062120C" w:rsidR="001C2F42" w:rsidRDefault="001C2F42" w:rsidRPr="00760D99"><w:pPr><w:spacing w:after="0" w:line="240" w:lineRule="auto"></w:spacing></w:pPr></w:p></w:tc></w:tr><w:tr w14:paraId="765CF521" w14:textId="77777777" w:rsidR="001C2F42" w:rsidRPr="00760D99" w:rsidTr="0062120C"><w:tc><w:tcPr><w:tcW w:type="dxa" w:w="959"></w:tcW><w:shd w:color="auto" w:fill="auto" w:val="clear"></w:shd></w:tcPr><w:p w14:paraId="494F75D1" w14:textId="77777777" w:rsidP="0062120C" w:rsidR="001C2F42" w:rsidRDefault="001C2F42" w:rsidRPr="00760D99"><w:pPr><w:spacing w:after="0" w:line="240" w:lineRule="auto"></w:spacing></w:pPr><w:r w:rsidRPr="00760D99"><w:t>22</w:t></w:r></w:p></w:tc><w:tc><w:tcPr><w:tcW w:type="dxa" w:w="1134"></w:tcW><w:shd w:color="auto" w:fill="auto" w:val="clear"></w:shd></w:tcPr><w:p w14:paraId="0867B370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134"></w:tcW><w:shd w:color="auto" w:fill="auto" w:val="clear"></w:shd></w:tcPr><w:p w14:paraId="0D5B815E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414"></w:tcW><w:shd w:color="auto" w:fill="auto" w:val="clear"></w:shd></w:tcPr><w:p w14:paraId="0A7EB709" w14:textId="77777777" w:rsidP="001C2F42" w:rsidR="001C2F42" w:rsidRDefault="001C2F42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0.0</w:t></w:r></w:p></w:tc><w:tc><w:tcPr><w:tcW w:type="dxa" w:w="1606"></w:tcW><w:shd w:color="auto" w:fill="auto" w:val="clear"></w:shd></w:tcPr><w:p w14:paraId="3A409D7A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5BE6168D" w14:textId="77777777" w:rsidP="0062120C" w:rsidR="001C2F42" w:rsidRDefault="001C2F42" w:rsidRPr="00760D99"><w:pPr><w:spacing w:after="0" w:line="240" w:lineRule="auto"></w:spacing></w:pPr></w:p></w:tc><w:tc><w:tcPr><w:tcW w:type="dxa" w:w="1606"></w:tcW><w:shd w:color="auto" w:fill="auto" w:val="clear"></w:shd></w:tcPr><w:p w14:paraId="24FC1922" w14:textId="77777777" w:rsidP="0062120C" w:rsidR="001C2F42" w:rsidRDefault="001C2F42" w:rsidRPr="00760D99"><w:pPr><w:spacing w:after="0" w:line="240" w:lineRule="auto"></w:spacing></w:pPr></w:p></w:tc></w:tr></w:tbl><w:p w14:paraId="6734F3A3" w14:textId="77777777" w:rsidP="006313F6" w:rsidR="006313F6" w:rsidRDefault="006313F6" w:rsidRPr="006313F6"><w:pPr><w:jc w:val="both"></w:jc><w:rPr><w:b></w:b><w:i></w:i><w:color w:themeColor="text1" w:val="000000"></w:color><w:sz w:val="24"></w:sz><w:szCs w:val="24"></w:szCs></w:rPr></w:pPr></w:p><w:p w14:paraId="7573AFC5" w14:textId="77777777" w:rsidR="00EC3519" w:rsidRDefault="00EC3519"><w:pPr><w:spacing w:after="200" w:line="276" w:lineRule="auto"></w:spacing><w:rPr><w:b></w:b><w:color w:themeColor="text1" w:val="000000"></w:color><w:sz w:val="44"></w:sz><w:szCs w:val="44"></w:szCs></w:rPr></w:pPr><w:r><w:rPr><w:b></w:b><w:color w:themeColor="text1" w:val="000000"></w:color><w:sz w:val="44"></w:sz><w:szCs w:val="44"></w:szCs></w:rPr><w:br w:type="page"></w:br></w:r></w:p><w:p w14:paraId="722B068F" w14:textId="77777777" w:rsidP="00EC3519" w:rsidR="00EC3519" w:rsidRDefault="00EC3519" w:rsidRPr="005F67F3"><w:pPr><w:pStyle w:val="Paragrafoelenco"></w:pStyle><w:numPr><w:ilvl w:val="0"></w:ilvl><w:numId w:val="3"></w:numId></w:numPr><w:jc w:val="both"></w:jc><w:rPr><w:b></w:b><w:color w:themeColor="text1" w:val="000000"></w:color><w:sz w:val="44"></w:sz><w:szCs w:val="44"></w:szCs></w:rPr></w:pPr><w:r><w:rPr><w:b></w:b><w:color w:themeColor="text1" w:val="000000"></w:color><w:sz w:val="44"></w:sz><w:szCs w:val="44"></w:szCs></w:rPr><w:lastRenderedPageBreak></w:lastRenderedPageBreak><w:t>Gait metrics</w:t></w:r></w:p><w:p w14:paraId="77A78EA9" w14:textId="77777777" w:rsidP="00EC3519" w:rsidR="00EC3519" w:rsidRDefault="00EC3519"><w:pPr><w:pStyle w:val="Paragrafoelenco"></w:pStyle><w:numPr><w:ilvl w:val="0"></w:ilvl><w:numId w:val="5"></w:numId></w:numPr><w:jc w:val="both"></w:jc><w:rPr><w:b></w:b><w:i></w:i><w:color w:themeColor="text1" w:val="000000"></w:color><w:sz w:val="28"></w:sz><w:szCs w:val="28"></w:szCs></w:rPr></w:pPr><w:r><w:rPr><w:b></w:b><w:i></w:i><w:color w:themeColor="text1" w:val="000000"></w:color><w:sz w:val="28"></w:sz><w:szCs w:val="28"></w:szCs></w:rPr><w:t>S</w:t></w:r><w:r w:rsidRPr="00031049"><w:rPr><w:b></w:b><w:i></w:i><w:color w:themeColor="text1" w:val="000000"></w:color><w:sz w:val="28"></w:sz><w:szCs w:val="28"></w:szCs></w:rPr><w:t>patiotemporal parameters</w:t></w:r></w:p><w:tbl><w:tblPr><w:tblStyle w:val="Grigliatabella"></w:tblStyle><w:tblW w:type="auto" w:w="0"></w:tblW><w:tblLook w:firstColumn="1" w:firstRow="1" w:lastColumn="0" w:lastRow="0" w:noHBand="0" w:noVBand="1" w:val="04A0"></w:tblLook></w:tblPr><w:tblGrid><w:gridCol w:w="4810"></w:gridCol><w:gridCol w:w="4478"></w:gridCol></w:tblGrid><w:tr w14:paraId="4337A5B3" w14:textId="77777777" w:rsidR="006313F6" w:rsidTr="006313F6"><w:tc><w:tcPr><w:tcW w:type="dxa" w:w="4606"></w:tcW></w:tcPr><w:p w14:paraId="7218ED31" w14:textId="77777777" w:rsidP="006313F6" w:rsidR="006313F6" w:rsidRDefault="001C2F42"><w:pPr><w:jc w:val="both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59B10637" wp14:editId="7748606A"><wp:extent cx="2618769" cy="1962331"></wp:extent><wp:effectExtent b="0" l="19050" r="0" t="0"></wp:effectExtent><wp:docPr descr="L:\PED\NEUROREHAB_RESEARCH\01_Projects\001_Leenaards\Leenaards_TMS_ISF\5_Study participants\CP_Perform_01\Results_Physilog_Baseline_20171106_Ani_20171113\Speed.jpg" id="28" name="Image 7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Speed.jpg" id="0" name="Picture 7"></pic:cNvPr><pic:cNvPicPr><a:picLocks noChangeArrowheads="1" noChangeAspect="1"></a:picLocks></pic:cNvPicPr></pic:nvPicPr><pic:blipFill><a:blip cstate="print" r:embed="rId13"></a:blip><a:srcRect></a:srcRect><a:stretch><a:fillRect></a:fillRect></a:stretch></pic:blipFill><pic:spPr bwMode="auto"><a:xfrm><a:off x="0" y="0"></a:off><a:ext cx="2618926" cy="1962449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606"></w:tcW></w:tcPr><w:p w14:paraId="41505E1F" w14:textId="77777777" w:rsidP="006313F6" w:rsidR="006313F6" w:rsidRDefault="001C2F42"><w:pPr><w:jc w:val="both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2EA7CD0D" wp14:editId="76724004"><wp:extent cx="2563625" cy="1921009"></wp:extent><wp:effectExtent b="0" l="19050" r="8125" t="0"></wp:effectExtent><wp:docPr descr="L:\PED\NEUROREHAB_RESEARCH\01_Projects\001_Leenaards\Leenaards_TMS_ISF\5_Study participants\CP_Perform_01\Results_Physilog_Baseline_20171106_Ani_20171113\NormalizedSpeed.jpg" id="29" name="Image 8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NormalizedSpeed.jpg" id="0" name="Picture 8"></pic:cNvPr><pic:cNvPicPr><a:picLocks noChangeArrowheads="1" noChangeAspect="1"></a:picLocks></pic:cNvPicPr></pic:nvPicPr><pic:blipFill><a:blip cstate="print" r:embed="rId14"></a:blip><a:srcRect></a:srcRect><a:stretch><a:fillRect></a:fillRect></a:stretch></pic:blipFill><pic:spPr bwMode="auto"><a:xfrm><a:off x="0" y="0"></a:off><a:ext cx="2568356" cy="1924554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w:tr w14:paraId="061046BC" w14:textId="77777777" w:rsidR="006313F6" w:rsidTr="006313F6"><w:tc><w:tcPr><w:tcW w:type="dxa" w:w="4606"></w:tcW></w:tcPr><w:p w14:paraId="48DCA715" w14:textId="77777777" w:rsidP="006313F6" w:rsidR="006313F6" w:rsidRDefault="001C2F42"><w:pPr><w:jc w:val="both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180EC08F" wp14:editId="08FDDF08"><wp:extent cx="2958353" cy="2216794"></wp:extent><wp:effectExtent b="0" l="19050" r="0" t="0"></wp:effectExtent><wp:docPr descr="L:\PED\NEUROREHAB_RESEARCH\01_Projects\001_Leenaards\Leenaards_TMS_ISF\5_Study participants\CP_Perform_01\Results_Physilog_Baseline_20171106_Ani_20171113\Cadence.jpg" id="30" name="Image 9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Cadence.jpg" id="0" name="Picture 9"></pic:cNvPr><pic:cNvPicPr><a:picLocks noChangeArrowheads="1" noChangeAspect="1"></a:picLocks></pic:cNvPicPr></pic:nvPicPr><pic:blipFill><a:blip cstate="print" r:embed="rId15"></a:blip><a:srcRect></a:srcRect><a:stretch><a:fillRect></a:fillRect></a:stretch></pic:blipFill><pic:spPr bwMode="auto"><a:xfrm><a:off x="0" y="0"></a:off><a:ext cx="2961781" cy="2219363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606"></w:tcW></w:tcPr><w:p w14:paraId="5402AF6A" w14:textId="77777777" w:rsidP="006313F6" w:rsidR="006313F6" w:rsidRDefault="004F17F1"><w:pPr><w:jc w:val="both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0E61E869" wp14:editId="5D1DC7F4"><wp:extent cx="2739518" cy="2052813"></wp:extent><wp:effectExtent b="0" l="19050" r="3682" t="0"></wp:effectExtent><wp:docPr descr="L:\PED\NEUROREHAB_RESEARCH\01_Projects\001_Leenaards\Leenaards_TMS_ISF\5_Study participants\CP_Perform_01\Results_Physilog_Baseline_20171106_Ani_20171113\DoubleSupport.jpg" id="31" name="Image 10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DoubleSupport.jpg" id="0" name="Picture 10"></pic:cNvPr><pic:cNvPicPr><a:picLocks noChangeArrowheads="1" noChangeAspect="1"></a:picLocks></pic:cNvPicPr></pic:nvPicPr><pic:blipFill><a:blip cstate="print" r:embed="rId16"></a:blip><a:srcRect></a:srcRect><a:stretch><a:fillRect></a:fillRect></a:stretch></pic:blipFill><pic:spPr bwMode="auto"><a:xfrm><a:off x="0" y="0"></a:off><a:ext cx="2740056" cy="2053216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/w:tbl><w:p w14:paraId="397649E1" w14:textId="77777777" w:rsidP="006313F6" w:rsidR="00AF6F32" w:rsidRDefault="00AF6F32"><w:pPr><w:jc w:val="both"></w:jc><w:rPr><w:b></w:b><w:i></w:i><w:color w:themeColor="text1" w:val="000000"></w:color><w:sz w:val="28"></w:sz><w:szCs w:val="28"></w:szCs></w:rPr></w:pPr></w:p><w:p w14:paraId="09FCFD55" w14:textId="77777777" w:rsidR="00AF6F32" w:rsidRDefault="00AF6F32"><w:pPr><w:spacing w:after="200" w:line="276" w:lineRule="auto"></w:spacing><w:rPr><w:b></w:b><w:i></w:i><w:color w:themeColor="text1" w:val="000000"></w:color><w:sz w:val="28"></w:sz><w:szCs w:val="28"></w:szCs></w:rPr></w:pPr><w:r><w:rPr><w:b></w:b><w:i></w:i><w:color w:themeColor="text1" w:val="000000"></w:color><w:sz w:val="28"></w:sz><w:szCs w:val="28"></w:szCs></w:rPr><w:br w:type="page"></w:br></w:r></w:p><w:tbl><w:tblPr><w:tblStyle w:val="Grigliatabella"></w:tblStyle><w:tblW w:type="auto" w:w="0"></w:tblW><w:tblLook w:firstColumn="1" w:firstRow="1" w:lastColumn="0" w:lastRow="0" w:noHBand="0" w:noVBand="1" w:val="04A0"></w:tblLook></w:tblPr><w:tblGrid><w:gridCol w:w="4619"></w:gridCol><w:gridCol w:w="4669"></w:gridCol></w:tblGrid><w:tr w14:paraId="7648B828" w14:textId="77777777" w:rsidR="00AF6F32" w:rsidTr="00AF6F32"><w:tc><w:tcPr><w:tcW w:type="dxa" w:w="4606"></w:tcW></w:tcPr><w:p w14:paraId="498F4905" w14:textId="77777777" w:rsidP="006313F6" w:rsidR="00AF6F32" w:rsidRDefault="004F17F1"><w:pPr><w:jc w:val="both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lastRenderedPageBreak></w:lastRenderedPageBreak><w:drawing><wp:inline distB="0" distL="0" distR="0" distT="0" wp14:anchorId="5A8CC43D" wp14:editId="655147E0"><wp:extent cx="2787925" cy="2089087"></wp:extent><wp:effectExtent b="0" l="19050" r="0" t="0"></wp:effectExtent><wp:docPr descr="L:\PED\NEUROREHAB_RESEARCH\01_Projects\001_Leenaards\Leenaards_TMS_ISF\5_Study participants\CP_Perform_01\Results_Physilog_Baseline_20171106_Ani_20171113\StrideLength.jpg" id="32" name="Image 11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StrideLength.jpg" id="0" name="Picture 11"></pic:cNvPr><pic:cNvPicPr><a:picLocks noChangeArrowheads="1" noChangeAspect="1"></a:picLocks></pic:cNvPicPr></pic:nvPicPr><pic:blipFill><a:blip cstate="print" r:embed="rId17"></a:blip><a:srcRect></a:srcRect><a:stretch><a:fillRect></a:fillRect></a:stretch></pic:blipFill><pic:spPr bwMode="auto"><a:xfrm><a:off x="0" y="0"></a:off><a:ext cx="2789758" cy="2090461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628"></w:tcW></w:tcPr><w:p w14:paraId="18F125ED" w14:textId="77777777" w:rsidP="006313F6" w:rsidR="00AF6F32" w:rsidRDefault="004F17F1"><w:pPr><w:jc w:val="both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7A3F55E8" wp14:editId="6ACF96F2"><wp:extent cx="2831726" cy="2121906"></wp:extent><wp:effectExtent b="0" l="19050" r="6724" t="0"></wp:effectExtent><wp:docPr descr="L:\PED\NEUROREHAB_RESEARCH\01_Projects\001_Leenaards\Leenaards_TMS_ISF\5_Study participants\CP_Perform_01\Results_Physilog_Baseline_20171106_Ani_20171113\NormalizedStideLength.jpg" id="33" name="Image 12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NormalizedStideLength.jpg" id="0" name="Picture 12"></pic:cNvPr><pic:cNvPicPr><a:picLocks noChangeArrowheads="1" noChangeAspect="1"></a:picLocks></pic:cNvPicPr></pic:nvPicPr><pic:blipFill><a:blip cstate="print" r:embed="rId18"></a:blip><a:srcRect></a:srcRect><a:stretch><a:fillRect></a:fillRect></a:stretch></pic:blipFill><pic:spPr bwMode="auto"><a:xfrm><a:off x="0" y="0"></a:off><a:ext cx="2839780" cy="2127941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w:tr w14:paraId="6C7B4863" w14:textId="77777777" w:rsidR="00AF6F32" w:rsidTr="00AF6F32"><w:tc><w:tcPr><w:tcW w:type="dxa" w:w="4606"></w:tcW></w:tcPr><w:p w14:paraId="5ECDC62C" w14:textId="77777777" w:rsidP="006313F6" w:rsidR="00AF6F32" w:rsidRDefault="004F17F1"><w:pPr><w:jc w:val="both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38DEB0E2" wp14:editId="5234A864"><wp:extent cx="2741930" cy="2054619"></wp:extent><wp:effectExtent b="0" l="19050" r="1270" t="0"></wp:effectExtent><wp:docPr descr="L:\PED\NEUROREHAB_RESEARCH\01_Projects\001_Leenaards\Leenaards_TMS_ISF\5_Study participants\CP_Perform_01\Results_Physilog_Baseline_20171106_Ani_20171113\Swing.jpg" id="34" name="Image 13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Swing.jpg" id="0" name="Picture 13"></pic:cNvPr><pic:cNvPicPr><a:picLocks noChangeArrowheads="1" noChangeAspect="1"></a:picLocks></pic:cNvPicPr></pic:nvPicPr><pic:blipFill><a:blip cstate="print" r:embed="rId19"></a:blip><a:srcRect></a:srcRect><a:stretch><a:fillRect></a:fillRect></a:stretch></pic:blipFill><pic:spPr bwMode="auto"><a:xfrm><a:off x="0" y="0"></a:off><a:ext cx="2750011" cy="2060674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628"></w:tcW></w:tcPr><w:p w14:paraId="173878B4" w14:textId="77777777" w:rsidP="006313F6" w:rsidR="00AF6F32" w:rsidRDefault="004F17F1"><w:pPr><w:jc w:val="both"></w:jc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492CD972" wp14:editId="589ED170"><wp:extent cx="2737949" cy="2051637"></wp:extent><wp:effectExtent b="0" l="19050" r="5251" t="0"></wp:effectExtent><wp:docPr descr="L:\PED\NEUROREHAB_RESEARCH\01_Projects\001_Leenaards\Leenaards_TMS_ISF\5_Study participants\CP_Perform_01\Results_Physilog_Baseline_20171106_Ani_20171113\Stance.jpg" id="36" name="Image 15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Stance.jpg" id="0" name="Picture 15"></pic:cNvPr><pic:cNvPicPr><a:picLocks noChangeArrowheads="1" noChangeAspect="1"></a:picLocks></pic:cNvPicPr></pic:nvPicPr><pic:blipFill><a:blip cstate="print" r:embed="rId20"></a:blip><a:srcRect></a:srcRect><a:stretch><a:fillRect></a:fillRect></a:stretch></pic:blipFill><pic:spPr bwMode="auto"><a:xfrm><a:off x="0" y="0"></a:off><a:ext cx="2739002" cy="2052426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w:tr w14:paraId="08629D57" w14:textId="77777777" w:rsidR="00AF6F32" w:rsidTr="00AF6F32"><w:tc><w:tcPr><w:tcW w:type="dxa" w:w="4606"></w:tcW></w:tcPr><w:p w14:paraId="5094E43E" w14:textId="77777777" w:rsidP="006313F6" w:rsidR="00AF6F32" w:rsidRDefault="004F17F1"><w:pPr><w:jc w:val="both"></w:jc><w:rPr><w:b></w:b><w:i></w:i><w:noProof></w:noProof><w:color w:themeColor="text1" w:val="000000"></w:color><w:sz w:val="28"></w:sz><w:szCs w:val="28"></w:szCs><w:lang w:eastAsia="fr-CH" w:val="fr-CH"></w:lang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5FD5AC86" wp14:editId="23486DAB"><wp:extent cx="2720147" cy="2038296"></wp:extent><wp:effectExtent b="0" l="19050" r="4003" t="0"></wp:effectExtent><wp:docPr descr="L:\PED\NEUROREHAB_RESEARCH\01_Projects\001_Leenaards\Leenaards_TMS_ISF\5_Study participants\CP_Perform_01\Results_Physilog_Baseline_20171106_Ani_20171113\ThighAngle.jpg" id="37" name="Image 16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ThighAngle.jpg" id="0" name="Picture 16"></pic:cNvPr><pic:cNvPicPr><a:picLocks noChangeArrowheads="1" noChangeAspect="1"></a:picLocks></pic:cNvPicPr></pic:nvPicPr><pic:blipFill><a:blip cstate="print" r:embed="rId21"></a:blip><a:srcRect></a:srcRect><a:stretch><a:fillRect></a:fillRect></a:stretch></pic:blipFill><pic:spPr bwMode="auto"><a:xfrm><a:off x="0" y="0"></a:off><a:ext cx="2720118" cy="2038274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628"></w:tcW></w:tcPr><w:p w14:paraId="7B04F61D" w14:textId="77777777" w:rsidP="006313F6" w:rsidR="00AF6F32" w:rsidRDefault="004F17F1"><w:pPr><w:jc w:val="both"></w:jc><w:rPr><w:b></w:b><w:i></w:i><w:noProof></w:noProof><w:color w:themeColor="text1" w:val="000000"></w:color><w:sz w:val="28"></w:sz><w:szCs w:val="28"></w:szCs><w:lang w:eastAsia="fr-CH" w:val="fr-CH"></w:lang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2CA3FC8F" wp14:editId="2A1CBFB6"><wp:extent cx="2655914" cy="1990165"></wp:extent><wp:effectExtent b="0" l="19050" r="0" t="0"></wp:effectExtent><wp:docPr descr="L:\PED\NEUROREHAB_RESEARCH\01_Projects\001_Leenaards\Leenaards_TMS_ISF\5_Study participants\CP_Perform_01\Results_Physilog_Baseline_20171106_Ani_20171113\ShankAngle.jpg" id="38" name="Image 17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ShankAngle.jpg" id="0" name="Picture 17"></pic:cNvPr><pic:cNvPicPr><a:picLocks noChangeArrowheads="1" noChangeAspect="1"></a:picLocks></pic:cNvPicPr></pic:nvPicPr><pic:blipFill><a:blip cstate="print" r:embed="rId22"></a:blip><a:srcRect></a:srcRect><a:stretch><a:fillRect></a:fillRect></a:stretch></pic:blipFill><pic:spPr bwMode="auto"><a:xfrm><a:off x="0" y="0"></a:off><a:ext cx="2657650" cy="1991466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w:tr w14:paraId="3A97408E" w14:textId="77777777" w:rsidR="00DD787B" w:rsidTr="00AF6F32"><w:tc><w:tcPr><w:tcW w:type="dxa" w:w="4606"></w:tcW></w:tcPr><w:p w14:paraId="4A3ACE2C" w14:textId="77777777" w:rsidP="006313F6" w:rsidR="00DD787B" w:rsidRDefault="004F17F1"><w:pPr><w:jc w:val="both"></w:jc><w:rPr><w:b></w:b><w:i></w:i><w:noProof></w:noProof><w:color w:themeColor="text1" w:val="000000"></w:color><w:sz w:val="28"></w:sz><w:szCs w:val="28"></w:szCs><w:lang w:eastAsia="fr-CH" w:val="fr-CH"></w:lang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2BF360B7" wp14:editId="32D21DC7"><wp:extent cx="2807024" cy="2103397"></wp:extent><wp:effectExtent b="0" l="19050" r="0" t="0"></wp:effectExtent><wp:docPr descr="L:\PED\NEUROREHAB_RESEARCH\01_Projects\001_Leenaards\Leenaards_TMS_ISF\5_Study participants\CP_Perform_01\Results_Physilog_Baseline_20171106_Ani_20171113\KneeAngle.jpg" id="39" name="Image 18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KneeAngle.jpg" id="0" name="Picture 18"></pic:cNvPr><pic:cNvPicPr><a:picLocks noChangeArrowheads="1" noChangeAspect="1"></a:picLocks></pic:cNvPicPr></pic:nvPicPr><pic:blipFill><a:blip cstate="print" r:embed="rId23"></a:blip><a:srcRect></a:srcRect><a:stretch><a:fillRect></a:fillRect></a:stretch></pic:blipFill><pic:spPr bwMode="auto"><a:xfrm><a:off x="0" y="0"></a:off><a:ext cx="2807940" cy="2104084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w:tc><w:tcPr><w:tcW w:type="dxa" w:w="4628"></w:tcW></w:tcPr><w:p w14:paraId="4D045755" w14:textId="77777777" w:rsidP="006313F6" w:rsidR="00DD787B" w:rsidRDefault="00DD787B"><w:pPr><w:jc w:val="both"></w:jc><w:rPr><w:b></w:b><w:i></w:i><w:noProof></w:noProof><w:color w:themeColor="text1" w:val="000000"></w:color><w:sz w:val="28"></w:sz><w:szCs w:val="28"></w:szCs><w:lang w:eastAsia="fr-CH" w:val="fr-CH"></w:lang></w:rPr></w:pPr></w:p></w:tc></w:tr></w:tbl><w:tbl><w:tblPr><w:tblW w:type="auto" w:w="0"></w:tblW><w:tblBorders><w:top w:color="auto" w:space="0" w:sz="4" w:val="single"></w:top><w:left w:color="auto" w:space="0" w:sz="4" w:val="single"></w:left><w:bottom w:color="auto" w:space="0" w:sz="4" w:val="single"></w:bottom><w:right w:color="auto" w:space="0" w:sz="4" w:val="single"></w:right><w:insideH w:color="auto" w:space="0" w:sz="4" w:val="single"></w:insideH><w:insideV w:color="auto" w:space="0" w:sz="4" w:val="single"></w:insideV></w:tblBorders><w:tblLook w:firstColumn="1" w:firstRow="1" w:lastColumn="0" w:lastRow="0" w:noHBand="0" w:noVBand="1" w:val="04A0"></w:tblLook></w:tblPr><w:tblGrid><w:gridCol w:w="3223"></w:gridCol><w:gridCol w:w="922"></w:gridCol><w:gridCol w:w="1135"></w:gridCol><w:gridCol w:w="1336"></w:gridCol><w:gridCol w:w="1336"></w:gridCol><w:gridCol w:w="1336"></w:gridCol></w:tblGrid><w:tr w14:paraId="396768AE" w14:textId="77777777" w:rsidR="007B3EE9" w:rsidRPr="009144B7" w:rsidTr="0062120C"><w:tc><w:tcPr><w:tcW w:type="auto" w:w="0"></w:tcW><w:shd w:color="auto" w:fill="auto" w:val="clear"></w:shd></w:tcPr><w:p w14:paraId="579457E8" w14:textId="77777777" w:rsidP="0062120C" w:rsidR="007B3EE9" w:rsidRDefault="007B3EE9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0FD54B1" w14:textId="77777777" w:rsidP="0062120C" w:rsidR="007B3EE9" w:rsidRDefault="007B3EE9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TD group</w:t></w:r></w:p></w:tc><w:tc><w:tcPr><w:tcW w:type="auto" w:w="0"></w:tcW><w:shd w:color="auto" w:fill="auto" w:val="clear"></w:shd></w:tcPr><w:p w14:paraId="41A6FC58" w14:textId="77777777" w:rsidP="0062120C" w:rsidR="007B3EE9" w:rsidRDefault="007B3EE9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CP Baseline</w:t></w:r></w:p></w:tc><w:tc><w:tcPr><w:tcW w:type="auto" w:w="0"></w:tcW><w:shd w:color="auto" w:fill="auto" w:val="clear"></w:shd></w:tcPr><w:p w14:paraId="3E2B8121" w14:textId="77777777" w:rsidP="0062120C" w:rsidR="007B3EE9" w:rsidRDefault="007B3EE9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 xml:space="preserve">CP </w:t></w:r><w:proofErr w:type="spellStart"></w:proofErr><w:r w:rsidRPr="009144B7"><w:rPr><w:rFonts w:ascii="Calibri" w:cs="Times New Roman" w:eastAsia="Calibri" w:hAnsi="Calibri"></w:rFonts></w:rPr><w:t>FollowUp</w:t></w:r><w:proofErr w:type="spellEnd"></w:proofErr><w:r w:rsidRPr="009144B7"><w:rPr><w:rFonts w:ascii="Calibri" w:cs="Times New Roman" w:eastAsia="Calibri" w:hAnsi="Calibri"></w:rFonts></w:rPr><w:t xml:space="preserve"> 1</w:t></w:r></w:p></w:tc><w:tc><w:tcPr><w:tcW w:type="auto" w:w="0"></w:tcW><w:shd w:color="auto" w:fill="auto" w:val="clear"></w:shd></w:tcPr><w:p w14:paraId="26059B91" w14:textId="77777777" w:rsidP="0062120C" w:rsidR="007B3EE9" w:rsidRDefault="007B3EE9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 xml:space="preserve">CP </w:t></w:r><w:proofErr w:type="spellStart"></w:proofErr><w:r w:rsidRPr="009144B7"><w:rPr><w:rFonts w:ascii="Calibri" w:cs="Times New Roman" w:eastAsia="Calibri" w:hAnsi="Calibri"></w:rFonts></w:rPr><w:t>FollowUp</w:t></w:r><w:proofErr w:type="spellEnd"></w:proofErr><w:r w:rsidRPr="009144B7"><w:rPr><w:rFonts w:ascii="Calibri" w:cs="Times New Roman" w:eastAsia="Calibri" w:hAnsi="Calibri"></w:rFonts></w:rPr><w:t xml:space="preserve"> 2</w:t></w:r></w:p></w:tc><w:tc><w:tcPr><w:tcW w:type="auto" w:w="0"></w:tcW><w:shd w:color="auto" w:fill="auto" w:val="clear"></w:shd></w:tcPr><w:p w14:paraId="402DD594" w14:textId="77777777" w:rsidP="0062120C" w:rsidR="007B3EE9" w:rsidRDefault="007B3EE9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 xml:space="preserve">CP </w:t></w:r><w:proofErr w:type="spellStart"></w:proofErr><w:r w:rsidRPr="009144B7"><w:rPr><w:rFonts w:ascii="Calibri" w:cs="Times New Roman" w:eastAsia="Calibri" w:hAnsi="Calibri"></w:rFonts></w:rPr><w:t>FollowUp</w:t></w:r><w:proofErr w:type="spellEnd"></w:proofErr><w:r w:rsidRPr="009144B7"><w:rPr><w:rFonts w:ascii="Calibri" w:cs="Times New Roman" w:eastAsia="Calibri" w:hAnsi="Calibri"></w:rFonts></w:rPr><w:t xml:space="preserve"> 3</w:t></w:r></w:p></w:tc></w:tr><w:tr w14:paraId="6443440B" w14:textId="77777777" w:rsidR="004F17F1" w:rsidRPr="009144B7" w:rsidTr="0062120C"><w:tc><w:tcPr><w:tcW w:type="auto" w:w="0"></w:tcW><w:shd w:color="auto" w:fill="auto" w:val="clear"></w:shd></w:tcPr><w:p w14:paraId="4F27B3D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Mean Cadence (steps/min)</w:t></w:r></w:p></w:tc><w:tc><w:tcPr><w:tcW w:type="auto" w:w="0"></w:tcW><w:shd w:color="auto" w:fill="auto" w:val="clear"></w:shd></w:tcPr><w:p w14:paraId="412B8777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128.3</w:t></w:r></w:p></w:tc><w:tc><w:tcPr><w:tcW w:type="auto" w:w="0"></w:tcW><w:shd w:color="auto" w:fill="auto" w:val="clear"></w:shd></w:tcPr><w:p w14:paraId="3DF8AED5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103.6</w:t></w:r></w:p></w:tc><w:tc><w:tcPr><w:tcW w:type="auto" w:w="0"></w:tcW><w:shd w:color="auto" w:fill="auto" w:val="clear"></w:shd></w:tcPr><w:p w14:paraId="0857E99D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2FA9E369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2385EF8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014CC85E" w14:textId="77777777" w:rsidR="004F17F1" w:rsidRPr="009144B7" w:rsidTr="0062120C"><w:tc><w:tcPr><w:tcW w:type="auto" w:w="0"></w:tcW><w:shd w:color="auto" w:fill="auto" w:val="clear"></w:shd></w:tcPr><w:p w14:paraId="03963BB5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Median Cadence (steps/min)</w:t></w:r></w:p></w:tc><w:tc><w:tcPr><w:tcW w:type="auto" w:w="0"></w:tcW><w:shd w:color="auto" w:fill="auto" w:val="clear"></w:shd></w:tcPr><w:p w14:paraId="357D3CD6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119.6</w:t></w:r></w:p></w:tc><w:tc><w:tcPr><w:tcW w:type="auto" w:w="0"></w:tcW><w:shd w:color="auto" w:fill="auto" w:val="clear"></w:shd></w:tcPr><w:p w14:paraId="2093AC6B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93.6</w:t></w:r></w:p></w:tc><w:tc><w:tcPr><w:tcW w:type="auto" w:w="0"></w:tcW><w:shd w:color="auto" w:fill="auto" w:val="clear"></w:shd></w:tcPr><w:p w14:paraId="5C4A5412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2A881028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0E08B4C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63611570" w14:textId="77777777" w:rsidR="004F17F1" w:rsidRPr="009144B7" w:rsidTr="0062120C"><w:tc><w:tcPr><w:tcW w:type="auto" w:w="0"></w:tcW><w:shd w:color="auto" w:fill="auto" w:val="clear"></w:shd></w:tcPr><w:p w14:paraId="79AF64E2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Maximum Cadence (steps/min)</w:t></w:r></w:p></w:tc><w:tc><w:tcPr><w:tcW w:type="auto" w:w="0"></w:tcW><w:shd w:color="auto" w:fill="auto" w:val="clear"></w:shd></w:tcPr><w:p w14:paraId="58BE2EC8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223.5</w:t></w:r></w:p></w:tc><w:tc><w:tcPr><w:tcW w:type="auto" w:w="0"></w:tcW><w:shd w:color="auto" w:fill="auto" w:val="clear"></w:shd></w:tcPr><w:p w14:paraId="13159DA1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151.8</w:t></w:r></w:p></w:tc><w:tc><w:tcPr><w:tcW w:type="auto" w:w="0"></w:tcW><w:shd w:color="auto" w:fill="auto" w:val="clear"></w:shd></w:tcPr><w:p w14:paraId="3F4CDD57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02D420C2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1EF97743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6A738D98" w14:textId="77777777" w:rsidR="004F17F1" w:rsidRPr="009144B7" w:rsidTr="0062120C"><w:tc><w:tcPr><w:tcW w:type="auto" w:w="0"></w:tcW><w:shd w:color="auto" w:fill="auto" w:val="clear"></w:shd></w:tcPr><w:p w14:paraId="1E806133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Mean Normalized Speed (m/s)</w:t></w:r></w:p></w:tc><w:tc><w:tcPr><w:tcW w:type="auto" w:w="0"></w:tcW><w:shd w:color="auto" w:fill="auto" w:val="clear"></w:shd></w:tcPr><w:p w14:paraId="3E1DB081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1.0</w:t></w:r></w:p></w:tc><w:tc><w:tcPr><w:tcW w:type="auto" w:w="0"></w:tcW><w:shd w:color="auto" w:fill="auto" w:val="clear"></w:shd></w:tcPr><w:p w14:paraId="14090993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0.7</w:t></w:r></w:p></w:tc><w:tc><w:tcPr><w:tcW w:type="auto" w:w="0"></w:tcW><w:shd w:color="auto" w:fill="auto" w:val="clear"></w:shd></w:tcPr><w:p w14:paraId="39C11588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3F63E709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6A31BEF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40530C0D" w14:textId="77777777" w:rsidR="004F17F1" w:rsidRPr="009144B7" w:rsidTr="0062120C"><w:tc><w:tcPr><w:tcW w:type="auto" w:w="0"></w:tcW><w:shd w:color="auto" w:fill="auto" w:val="clear"></w:shd></w:tcPr><w:p w14:paraId="6E0BDE1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Median Normalized Speed (m/s)</w:t></w:r></w:p></w:tc><w:tc><w:tcPr><w:tcW w:type="auto" w:w="0"></w:tcW><w:shd w:color="auto" w:fill="auto" w:val="clear"></w:shd></w:tcPr><w:p w14:paraId="58547C23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1.0</w:t></w:r></w:p></w:tc><w:tc><w:tcPr><w:tcW w:type="auto" w:w="0"></w:tcW><w:shd w:color="auto" w:fill="auto" w:val="clear"></w:shd></w:tcPr><w:p w14:paraId="3C2B2BBF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0.7</w:t></w:r></w:p></w:tc><w:tc><w:tcPr><w:tcW w:type="auto" w:w="0"></w:tcW><w:shd w:color="auto" w:fill="auto" w:val="clear"></w:shd></w:tcPr><w:p w14:paraId="5F3A20D7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540ACBDE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3D3BF5D7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04F74456" w14:textId="77777777" w:rsidR="004F17F1" w:rsidRPr="009144B7" w:rsidTr="0062120C"><w:tc><w:tcPr><w:tcW w:type="auto" w:w="0"></w:tcW><w:shd w:color="auto" w:fill="auto" w:val="clear"></w:shd></w:tcPr><w:p w14:paraId="4D022B7C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Maximum Normalized Speed (m/s)</w:t></w:r></w:p></w:tc><w:tc><w:tcPr><w:tcW w:type="auto" w:w="0"></w:tcW><w:shd w:color="auto" w:fill="auto" w:val="clear"></w:shd></w:tcPr><w:p w14:paraId="674B08F0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1.2</w:t></w:r></w:p></w:tc><w:tc><w:tcPr><w:tcW w:type="auto" w:w="0"></w:tcW><w:shd w:color="auto" w:fill="auto" w:val="clear"></w:shd></w:tcPr><w:p w14:paraId="44A2D7AC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1.2</w:t></w:r></w:p></w:tc><w:tc><w:tcPr><w:tcW w:type="auto" w:w="0"></w:tcW><w:shd w:color="auto" w:fill="auto" w:val="clear"></w:shd></w:tcPr><w:p w14:paraId="3638BE52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39EA2BA7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79973AB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25522154" w14:textId="77777777" w:rsidR="004F17F1" w:rsidRPr="009144B7" w:rsidTr="0062120C"><w:tc><w:tcPr><w:tcW w:type="auto" w:w="0"></w:tcW><w:shd w:color="auto" w:fill="auto" w:val="clear"></w:shd></w:tcPr><w:p w14:paraId="1D054939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Mean Normalized Stride Length RL (m)</w:t></w:r></w:p></w:tc><w:tc><w:tcPr><w:tcW w:type="auto" w:w="0"></w:tcW><w:shd w:color="auto" w:fill="auto" w:val="clear"></w:shd></w:tcPr><w:p w14:paraId="6ED6C919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1.4</w:t></w:r></w:p></w:tc><w:tc><w:tcPr><w:tcW w:type="auto" w:w="0"></w:tcW><w:shd w:color="auto" w:fill="auto" w:val="clear"></w:shd></w:tcPr><w:p w14:paraId="40EDC988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0.9</w:t></w:r></w:p></w:tc><w:tc><w:tcPr><w:tcW w:type="auto" w:w="0"></w:tcW><w:shd w:color="auto" w:fill="auto" w:val="clear"></w:shd></w:tcPr><w:p w14:paraId="7D592D36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1286368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57A711C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47B0221E" w14:textId="77777777" w:rsidR="004F17F1" w:rsidRPr="009144B7" w:rsidTr="0062120C"><w:tc><w:tcPr><w:tcW w:type="auto" w:w="0"></w:tcW><w:shd w:color="auto" w:fill="auto" w:val="clear"></w:shd></w:tcPr><w:p w14:paraId="5AD56B68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Median Normalized Stride Length RL (m)</w:t></w:r></w:p></w:tc><w:tc><w:tcPr><w:tcW w:type="auto" w:w="0"></w:tcW><w:shd w:color="auto" w:fill="auto" w:val="clear"></w:shd></w:tcPr><w:p w14:paraId="48865118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1.4</w:t></w:r></w:p></w:tc><w:tc><w:tcPr><w:tcW w:type="auto" w:w="0"></w:tcW><w:shd w:color="auto" w:fill="auto" w:val="clear"></w:shd></w:tcPr><w:p w14:paraId="63E1D72A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0.8</w:t></w:r></w:p></w:tc><w:tc><w:tcPr><w:tcW w:type="auto" w:w="0"></w:tcW><w:shd w:color="auto" w:fill="auto" w:val="clear"></w:shd></w:tcPr><w:p w14:paraId="6A08511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5C1C5365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5B83AAF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5F3D3C8F" w14:textId="77777777" w:rsidR="004F17F1" w:rsidRPr="009144B7" w:rsidTr="0062120C"><w:tc><w:tcPr><w:tcW w:type="auto" w:w="0"></w:tcW><w:shd w:color="auto" w:fill="auto" w:val="clear"></w:shd></w:tcPr><w:p w14:paraId="4B19AADF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Mean Normalized Stride Length LL (m)</w:t></w:r></w:p></w:tc><w:tc><w:tcPr><w:tcW w:type="auto" w:w="0"></w:tcW><w:shd w:color="auto" w:fill="auto" w:val="clear"></w:shd></w:tcPr><w:p w14:paraId="32BCFBEA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1.9</w:t></w:r></w:p></w:tc><w:tc><w:tcPr><w:tcW w:type="auto" w:w="0"></w:tcW><w:shd w:color="auto" w:fill="auto" w:val="clear"></w:shd></w:tcPr><w:p w14:paraId="1718FDC0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1.6</w:t></w:r></w:p></w:tc><w:tc><w:tcPr><w:tcW w:type="auto" w:w="0"></w:tcW><w:shd w:color="auto" w:fill="auto" w:val="clear"></w:shd></w:tcPr><w:p w14:paraId="34CB7C01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D60F040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0AEDC8CE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52CAE9BC" w14:textId="77777777" w:rsidR="004F17F1" w:rsidRPr="009144B7" w:rsidTr="0062120C"><w:tc><w:tcPr><w:tcW w:type="auto" w:w="0"></w:tcW><w:shd w:color="auto" w:fill="auto" w:val="clear"></w:shd></w:tcPr><w:p w14:paraId="4B491CDB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Median Normalized Stride Length LL (m)</w:t></w:r></w:p></w:tc><w:tc><w:tcPr><w:tcW w:type="auto" w:w="0"></w:tcW><w:shd w:color="auto" w:fill="auto" w:val="clear"></w:shd></w:tcPr><w:p w14:paraId="4EE4CE68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1.4</w:t></w:r></w:p></w:tc><w:tc><w:tcPr><w:tcW w:type="auto" w:w="0"></w:tcW><w:shd w:color="auto" w:fill="auto" w:val="clear"></w:shd></w:tcPr><w:p w14:paraId="3ACF453F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1.0</w:t></w:r></w:p></w:tc><w:tc><w:tcPr><w:tcW w:type="auto" w:w="0"></w:tcW><w:shd w:color="auto" w:fill="auto" w:val="clear"></w:shd></w:tcPr><w:p w14:paraId="3CA05715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E398842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302D3EB1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18D10090" w14:textId="77777777" w:rsidR="004F17F1" w:rsidRPr="009144B7" w:rsidTr="0062120C"><w:tc><w:tcPr><w:tcW w:type="auto" w:w="0"></w:tcW><w:shd w:color="auto" w:fill="auto" w:val="clear"></w:shd></w:tcPr><w:p w14:paraId="4D75BE8B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Mean Swing RL(%</w:t></w:r><w:proofErr w:type="spellStart"></w:proofErr><w:r w:rsidRPr="009144B7"><w:rPr><w:rFonts w:ascii="Calibri" w:cs="Times New Roman" w:eastAsia="Calibri" w:hAnsi="Calibri"></w:rFonts></w:rPr><w:t>gct</w:t></w:r><w:proofErr w:type="spellEnd"></w:proofErr><w:r w:rsidRPr="009144B7"><w:rPr><w:rFonts w:ascii="Calibri" w:cs="Times New Roman" w:eastAsia="Calibri" w:hAnsi="Calibri"></w:rFonts></w:rPr><w:t>)</w:t></w:r></w:p></w:tc><w:tc><w:tcPr><w:tcW w:type="auto" w:w="0"></w:tcW><w:shd w:color="auto" w:fill="auto" w:val="clear"></w:shd></w:tcPr><w:p w14:paraId="391BADE4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1.5</w:t></w:r></w:p></w:tc><w:tc><w:tcPr><w:tcW w:type="auto" w:w="0"></w:tcW><w:shd w:color="auto" w:fill="auto" w:val="clear"></w:shd></w:tcPr><w:p w14:paraId="75EAE408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1.0</w:t></w:r></w:p></w:tc><w:tc><w:tcPr><w:tcW w:type="auto" w:w="0"></w:tcW><w:shd w:color="auto" w:fill="auto" w:val="clear"></w:shd></w:tcPr><w:p w14:paraId="4F3B0FCD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27D9FFEB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13BA90B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026DAAAB" w14:textId="77777777" w:rsidR="004F17F1" w:rsidRPr="009144B7" w:rsidTr="0062120C"><w:tc><w:tcPr><w:tcW w:type="auto" w:w="0"></w:tcW><w:shd w:color="auto" w:fill="auto" w:val="clear"></w:shd></w:tcPr><w:p w14:paraId="250F47A4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Median Swing RL(%</w:t></w:r><w:proofErr w:type="spellStart"></w:proofErr><w:r w:rsidRPr="009144B7"><w:rPr><w:rFonts w:ascii="Calibri" w:cs="Times New Roman" w:eastAsia="Calibri" w:hAnsi="Calibri"></w:rFonts></w:rPr><w:t>gct</w:t></w:r><w:proofErr w:type="spellEnd"></w:proofErr><w:r w:rsidRPr="009144B7"><w:rPr><w:rFonts w:ascii="Calibri" w:cs="Times New Roman" w:eastAsia="Calibri" w:hAnsi="Calibri"></w:rFonts></w:rPr><w:t>)</w:t></w:r></w:p></w:tc><w:tc><w:tcPr><w:tcW w:type="auto" w:w="0"></w:tcW><w:shd w:color="auto" w:fill="auto" w:val="clear"></w:shd></w:tcPr><w:p w14:paraId="563C2250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1.4</w:t></w:r></w:p></w:tc><w:tc><w:tcPr><w:tcW w:type="auto" w:w="0"></w:tcW><w:shd w:color="auto" w:fill="auto" w:val="clear"></w:shd></w:tcPr><w:p w14:paraId="5BFD38B1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1.1</w:t></w:r></w:p></w:tc><w:tc><w:tcPr><w:tcW w:type="auto" w:w="0"></w:tcW><w:shd w:color="auto" w:fill="auto" w:val="clear"></w:shd></w:tcPr><w:p w14:paraId="1C74D224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8AE81E0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9B93D33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56B5BCF2" w14:textId="77777777" w:rsidR="004F17F1" w:rsidRPr="009144B7" w:rsidTr="0062120C"><w:tc><w:tcPr><w:tcW w:type="auto" w:w="0"></w:tcW><w:shd w:color="auto" w:fill="auto" w:val="clear"></w:shd></w:tcPr><w:p w14:paraId="44390D21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Mean Swing LL(%</w:t></w:r><w:proofErr w:type="spellStart"></w:proofErr><w:r w:rsidRPr="009144B7"><w:rPr><w:rFonts w:ascii="Calibri" w:cs="Times New Roman" w:eastAsia="Calibri" w:hAnsi="Calibri"></w:rFonts></w:rPr><w:t>gct</w:t></w:r><w:proofErr w:type="spellEnd"></w:proofErr><w:r w:rsidRPr="009144B7"><w:rPr><w:rFonts w:ascii="Calibri" w:cs="Times New Roman" w:eastAsia="Calibri" w:hAnsi="Calibri"></w:rFonts></w:rPr><w:t>)</w:t></w:r></w:p></w:tc><w:tc><w:tcPr><w:tcW w:type="auto" w:w="0"></w:tcW><w:shd w:color="auto" w:fill="auto" w:val="clear"></w:shd></w:tcPr><w:p w14:paraId="5BB98EDE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1.5</w:t></w:r></w:p></w:tc><w:tc><w:tcPr><w:tcW w:type="auto" w:w="0"></w:tcW><w:shd w:color="auto" w:fill="auto" w:val="clear"></w:shd></w:tcPr><w:p w14:paraId="78AAD05C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1.1</w:t></w:r></w:p></w:tc><w:tc><w:tcPr><w:tcW w:type="auto" w:w="0"></w:tcW><w:shd w:color="auto" w:fill="auto" w:val="clear"></w:shd></w:tcPr><w:p w14:paraId="4C0840F9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3B16B7E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875B535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08113D65" w14:textId="77777777" w:rsidR="004F17F1" w:rsidRPr="009144B7" w:rsidTr="0062120C"><w:tc><w:tcPr><w:tcW w:type="auto" w:w="0"></w:tcW><w:shd w:color="auto" w:fill="auto" w:val="clear"></w:shd></w:tcPr><w:p w14:paraId="151E7226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Median Swing LL(%</w:t></w:r><w:proofErr w:type="spellStart"></w:proofErr><w:r w:rsidRPr="009144B7"><w:rPr><w:rFonts w:ascii="Calibri" w:cs="Times New Roman" w:eastAsia="Calibri" w:hAnsi="Calibri"></w:rFonts></w:rPr><w:t>gct</w:t></w:r><w:proofErr w:type="spellEnd"></w:proofErr><w:r w:rsidRPr="009144B7"><w:rPr><w:rFonts w:ascii="Calibri" w:cs="Times New Roman" w:eastAsia="Calibri" w:hAnsi="Calibri"></w:rFonts></w:rPr><w:t>)</w:t></w:r></w:p></w:tc><w:tc><w:tcPr><w:tcW w:type="auto" w:w="0"></w:tcW><w:shd w:color="auto" w:fill="auto" w:val="clear"></w:shd></w:tcPr><w:p w14:paraId="4C0DD44D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40.7</w:t></w:r></w:p></w:tc><w:tc><w:tcPr><w:tcW w:type="auto" w:w="0"></w:tcW><w:shd w:color="auto" w:fill="auto" w:val="clear"></w:shd></w:tcPr><w:p w14:paraId="4996662A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35.8</w:t></w:r></w:p></w:tc><w:tc><w:tcPr><w:tcW w:type="auto" w:w="0"></w:tcW><w:shd w:color="auto" w:fill="auto" w:val="clear"></w:shd></w:tcPr><w:p w14:paraId="29DA2B15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31B38598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F18DE34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7904C781" w14:textId="77777777" w:rsidR="004F17F1" w:rsidRPr="009144B7" w:rsidTr="0062120C"><w:tc><w:tcPr><w:tcW w:type="auto" w:w="0"></w:tcW><w:shd w:color="auto" w:fill="auto" w:val="clear"></w:shd></w:tcPr><w:p w14:paraId="186D10A1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Mean Stance RL(%</w:t></w:r><w:proofErr w:type="spellStart"></w:proofErr><w:r w:rsidRPr="009144B7"><w:rPr><w:rFonts w:ascii="Calibri" w:cs="Times New Roman" w:eastAsia="Calibri" w:hAnsi="Calibri"></w:rFonts></w:rPr><w:t>gct</w:t></w:r><w:proofErr w:type="spellEnd"></w:proofErr><w:r w:rsidRPr="009144B7"><w:rPr><w:rFonts w:ascii="Calibri" w:cs="Times New Roman" w:eastAsia="Calibri" w:hAnsi="Calibri"></w:rFonts></w:rPr><w:t>)</w:t></w:r></w:p></w:tc><w:tc><w:tcPr><w:tcW w:type="auto" w:w="0"></w:tcW><w:shd w:color="auto" w:fill="auto" w:val="clear"></w:shd></w:tcPr><w:p w14:paraId="2B23A829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41.2</w:t></w:r></w:p></w:tc><w:tc><w:tcPr><w:tcW w:type="auto" w:w="0"></w:tcW><w:shd w:color="auto" w:fill="auto" w:val="clear"></w:shd></w:tcPr><w:p w14:paraId="11F7052A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33.9</w:t></w:r></w:p></w:tc><w:tc><w:tcPr><w:tcW w:type="auto" w:w="0"></w:tcW><w:shd w:color="auto" w:fill="auto" w:val="clear"></w:shd></w:tcPr><w:p w14:paraId="4C8DCEAF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73EF2C7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4F4A904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51AA4798" w14:textId="77777777" w:rsidR="004F17F1" w:rsidRPr="009144B7" w:rsidTr="0062120C"><w:tc><w:tcPr><w:tcW w:type="auto" w:w="0"></w:tcW><w:shd w:color="auto" w:fill="auto" w:val="clear"></w:shd></w:tcPr><w:p w14:paraId="4766A3E3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Median Stance RL(%</w:t></w:r><w:proofErr w:type="spellStart"></w:proofErr><w:r w:rsidRPr="009144B7"><w:rPr><w:rFonts w:ascii="Calibri" w:cs="Times New Roman" w:eastAsia="Calibri" w:hAnsi="Calibri"></w:rFonts></w:rPr><w:t>gct</w:t></w:r><w:proofErr w:type="spellEnd"></w:proofErr><w:r w:rsidRPr="009144B7"><w:rPr><w:rFonts w:ascii="Calibri" w:cs="Times New Roman" w:eastAsia="Calibri" w:hAnsi="Calibri"></w:rFonts></w:rPr><w:t>)</w:t></w:r></w:p></w:tc><w:tc><w:tcPr><w:tcW w:type="auto" w:w="0"></w:tcW><w:shd w:color="auto" w:fill="auto" w:val="clear"></w:shd></w:tcPr><w:p w14:paraId="47AA1767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40.9</w:t></w:r></w:p></w:tc><w:tc><w:tcPr><w:tcW w:type="auto" w:w="0"></w:tcW><w:shd w:color="auto" w:fill="auto" w:val="clear"></w:shd></w:tcPr><w:p w14:paraId="63509F63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33.0</w:t></w:r></w:p></w:tc><w:tc><w:tcPr><w:tcW w:type="auto" w:w="0"></w:tcW><w:shd w:color="auto" w:fill="auto" w:val="clear"></w:shd></w:tcPr><w:p w14:paraId="26FF720E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30C75BCD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B19A3B5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2FDAF1BA" w14:textId="77777777" w:rsidR="004F17F1" w:rsidRPr="009144B7" w:rsidTr="0062120C"><w:tc><w:tcPr><w:tcW w:type="auto" w:w="0"></w:tcW><w:shd w:color="auto" w:fill="auto" w:val="clear"></w:shd></w:tcPr><w:p w14:paraId="0C898157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Mean Stance LL(%</w:t></w:r><w:proofErr w:type="spellStart"></w:proofErr><w:r w:rsidRPr="009144B7"><w:rPr><w:rFonts w:ascii="Calibri" w:cs="Times New Roman" w:eastAsia="Calibri" w:hAnsi="Calibri"></w:rFonts></w:rPr><w:t>gct</w:t></w:r><w:proofErr w:type="spellEnd"></w:proofErr><w:r w:rsidRPr="009144B7"><w:rPr><w:rFonts w:ascii="Calibri" w:cs="Times New Roman" w:eastAsia="Calibri" w:hAnsi="Calibri"></w:rFonts></w:rPr><w:t>)</w:t></w:r></w:p></w:tc><w:tc><w:tcPr><w:tcW w:type="auto" w:w="0"></w:tcW><w:shd w:color="auto" w:fill="auto" w:val="clear"></w:shd></w:tcPr><w:p w14:paraId="1233A865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40.9</w:t></w:r></w:p></w:tc><w:tc><w:tcPr><w:tcW w:type="auto" w:w="0"></w:tcW><w:shd w:color="auto" w:fill="auto" w:val="clear"></w:shd></w:tcPr><w:p w14:paraId="62CFF099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31.5</w:t></w:r></w:p></w:tc><w:tc><w:tcPr><w:tcW w:type="auto" w:w="0"></w:tcW><w:shd w:color="auto" w:fill="auto" w:val="clear"></w:shd></w:tcPr><w:p w14:paraId="5E4E097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2CE7CBC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76943C51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2E65DD5B" w14:textId="77777777" w:rsidR="004F17F1" w:rsidRPr="009144B7" w:rsidTr="0062120C"><w:tc><w:tcPr><w:tcW w:type="auto" w:w="0"></w:tcW><w:shd w:color="auto" w:fill="auto" w:val="clear"></w:shd></w:tcPr><w:p w14:paraId="7D78419C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Median Stance LL(%</w:t></w:r><w:proofErr w:type="spellStart"></w:proofErr><w:r w:rsidRPr="009144B7"><w:rPr><w:rFonts w:ascii="Calibri" w:cs="Times New Roman" w:eastAsia="Calibri" w:hAnsi="Calibri"></w:rFonts></w:rPr><w:t>gct</w:t></w:r><w:proofErr w:type="spellEnd"></w:proofErr><w:r w:rsidRPr="009144B7"><w:rPr><w:rFonts w:ascii="Calibri" w:cs="Times New Roman" w:eastAsia="Calibri" w:hAnsi="Calibri"></w:rFonts></w:rPr><w:t>)</w:t></w:r></w:p></w:tc><w:tc><w:tcPr><w:tcW w:type="auto" w:w="0"></w:tcW><w:shd w:color="auto" w:fill="auto" w:val="clear"></w:shd></w:tcPr><w:p w14:paraId="097A0419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59.3</w:t></w:r></w:p></w:tc><w:tc><w:tcPr><w:tcW w:type="auto" w:w="0"></w:tcW><w:shd w:color="auto" w:fill="auto" w:val="clear"></w:shd></w:tcPr><w:p w14:paraId="28FBE177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64.2</w:t></w:r></w:p></w:tc><w:tc><w:tcPr><w:tcW w:type="auto" w:w="0"></w:tcW><w:shd w:color="auto" w:fill="auto" w:val="clear"></w:shd></w:tcPr><w:p w14:paraId="6205566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01D10597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AD0269B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74997CA4" w14:textId="77777777" w:rsidR="004F17F1" w:rsidRPr="009144B7" w:rsidTr="0062120C"><w:tc><w:tcPr><w:tcW w:type="auto" w:w="0"></w:tcW><w:shd w:color="auto" w:fill="auto" w:val="clear"></w:shd></w:tcPr><w:p w14:paraId="14E9BCC2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Statistical Distance Cadence</w:t></w:r></w:p></w:tc><w:tc><w:tcPr><w:tcW w:type="auto" w:w="0"></w:tcW><w:shd w:color="auto" w:fill="auto" w:val="clear"></w:shd></w:tcPr><w:p w14:paraId="65FB2A01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58.8</w:t></w:r></w:p></w:tc><w:tc><w:tcPr><w:tcW w:type="auto" w:w="0"></w:tcW><w:shd w:color="auto" w:fill="auto" w:val="clear"></w:shd></w:tcPr><w:p w14:paraId="6F8745CC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66.1</w:t></w:r></w:p></w:tc><w:tc><w:tcPr><w:tcW w:type="auto" w:w="0"></w:tcW><w:shd w:color="auto" w:fill="auto" w:val="clear"></w:shd></w:tcPr><w:p w14:paraId="338D905B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58E7C69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EBAF017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2BD17974" w14:textId="77777777" w:rsidR="004F17F1" w:rsidRPr="009144B7" w:rsidTr="0062120C"><w:tc><w:tcPr><w:tcW w:type="auto" w:w="0"></w:tcW><w:shd w:color="auto" w:fill="auto" w:val="clear"></w:shd></w:tcPr><w:p w14:paraId="3F4F9B0F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Statistical Distance Normalized Speed</w:t></w:r></w:p></w:tc><w:tc><w:tcPr><w:tcW w:type="auto" w:w="0"></w:tcW><w:shd w:color="auto" w:fill="auto" w:val="clear"></w:shd></w:tcPr><w:p w14:paraId="6BFC7579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59.1</w:t></w:r></w:p></w:tc><w:tc><w:tcPr><w:tcW w:type="auto" w:w="0"></w:tcW><w:shd w:color="auto" w:fill="auto" w:val="clear"></w:shd></w:tcPr><w:p w14:paraId="4F3399CB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67.0</w:t></w:r></w:p></w:tc><w:tc><w:tcPr><w:tcW w:type="auto" w:w="0"></w:tcW><w:shd w:color="auto" w:fill="auto" w:val="clear"></w:shd></w:tcPr><w:p w14:paraId="099FDDE3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550FF879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0BC1DD6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4B93A0A1" w14:textId="77777777" w:rsidR="004F17F1" w:rsidRPr="009144B7" w:rsidTr="0062120C"><w:tc><w:tcPr><w:tcW w:type="auto" w:w="0"></w:tcW><w:shd w:color="auto" w:fill="auto" w:val="clear"></w:shd></w:tcPr><w:p w14:paraId="1E2D2166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Statistical Distance Normalized Stride Length RL</w:t></w:r></w:p></w:tc><w:tc><w:tcPr><w:tcW w:type="auto" w:w="0"></w:tcW><w:shd w:color="auto" w:fill="auto" w:val="clear"></w:shd></w:tcPr><w:p w14:paraId="4466F9C1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59.1</w:t></w:r></w:p></w:tc><w:tc><w:tcPr><w:tcW w:type="auto" w:w="0"></w:tcW><w:shd w:color="auto" w:fill="auto" w:val="clear"></w:shd></w:tcPr><w:p w14:paraId="3D8847B1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68.5</w:t></w:r></w:p></w:tc><w:tc><w:tcPr><w:tcW w:type="auto" w:w="0"></w:tcW><w:shd w:color="auto" w:fill="auto" w:val="clear"></w:shd></w:tcPr><w:p w14:paraId="30331E54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341F4BDE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2FAE44D6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64478BEB" w14:textId="77777777" w:rsidR="004F17F1" w:rsidRPr="009144B7" w:rsidTr="0062120C"><w:tc><w:tcPr><w:tcW w:type="auto" w:w="0"></w:tcW><w:shd w:color="auto" w:fill="auto" w:val="clear"></w:shd></w:tcPr><w:p w14:paraId="798626FD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Statistical Distance Normalized Stride Length LL</w:t></w:r></w:p></w:tc><w:tc><w:tcPr><w:tcW w:type="auto" w:w="0"></w:tcW><w:shd w:color="auto" w:fill="auto" w:val="clear"></w:shd></w:tcPr><w:p w14:paraId="2A92A455" w14:textId="77777777" w:rsidP="004F17F1" w:rsidR="004F17F1" w:rsidRDefault="004F17F1"><w:pPr><w:spacing w:after="0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auto" w:w="0"></w:tcW><w:shd w:color="auto" w:fill="auto" w:val="clear"></w:shd></w:tcPr><w:p w14:paraId="56B7246C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0.701</w:t></w:r></w:p></w:tc><w:tc><w:tcPr><w:tcW w:type="auto" w:w="0"></w:tcW><w:shd w:color="auto" w:fill="auto" w:val="clear"></w:shd></w:tcPr><w:p w14:paraId="4AFD3161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E5C3086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61BE8029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38B0794B" w14:textId="77777777" w:rsidR="004F17F1" w:rsidRPr="009144B7" w:rsidTr="0062120C"><w:tc><w:tcPr><w:tcW w:type="auto" w:w="0"></w:tcW><w:shd w:color="auto" w:fill="auto" w:val="clear"></w:shd></w:tcPr><w:p w14:paraId="27CFAD36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Statistical Distance Swing RL</w:t></w:r></w:p></w:tc><w:tc><w:tcPr><w:tcW w:type="auto" w:w="0"></w:tcW><w:shd w:color="auto" w:fill="auto" w:val="clear"></w:shd></w:tcPr><w:p w14:paraId="6534A73D" w14:textId="77777777" w:rsidP="004F17F1" w:rsidR="004F17F1" w:rsidRDefault="004F17F1"><w:pPr><w:spacing w:after="0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auto" w:w="0"></w:tcW><w:shd w:color="auto" w:fill="auto" w:val="clear"></w:shd></w:tcPr><w:p w14:paraId="3000B8F6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0.712</w:t></w:r></w:p></w:tc><w:tc><w:tcPr><w:tcW w:type="auto" w:w="0"></w:tcW><w:shd w:color="auto" w:fill="auto" w:val="clear"></w:shd></w:tcPr><w:p w14:paraId="26C47B21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5AB45895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53B743C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37E828EE" w14:textId="77777777" w:rsidR="004F17F1" w:rsidRPr="009144B7" w:rsidTr="0062120C"><w:tc><w:tcPr><w:tcW w:type="auto" w:w="0"></w:tcW><w:shd w:color="auto" w:fill="auto" w:val="clear"></w:shd></w:tcPr><w:p w14:paraId="652A1513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Statistical Distance Swing LL</w:t></w:r></w:p></w:tc><w:tc><w:tcPr><w:tcW w:type="auto" w:w="0"></w:tcW><w:shd w:color="auto" w:fill="auto" w:val="clear"></w:shd></w:tcPr><w:p w14:paraId="1A776A26" w14:textId="77777777" w:rsidP="004F17F1" w:rsidR="004F17F1" w:rsidRDefault="004F17F1"><w:pPr><w:spacing w:after="0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auto" w:w="0"></w:tcW><w:shd w:color="auto" w:fill="auto" w:val="clear"></w:shd></w:tcPr><w:p w14:paraId="722FEB06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0.795</w:t></w:r></w:p></w:tc><w:tc><w:tcPr><w:tcW w:type="auto" w:w="0"></w:tcW><w:shd w:color="auto" w:fill="auto" w:val="clear"></w:shd></w:tcPr><w:p w14:paraId="3358405D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5BA9FAF0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230CAA26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33737A9F" w14:textId="77777777" w:rsidR="004F17F1" w:rsidRPr="009144B7" w:rsidTr="0062120C"><w:tc><w:tcPr><w:tcW w:type="auto" w:w="0"></w:tcW><w:shd w:color="auto" w:fill="auto" w:val="clear"></w:shd></w:tcPr><w:p w14:paraId="607703FB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Statistical Distance Stance RL</w:t></w:r></w:p></w:tc><w:tc><w:tcPr><w:tcW w:type="auto" w:w="0"></w:tcW><w:shd w:color="auto" w:fill="auto" w:val="clear"></w:shd></w:tcPr><w:p w14:paraId="50E0A600" w14:textId="77777777" w:rsidP="004F17F1" w:rsidR="004F17F1" w:rsidRDefault="004F17F1"><w:pPr><w:spacing w:after="0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auto" w:w="0"></w:tcW><w:shd w:color="auto" w:fill="auto" w:val="clear"></w:shd></w:tcPr><w:p w14:paraId="554D2477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0.769</w:t></w:r></w:p></w:tc><w:tc><w:tcPr><w:tcW w:type="auto" w:w="0"></w:tcW><w:shd w:color="auto" w:fill="auto" w:val="clear"></w:shd></w:tcPr><w:p w14:paraId="0B7CDA9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FDAF29A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1D99E1AD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w:tr w14:paraId="45A48F26" w14:textId="77777777" w:rsidR="004F17F1" w:rsidRPr="009144B7" w:rsidTr="0062120C"><w:tc><w:tcPr><w:tcW w:type="auto" w:w="0"></w:tcW><w:shd w:color="auto" w:fill="auto" w:val="clear"></w:shd></w:tcPr><w:p w14:paraId="7033F841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w:r w:rsidRPr="009144B7"><w:rPr><w:rFonts w:ascii="Calibri" w:cs="Times New Roman" w:eastAsia="Calibri" w:hAnsi="Calibri"></w:rFonts></w:rPr><w:t>Statistical Distance Stance LL</w:t></w:r></w:p></w:tc><w:tc><w:tcPr><w:tcW w:type="auto" w:w="0"></w:tcW><w:shd w:color="auto" w:fill="auto" w:val="clear"></w:shd></w:tcPr><w:p w14:paraId="14C7D54B" w14:textId="77777777" w:rsidP="004F17F1" w:rsidR="004F17F1" w:rsidRDefault="004F17F1"><w:pPr><w:spacing w:after="0"></w:spacing><w:rPr><w:rFonts w:ascii="Calibri" w:cs="Arial" w:hAnsi="Calibri"></w:rFonts><w:color w:val="000000"></w:color></w:rPr></w:pPr><w:r><w:rPr><w:rFonts w:ascii="Calibri" w:cs="Arial" w:hAnsi="Calibri"></w:rFonts><w:color w:val="000000"></w:color></w:rPr><w:t> </w:t></w:r></w:p></w:tc><w:tc><w:tcPr><w:tcW w:type="auto" w:w="0"></w:tcW><w:shd w:color="auto" w:fill="auto" w:val="clear"></w:shd></w:tcPr><w:p w14:paraId="514E6581" w14:textId="77777777" w:rsidP="004F17F1" w:rsidR="004F17F1" w:rsidRDefault="004F17F1"><w:pPr><w:spacing w:after="0"></w:spacing><w:jc w:val="right"></w:jc><w:rPr><w:rFonts w:ascii="Calibri" w:cs="Arial" w:hAnsi="Calibri"></w:rFonts><w:color w:val="000000"></w:color></w:rPr></w:pPr><w:r><w:rPr><w:rFonts w:ascii="Calibri" w:cs="Arial" w:hAnsi="Calibri"></w:rFonts><w:color w:val="000000"></w:color></w:rPr><w:t>0.670</w:t></w:r></w:p></w:tc><w:tc><w:tcPr><w:tcW w:type="auto" w:w="0"></w:tcW><w:shd w:color="auto" w:fill="auto" w:val="clear"></w:shd></w:tcPr><w:p w14:paraId="4798D5BD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4D4C7F43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w:tc><w:tcPr><w:tcW w:type="auto" w:w="0"></w:tcW><w:shd w:color="auto" w:fill="auto" w:val="clear"></w:shd></w:tcPr><w:p w14:paraId="0ABB11BF" w14:textId="77777777" w:rsidP="0062120C" w:rsidR="004F17F1" w:rsidRDefault="004F17F1" w:rsidRPr="009144B7"><w:pPr><w:spacing w:after="0" w:line="240" w:lineRule="auto"></w:spacing><w:rPr><w:rFonts w:ascii="Calibri" w:cs="Times New Roman" w:eastAsia="Calibri" w:hAnsi="Calibri"></w:rFonts></w:rPr></w:pPr></w:p></w:tc></w:tr></w:tbl><w:p w14:paraId="55147893" w14:textId="77777777" w:rsidP="006313F6" w:rsidR="00AF6F32" w:rsidRDefault="00AF6F32" w:rsidRPr="006313F6"><w:pPr><w:jc w:val="both"></w:jc><w:rPr><w:b></w:b><w:i></w:i><w:color w:themeColor="text1" w:val="000000"></w:color><w:sz w:val="28"></w:sz><w:szCs w:val="28"></w:szCs></w:rPr></w:pPr></w:p><w:p w14:paraId="0D627C18" w14:textId="77777777" w:rsidR="00DD787B" w:rsidRDefault="00DD787B"><w:pPr><w:spacing w:after="200" w:line="276" w:lineRule="auto"></w:spacing><w:rPr><w:b></w:b><w:i></w:i><w:color w:themeColor="text1" w:val="000000"></w:color><w:sz w:val="28"></w:sz><w:szCs w:val="28"></w:szCs></w:rPr></w:pPr><w:r><w:rPr><w:b></w:b><w:i></w:i><w:color w:themeColor="text1" w:val="000000"></w:color><w:sz w:val="28"></w:sz><w:szCs w:val="28"></w:szCs></w:rPr><w:br w:type="page"></w:br></w:r></w:p><w:p w14:paraId="163F4C49" w14:textId="77777777" w:rsidP="00EC3519" w:rsidR="00EC3519" w:rsidRDefault="00EC3519"><w:pPr><w:pStyle w:val="Paragrafoelenco"></w:pStyle><w:numPr><w:ilvl w:val="0"></w:ilvl><w:numId w:val="5"></w:numId></w:numPr><w:rPr><w:b></w:b><w:i></w:i><w:color w:themeColor="text1" w:val="000000"></w:color><w:sz w:val="28"></w:sz><w:szCs w:val="28"></w:szCs></w:rPr></w:pPr><w:r><w:rPr><w:b></w:b><w:i></w:i><w:color w:themeColor="text1" w:val="000000"></w:color><w:sz w:val="28"></w:sz><w:szCs w:val="28"></w:szCs></w:rPr><w:lastRenderedPageBreak></w:lastRenderedPageBreak><w:t>A</w:t></w:r><w:r w:rsidRPr="00EC3519"><w:rPr><w:b></w:b><w:i></w:i><w:color w:themeColor="text1" w:val="000000"></w:color><w:sz w:val="28"></w:sz><w:szCs w:val="28"></w:szCs></w:rPr><w:t>symmetry</w:t></w:r></w:p><w:tbl><w:tblPr><w:tblStyle w:val="Grigliatabella"></w:tblStyle><w:tblW w:type="auto" w:w="0"></w:tblW><w:tblLook w:firstColumn="1" w:firstRow="1" w:lastColumn="0" w:lastRow="0" w:noHBand="0" w:noVBand="1" w:val="04A0"></w:tblLook></w:tblPr><w:tblGrid><w:gridCol w:w="9212"></w:gridCol></w:tblGrid><w:tr w14:paraId="5B3FF184" w14:textId="77777777" w:rsidR="00DD787B" w:rsidTr="00DD787B"><w:tc><w:tcPr><w:tcW w:type="dxa" w:w="9212"></w:tcW></w:tcPr><w:p w14:paraId="155E3C67" w14:textId="77777777" w:rsidP="00AF6F32" w:rsidR="00DD787B" w:rsidRDefault="004F17F1"><w:pPr><w:rPr><w:b></w:b><w:i></w:i><w:color w:themeColor="text1" w:val="000000"></w:color><w:sz w:val="28"></w:sz><w:szCs w:val="28"></w:szCs></w:rPr></w:pPr><w:r><w:rPr><w:b></w:b><w:i></w:i><w:noProof></w:noProof><w:color w:themeColor="text1" w:val="000000"></w:color><w:sz w:val="28"></w:sz><w:szCs w:val="28"></w:szCs><w:lang w:eastAsia="it-IT" w:val="it-IT"></w:lang></w:rPr><w:drawing><wp:inline distB="0" distL="0" distR="0" distT="0" wp14:anchorId="41CD3834" wp14:editId="78F205B8"><wp:extent cx="5609206" cy="4203167"></wp:extent><wp:effectExtent b="0" l="19050" r="0" t="0"></wp:effectExtent><wp:docPr descr="L:\PED\NEUROREHAB_RESEARCH\01_Projects\001_Leenaards\Leenaards_TMS_ISF\5_Study participants\CP_Perform_01\Results_Physilog_Baseline_20171106_Ani_20171113\SymmetryIndex.jpg" id="40" name="Image 19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SymmetryIndex.jpg" id="0" name="Picture 19"></pic:cNvPr><pic:cNvPicPr><a:picLocks noChangeArrowheads="1" noChangeAspect="1"></a:picLocks></pic:cNvPicPr></pic:nvPicPr><pic:blipFill><a:blip cstate="print" r:embed="rId24"></a:blip><a:srcRect></a:srcRect><a:stretch><a:fillRect></a:fillRect></a:stretch></pic:blipFill><pic:spPr bwMode="auto"><a:xfrm><a:off x="0" y="0"></a:off><a:ext cx="5616586" cy="4208697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/w:tbl><w:p w14:paraId="3F213456" w14:textId="77777777" w:rsidP="00AF6F32" w:rsidR="00AF6F32" w:rsidRDefault="00AF6F32" w:rsidRPr="00AF6F32"><w:pPr><w:rPr><w:b></w:b><w:i></w:i><w:color w:themeColor="text1" w:val="000000"></w:color><w:sz w:val="28"></w:sz><w:szCs w:val="28"></w:szCs></w:rPr></w:pPr></w:p><w:p w14:paraId="77E1A9D8" w14:textId="77777777" w:rsidR="003B0E1A" w:rsidRDefault="003B0E1A"><w:pPr><w:spacing w:after="200" w:line="276" w:lineRule="auto"></w:spacing><w:rPr><w:b></w:b><w:i></w:i><w:color w:themeColor="text1" w:val="000000"></w:color><w:sz w:val="28"></w:sz><w:szCs w:val="28"></w:szCs></w:rPr></w:pPr><w:r><w:rPr><w:b></w:b><w:i></w:i><w:color w:themeColor="text1" w:val="000000"></w:color><w:sz w:val="28"></w:sz><w:szCs w:val="28"></w:szCs></w:rPr><w:br w:type="page"></w:br></w:r></w:p><w:p w14:paraId="273DC52C" w14:textId="77777777" w:rsidP="00EC3519" w:rsidR="00EC3519" w:rsidRDefault="00EC3519" w:rsidRPr="00031049"><w:pPr><w:pStyle w:val="Paragrafoelenco"></w:pStyle><w:numPr><w:ilvl w:val="0"></w:ilvl><w:numId w:val="5"></w:numId></w:numPr><w:rPr><w:b></w:b><w:i></w:i><w:color w:themeColor="text1" w:val="000000"></w:color><w:sz w:val="28"></w:sz><w:szCs w:val="28"></w:szCs></w:rPr></w:pPr><w:r w:rsidRPr="00031049"><w:rPr><w:b></w:b><w:i></w:i><w:color w:themeColor="text1" w:val="000000"></w:color><w:sz w:val="28"></w:sz><w:szCs w:val="28"></w:szCs></w:rPr><w:lastRenderedPageBreak></w:lastRenderedPageBreak><w:t>Kinematical curves for maximal walking distance recorded during monitoring day</w:t></w:r></w:p><w:tbl><w:tblPr><w:tblStyle w:val="Grigliatabella"></w:tblStyle><w:tblW w:type="auto" w:w="0"></w:tblW><w:tblLook w:firstColumn="1" w:firstRow="1" w:lastColumn="0" w:lastRow="0" w:noHBand="0" w:noVBand="1" w:val="04A0"></w:tblLook></w:tblPr><w:tblGrid><w:gridCol w:w="9216"></w:gridCol></w:tblGrid><w:tr w14:paraId="35A0509B" w14:textId="77777777" w:rsidR="00CE6E8B" w:rsidTr="00CE6E8B"><w:tc><w:tcPr><w:tcW w:type="dxa" w:w="9212"></w:tcW></w:tcPr><w:p w14:paraId="07C1ECA6" w14:textId="77777777" w:rsidP="007C4472" w:rsidR="00CE6E8B" w:rsidRDefault="004F17F1"><w:pPr><w:jc w:val="center"></w:jc><w:rPr><w:b></w:b><w:color w:themeColor="background2" w:themeShade="80" w:val="948A54"></w:color><w:sz w:val="44"></w:sz><w:szCs w:val="44"></w:szCs></w:rPr></w:pPr><w:r><w:rPr><w:b></w:b><w:noProof></w:noProof><w:color w:themeColor="background2" w:themeShade="80" w:val="948A54"></w:color><w:sz w:val="44"></w:sz><w:szCs w:val="44"></w:szCs><w:lang w:eastAsia="it-IT" w:val="it-IT"></w:lang></w:rPr><w:drawing><wp:inline distB="0" distL="0" distR="0" distT="0" wp14:anchorId="77D25415" wp14:editId="5AF0ADBA"><wp:extent cx="5693869" cy="4266607"></wp:extent><wp:effectExtent b="0" l="19050" r="2081" t="0"></wp:effectExtent><wp:docPr descr="L:\PED\NEUROREHAB_RESEARCH\01_Projects\001_Leenaards\Leenaards_TMS_ISF\5_Study participants\CP_Perform_01\Results_Physilog_Baseline_20171106_Ani_20171113\KinematicalCurves_MaxWalk.jpg" id="41" name="Image 20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KinematicalCurves_MaxWalk.jpg" id="0" name="Picture 20"></pic:cNvPr><pic:cNvPicPr><a:picLocks noChangeArrowheads="1" noChangeAspect="1"></a:picLocks></pic:cNvPicPr></pic:nvPicPr><pic:blipFill><a:blip cstate="print" r:embed="rId25"></a:blip><a:srcRect></a:srcRect><a:stretch><a:fillRect></a:fillRect></a:stretch></pic:blipFill><pic:spPr bwMode="auto"><a:xfrm><a:off x="0" y="0"></a:off><a:ext cx="5702705" cy="4273228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/w:tbl><w:p w14:paraId="62411BE7" w14:textId="77777777" w:rsidP="007C4472" w:rsidR="007C4472" w:rsidRDefault="007C4472"><w:pPr><w:jc w:val="center"></w:jc><w:rPr><w:b></w:b><w:color w:themeColor="background2" w:themeShade="80" w:val="948A54"></w:color><w:sz w:val="44"></w:sz><w:szCs w:val="44"></w:szCs></w:rPr></w:pPr></w:p><w:p w14:paraId="76D865B3" w14:textId="77777777" w:rsidR="00517BF3" w:rsidRDefault="00517BF3"><w:pPr><w:spacing w:after="200" w:line="276" w:lineRule="auto"></w:spacing><w:rPr><w:b></w:b><w:color w:themeColor="text1" w:val="000000"></w:color><w:sz w:val="44"></w:sz><w:szCs w:val="44"></w:szCs></w:rPr></w:pPr><w:r><w:rPr><w:b></w:b><w:color w:themeColor="text1" w:val="000000"></w:color><w:sz w:val="44"></w:sz><w:szCs w:val="44"></w:szCs></w:rPr><w:br w:type="page"></w:br></w:r></w:p><w:p w14:paraId="66C27CBC" w14:textId="77777777" w:rsidP="00CE6E8B" w:rsidR="00CE6E8B" w:rsidRDefault="00CE6E8B" w:rsidRPr="005F67F3"><w:pPr><w:pStyle w:val="Paragrafoelenco"></w:pStyle><w:numPr><w:ilvl w:val="0"></w:ilvl><w:numId w:val="3"></w:numId></w:numPr><w:jc w:val="both"></w:jc><w:rPr><w:b></w:b><w:color w:themeColor="text1" w:val="000000"></w:color><w:sz w:val="44"></w:sz><w:szCs w:val="44"></w:szCs></w:rPr></w:pPr><w:r><w:rPr><w:b></w:b><w:color w:themeColor="text1" w:val="000000"></w:color><w:sz w:val="44"></w:sz><w:szCs w:val="44"></w:szCs></w:rPr><w:lastRenderedPageBreak></w:lastRenderedPageBreak><w:t>Summary of performance measures</w:t></w:r></w:p><w:tbl><w:tblPr><w:tblStyle w:val="Grigliatabella"></w:tblStyle><w:tblW w:type="auto" w:w="0"></w:tblW><w:tblLook w:firstColumn="1" w:firstRow="1" w:lastColumn="0" w:lastRow="0" w:noHBand="0" w:noVBand="1" w:val="04A0"></w:tblLook></w:tblPr><w:tblGrid><w:gridCol w:w="9212"></w:gridCol></w:tblGrid><w:tr w14:paraId="5BB47100" w14:textId="77777777" w:rsidR="00CE6E8B" w:rsidTr="00CE6E8B"><w:tc><w:tcPr><w:tcW w:type="dxa" w:w="9212"></w:tcW></w:tcPr><w:p w14:paraId="4E382A1D" w14:textId="77777777" w:rsidR="00CE6E8B" w:rsidRDefault="004F17F1"><w:r><w:rPr><w:noProof></w:noProof><w:lang w:eastAsia="it-IT" w:val="it-IT"></w:lang></w:rPr><w:drawing><wp:inline distB="0" distL="0" distR="0" distT="0" wp14:anchorId="5E459B66" wp14:editId="2F67884C"><wp:extent cx="5158011" cy="3865069"></wp:extent><wp:effectExtent b="0" l="19050" r="4539" t="0"></wp:effectExtent><wp:docPr descr="L:\PED\NEUROREHAB_RESEARCH\01_Projects\001_Leenaards\Leenaards_TMS_ISF\5_Study participants\CP_Perform_01\Results_Physilog_Baseline_20171106_Ani_20171113\spider_perf_DL.jpg" id="42" name="Image 21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spider_perf_DL.jpg" id="0" name="Picture 21"></pic:cNvPr><pic:cNvPicPr><a:picLocks noChangeArrowheads="1" noChangeAspect="1"></a:picLocks></pic:cNvPicPr></pic:nvPicPr><pic:blipFill><a:blip cstate="print" r:embed="rId26"></a:blip><a:srcRect></a:srcRect><a:stretch><a:fillRect></a:fillRect></a:stretch></pic:blipFill><pic:spPr bwMode="auto"><a:xfrm><a:off x="0" y="0"></a:off><a:ext cx="5164661" cy="3870052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w:tr w14:paraId="61AE2F2B" w14:textId="77777777" w:rsidR="004F17F1" w:rsidTr="00CE6E8B"><w:tc><w:tcPr><w:tcW w:type="dxa" w:w="9212"></w:tcW></w:tcPr><w:p w14:paraId="345FFE5E" w14:textId="77777777" w:rsidR="004F17F1" w:rsidRDefault="004F17F1"><w:pPr><w:rPr><w:noProof></w:noProof><w:lang w:eastAsia="fr-CH" w:val="fr-CH"></w:lang></w:rPr></w:pPr><w:r><w:rPr><w:noProof></w:noProof><w:lang w:eastAsia="it-IT" w:val="it-IT"></w:lang></w:rPr><w:drawing><wp:inline distB="0" distL="0" distR="0" distT="0" wp14:anchorId="31E4A932" wp14:editId="2C3BB7FC"><wp:extent cx="4913337" cy="3681728"></wp:extent><wp:effectExtent b="0" l="19050" r="1563" t="0"></wp:effectExtent><wp:docPr descr="L:\PED\NEUROREHAB_RESEARCH\01_Projects\001_Leenaards\Leenaards_TMS_ISF\5_Study participants\CP_Perform_01\Results_Physilog_Baseline_20171106_Ani_20171113\spider_GaitParams1.jpg" id="43" name="Image 22"></wp:docPr><wp:cNvGraphicFramePr><a:graphicFrameLocks noChangeAspect="1" xmlns:a="http://schemas.openxmlformats.org/drawingml/2006/main"></a: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L:\PED\NEUROREHAB_RESEARCH\01_Projects\001_Leenaards\Leenaards_TMS_ISF\5_Study participants\CP_Perform_01\Results_Physilog_Baseline_20171106_Ani_20171113\spider_GaitParams1.jpg" id="0" name="Picture 22"></pic:cNvPr><pic:cNvPicPr><a:picLocks noChangeArrowheads="1" noChangeAspect="1"></a:picLocks></pic:cNvPicPr></pic:nvPicPr><pic:blipFill><a:blip cstate="print" r:embed="rId27"></a:blip><a:srcRect></a:srcRect><a:stretch><a:fillRect></a:fillRect></a:stretch></pic:blipFill><pic:spPr bwMode="auto"><a:xfrm><a:off x="0" y="0"></a:off><a:ext cx="4919401" cy="3686272"></a:ext></a:xfrm><a:prstGeom prst="rect"><a:avLst></a:avLst></a:prstGeom><a:noFill></a:noFill><a:ln w="9525"><a:noFill></a:noFill><a:miter lim="800000"></a:miter><a:headEnd></a:headEnd><a:tailEnd></a:tailEnd></a:ln></pic:spPr></pic:pic></a:graphicData></a:graphic></wp:inline></w:drawing></w:r></w:p></w:tc></w:tr></w:tbl><w:p w14:paraId="72546859" w14:textId="77777777" w:rsidR="007C4472" w:rsidRDefault="007C4472"></w:p><w:sectPr><w:headerReference r:id="rIdHeader1" w:type="first"/><w:footerReference r:id="rIdFooter1" w:type="default"/><w:footerReference r:id="rIdFooter2" w:type="first"/><w:titlePg w:val="1"/><w:pgMar w:bottom="1417" w:footer="708" w:gutter="0" w:header="708" w:left="1417" w:right="1417" w:top="1417"/><w:pgSz w:h="16838" w:w="11906"/><w:cols xmlns:w="http://schemas.openxmlformats.org/wordprocessingml/2006/main" w:space="708"/><w:docGrid xmlns:w="http://schemas.openxmlformats.org/wordprocessingml/2006/main" w:linePitch="360"/></w:sectPr></w:body></w:document><w:p><w:r><w:drawing><wp:inline distB="0" distL="0" distR="0" distT="0"><wp:extent cx="1799996" cy="719998"/><wp:effectExtent b="0" l="0" r="0" t="0"/><wp:docPr id="44" name="barcode.png"/><wp:cNvGraphicFramePr xmlns:a="http://schemas.openxmlformats.org/drawingml/2006/main"><a:graphicFrameLocks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4" name="barcode.png"/><pic:cNvPicPr preferRelativeResize="0"/></pic:nvPicPr><pic:blipFill><a:blip r:embed="ImageId44"/><a:stretch><a:fillRect/></a:stretch></pic:blipFill><pic:spPr><a:xfrm><a:off x="0" y="0"/><a:ext cx="1799996" cy="719998"/></a:xfrm><a:prstGeom prst="rect"><a:avLst/></a:prstGeom></pic:spPr></pic:pic></a:graphicData></a:graphic></wp:inline></w:drawing></w:r></w:p><w:p><w:r><w:drawing><wp:inline distB="0" distL="0" distR="0" distT="0"><wp:extent cx="1799996" cy="719998"/><wp:effectExtent b="0" l="0" r="0" t="0"/><wp:docPr id="45" name="barcode.png"/><wp:cNvGraphicFramePr xmlns:a="http://schemas.openxmlformats.org/drawingml/2006/main"><a:graphicFrameLocks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5" name="barcode.png"/><pic:cNvPicPr preferRelativeResize="0"/></pic:nvPicPr><pic:blipFill><a:blip r:embed="ImageId45"/><a:stretch><a:fillRect/></a:stretch></pic:blipFill><pic:spPr><a:xfrm><a:off x="0" y="0"/><a:ext cx="1799996" cy="719998"/></a:xfrm><a:prstGeom prst="rect"><a:avLst/></a:prstGeom></pic:spPr></pic:pic></a:graphicData></a:graphic></wp:inline></w:drawing></w:r></w:p><w:p><w:r><w:drawing><wp:inline distB="0" distL="0" distR="0" distT="0"><wp:extent cx="1799996" cy="719998"/><wp:effectExtent b="0" l="0" r="0" t="0"/><wp:docPr id="46" name="barcode.png"/><wp:cNvGraphicFramePr xmlns:a="http://schemas.openxmlformats.org/drawingml/2006/main"><a:graphicFrameLocks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6" name="barcode.png"/><pic:cNvPicPr preferRelativeResize="0"/></pic:nvPicPr><pic:blipFill><a:blip r:embed="ImageId46"/><a:stretch><a:fillRect/></a:stretch></pic:blipFill><pic:spPr><a:xfrm><a:off x="0" y="0"/><a:ext cx="1799996" cy="719998"/></a:xfrm><a:prstGeom prst="rect"><a:avLst/></a:prstGeom></pic:spPr></pic:pic></a:graphicData></a:graphic></wp:inline></w:drawing></w:r></w:p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DC3B9" w14:textId="77777777" w:rsidR="0001317A" w:rsidRDefault="0001317A" w:rsidP="007C4472">
      <w:pPr>
        <w:spacing w:after="0" w:line="240" w:lineRule="auto"/>
      </w:pPr>
      <w:r>
        <w:separator/>
      </w:r>
    </w:p>
  </w:endnote>
  <w:endnote w:type="continuationSeparator" w:id="0">
    <w:p w14:paraId="10E49B52" w14:textId="77777777" w:rsidR="0001317A" w:rsidRDefault="0001317A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253863E" w14:textId="77777777" w:rsidP="00B37C07" w:rsidR="004F17F1" w:rsidRDefault="004F17F1">
    <w:pPr>
      <w:pStyle w:val="Pidipagina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alignment="left" w:leader="none" w:relativeTo="margin"/>
            </w:r>
            <w:proofErr w:type="spellStart"/>
            <w:r>
              <w:t>CP_Perform_XY</w:t>
            </w:r>
            <w:proofErr w:type="spellEnd"/>
            <w:r>
              <w:t xml:space="preserve">, </w:t>
            </w:r>
            <w:proofErr w:type="spellStart"/>
            <w:r>
              <w:t>dd.mm.yyyy</w:t>
            </w:r>
            <w:proofErr w:type="spellEnd"/>
            <w:r>
              <w:tab/>
            </w:r>
            <w:r>
              <w:tab/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723086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723086">
              <w:rPr>
                <w:b/>
                <w:noProof/>
              </w:rPr>
              <w:t>11</w:t>
            </w:r>
            <w:r w:rsidR="008230F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14:paraId="6951D7FB" w14:textId="77777777" w:rsidP="00B37C07" w:rsidR="004F17F1" w:rsidRDefault="004F17F1">
    <w:pPr>
      <w:pStyle w:val="Pidipagina"/>
      <w:tabs>
        <w:tab w:pos="4536" w:val="clear"/>
        <w:tab w:pos="9072" w:val="clear"/>
        <w:tab w:pos="2989" w:val="left"/>
      </w:tabs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7948037"/>
      <w:docPartObj>
        <w:docPartGallery w:val="Page Numbers (Bottom of Page)"/>
        <w:docPartUnique/>
      </w:docPartObj>
    </w:sdtPr>
    <w:sdtEndPr/>
    <w:sdtContent>
      <w:sdt>
        <w:sdtPr>
          <w:id w:val="7948038"/>
          <w:docPartObj>
            <w:docPartGallery w:val="Page Numbers (Top of Page)"/>
            <w:docPartUnique/>
          </w:docPartObj>
        </w:sdtPr>
        <w:sdtEndPr/>
        <w:sdtContent>
          <w:p w14:paraId="2B03904D" w14:textId="77777777" w:rsidR="004F17F1" w:rsidRDefault="004F17F1">
            <w:pPr>
              <w:pStyle w:val="Pidipagina"/>
              <w:jc w:val="right"/>
            </w:pPr>
            <w:r>
              <w:ptab w:alignment="left" w:leader="none" w:relativeTo="margin"/>
            </w:r>
            <w:proofErr w:type="spellStart"/>
            <w:r>
              <w:t>CP_Perform_XY</w:t>
            </w:r>
            <w:proofErr w:type="spellEnd"/>
            <w:r>
              <w:t xml:space="preserve">, </w:t>
            </w:r>
            <w:proofErr w:type="spellStart"/>
            <w:r>
              <w:t>dd.mm.yyyy</w:t>
            </w:r>
            <w:proofErr w:type="spellEnd"/>
            <w:r>
              <w:tab/>
            </w:r>
            <w:r>
              <w:tab/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940AE1">
              <w:rPr>
                <w:b/>
                <w:noProof/>
              </w:rPr>
              <w:t>1</w:t>
            </w:r>
            <w:r w:rsidR="008230F2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940AE1">
              <w:rPr>
                <w:b/>
                <w:noProof/>
              </w:rPr>
              <w:t>3</w:t>
            </w:r>
            <w:r w:rsidR="008230F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2C3B214" w14:textId="77777777" w:rsidR="004F17F1" w:rsidRDefault="004F17F1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972AE" w14:textId="77777777" w:rsidR="0001317A" w:rsidRDefault="0001317A" w:rsidP="007C4472">
      <w:pPr>
        <w:spacing w:after="0" w:line="240" w:lineRule="auto"/>
      </w:pPr>
      <w:r>
        <w:separator/>
      </w:r>
    </w:p>
  </w:footnote>
  <w:footnote w:type="continuationSeparator" w:id="0">
    <w:p w14:paraId="799415C4" w14:textId="77777777" w:rsidR="0001317A" w:rsidRDefault="0001317A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26566B2" w14:textId="77777777" w:rsidR="004F17F1" w:rsidRDefault="004F17F1">
    <w:pPr>
      <w:pStyle w:val="Intestazione"/>
    </w:pPr>
    <w:r w:rsidRPr="00EC3519">
      <w:rPr>
        <w:noProof/>
        <w:lang w:eastAsia="it-IT" w:val="it-IT"/>
      </w:rPr>
      <w:drawing>
        <wp:inline distB="0" distL="0" distR="0" distT="0" wp14:anchorId="6E6CDD46" wp14:editId="6171AC41">
          <wp:extent cx="5760720" cy="1036955"/>
          <wp:effectExtent b="0" l="0" r="0" t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_tId806_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hanging="360" w:left="1080"/>
      </w:pPr>
      <w:rPr>
        <w:rFonts w:hint="default"/>
      </w:rPr>
    </w:lvl>
    <w:lvl w:ilvl="1" w:tentative="1" w:tplc="100C0019">
      <w:start w:val="1"/>
      <w:numFmt w:val="lowerLetter"/>
      <w:lvlText w:val="%2."/>
      <w:lvlJc w:val="left"/>
      <w:pPr>
        <w:ind w:hanging="360" w:left="1800"/>
      </w:pPr>
    </w:lvl>
    <w:lvl w:ilvl="2" w:tentative="1" w:tplc="100C001B">
      <w:start w:val="1"/>
      <w:numFmt w:val="lowerRoman"/>
      <w:lvlText w:val="%3."/>
      <w:lvlJc w:val="right"/>
      <w:pPr>
        <w:ind w:hanging="180" w:left="2520"/>
      </w:pPr>
    </w:lvl>
    <w:lvl w:ilvl="3" w:tentative="1" w:tplc="100C000F">
      <w:start w:val="1"/>
      <w:numFmt w:val="decimal"/>
      <w:lvlText w:val="%4."/>
      <w:lvlJc w:val="left"/>
      <w:pPr>
        <w:ind w:hanging="360" w:left="3240"/>
      </w:pPr>
    </w:lvl>
    <w:lvl w:ilvl="4" w:tentative="1" w:tplc="100C0019">
      <w:start w:val="1"/>
      <w:numFmt w:val="lowerLetter"/>
      <w:lvlText w:val="%5."/>
      <w:lvlJc w:val="left"/>
      <w:pPr>
        <w:ind w:hanging="360" w:left="3960"/>
      </w:pPr>
    </w:lvl>
    <w:lvl w:ilvl="5" w:tentative="1" w:tplc="100C001B">
      <w:start w:val="1"/>
      <w:numFmt w:val="lowerRoman"/>
      <w:lvlText w:val="%6."/>
      <w:lvlJc w:val="right"/>
      <w:pPr>
        <w:ind w:hanging="180" w:left="4680"/>
      </w:pPr>
    </w:lvl>
    <w:lvl w:ilvl="6" w:tentative="1" w:tplc="100C000F">
      <w:start w:val="1"/>
      <w:numFmt w:val="decimal"/>
      <w:lvlText w:val="%7."/>
      <w:lvlJc w:val="left"/>
      <w:pPr>
        <w:ind w:hanging="360" w:left="5400"/>
      </w:pPr>
    </w:lvl>
    <w:lvl w:ilvl="7" w:tentative="1" w:tplc="100C0019">
      <w:start w:val="1"/>
      <w:numFmt w:val="lowerLetter"/>
      <w:lvlText w:val="%8."/>
      <w:lvlJc w:val="left"/>
      <w:pPr>
        <w:ind w:hanging="360" w:left="6120"/>
      </w:pPr>
    </w:lvl>
    <w:lvl w:ilvl="8" w:tentative="1" w:tplc="100C001B">
      <w:start w:val="1"/>
      <w:numFmt w:val="lowerRoman"/>
      <w:lvlText w:val="%9."/>
      <w:lvlJc w:val="right"/>
      <w:pPr>
        <w:ind w:hanging="180" w:left="6840"/>
      </w:pPr>
    </w:lvl>
  </w:abstractNum>
  <w:abstractNum w:abstractNumId="1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hanging="360" w:left="360"/>
      </w:pPr>
      <w:rPr>
        <w:rFonts w:hint="default"/>
      </w:rPr>
    </w:lvl>
    <w:lvl w:ilvl="1" w:tentative="1" w:tplc="100C0019">
      <w:start w:val="1"/>
      <w:numFmt w:val="lowerLetter"/>
      <w:lvlText w:val="%2."/>
      <w:lvlJc w:val="left"/>
      <w:pPr>
        <w:ind w:hanging="360" w:left="1080"/>
      </w:pPr>
    </w:lvl>
    <w:lvl w:ilvl="2" w:tentative="1" w:tplc="100C001B">
      <w:start w:val="1"/>
      <w:numFmt w:val="lowerRoman"/>
      <w:lvlText w:val="%3."/>
      <w:lvlJc w:val="right"/>
      <w:pPr>
        <w:ind w:hanging="180" w:left="1800"/>
      </w:pPr>
    </w:lvl>
    <w:lvl w:ilvl="3" w:tentative="1" w:tplc="100C000F">
      <w:start w:val="1"/>
      <w:numFmt w:val="decimal"/>
      <w:lvlText w:val="%4."/>
      <w:lvlJc w:val="left"/>
      <w:pPr>
        <w:ind w:hanging="360" w:left="2520"/>
      </w:pPr>
    </w:lvl>
    <w:lvl w:ilvl="4" w:tentative="1" w:tplc="100C0019">
      <w:start w:val="1"/>
      <w:numFmt w:val="lowerLetter"/>
      <w:lvlText w:val="%5."/>
      <w:lvlJc w:val="left"/>
      <w:pPr>
        <w:ind w:hanging="360" w:left="3240"/>
      </w:pPr>
    </w:lvl>
    <w:lvl w:ilvl="5" w:tentative="1" w:tplc="100C001B">
      <w:start w:val="1"/>
      <w:numFmt w:val="lowerRoman"/>
      <w:lvlText w:val="%6."/>
      <w:lvlJc w:val="right"/>
      <w:pPr>
        <w:ind w:hanging="180" w:left="3960"/>
      </w:pPr>
    </w:lvl>
    <w:lvl w:ilvl="6" w:tentative="1" w:tplc="100C000F">
      <w:start w:val="1"/>
      <w:numFmt w:val="decimal"/>
      <w:lvlText w:val="%7."/>
      <w:lvlJc w:val="left"/>
      <w:pPr>
        <w:ind w:hanging="360" w:left="4680"/>
      </w:pPr>
    </w:lvl>
    <w:lvl w:ilvl="7" w:tentative="1" w:tplc="100C0019">
      <w:start w:val="1"/>
      <w:numFmt w:val="lowerLetter"/>
      <w:lvlText w:val="%8."/>
      <w:lvlJc w:val="left"/>
      <w:pPr>
        <w:ind w:hanging="360" w:left="5400"/>
      </w:pPr>
    </w:lvl>
    <w:lvl w:ilvl="8" w:tentative="1" w:tplc="100C001B">
      <w:start w:val="1"/>
      <w:numFmt w:val="lowerRoman"/>
      <w:lvlText w:val="%9."/>
      <w:lvlJc w:val="right"/>
      <w:pPr>
        <w:ind w:hanging="180" w:left="6120"/>
      </w:pPr>
    </w:lvl>
  </w:abstractNum>
  <w:abstractNum w:abstractNumId="2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hanging="720" w:left="720"/>
      </w:pPr>
      <w:rPr>
        <w:rFonts w:hint="default"/>
      </w:rPr>
    </w:lvl>
    <w:lvl w:ilvl="1" w:tentative="1" w:tplc="100C0019">
      <w:start w:val="1"/>
      <w:numFmt w:val="lowerLetter"/>
      <w:lvlText w:val="%2."/>
      <w:lvlJc w:val="left"/>
      <w:pPr>
        <w:ind w:hanging="360" w:left="1080"/>
      </w:pPr>
    </w:lvl>
    <w:lvl w:ilvl="2" w:tentative="1" w:tplc="100C001B">
      <w:start w:val="1"/>
      <w:numFmt w:val="lowerRoman"/>
      <w:lvlText w:val="%3."/>
      <w:lvlJc w:val="right"/>
      <w:pPr>
        <w:ind w:hanging="180" w:left="1800"/>
      </w:pPr>
    </w:lvl>
    <w:lvl w:ilvl="3" w:tentative="1" w:tplc="100C000F">
      <w:start w:val="1"/>
      <w:numFmt w:val="decimal"/>
      <w:lvlText w:val="%4."/>
      <w:lvlJc w:val="left"/>
      <w:pPr>
        <w:ind w:hanging="360" w:left="2520"/>
      </w:pPr>
    </w:lvl>
    <w:lvl w:ilvl="4" w:tentative="1" w:tplc="100C0019">
      <w:start w:val="1"/>
      <w:numFmt w:val="lowerLetter"/>
      <w:lvlText w:val="%5."/>
      <w:lvlJc w:val="left"/>
      <w:pPr>
        <w:ind w:hanging="360" w:left="3240"/>
      </w:pPr>
    </w:lvl>
    <w:lvl w:ilvl="5" w:tentative="1" w:tplc="100C001B">
      <w:start w:val="1"/>
      <w:numFmt w:val="lowerRoman"/>
      <w:lvlText w:val="%6."/>
      <w:lvlJc w:val="right"/>
      <w:pPr>
        <w:ind w:hanging="180" w:left="3960"/>
      </w:pPr>
    </w:lvl>
    <w:lvl w:ilvl="6" w:tentative="1" w:tplc="100C000F">
      <w:start w:val="1"/>
      <w:numFmt w:val="decimal"/>
      <w:lvlText w:val="%7."/>
      <w:lvlJc w:val="left"/>
      <w:pPr>
        <w:ind w:hanging="360" w:left="4680"/>
      </w:pPr>
    </w:lvl>
    <w:lvl w:ilvl="7" w:tentative="1" w:tplc="100C0019">
      <w:start w:val="1"/>
      <w:numFmt w:val="lowerLetter"/>
      <w:lvlText w:val="%8."/>
      <w:lvlJc w:val="left"/>
      <w:pPr>
        <w:ind w:hanging="360" w:left="5400"/>
      </w:pPr>
    </w:lvl>
    <w:lvl w:ilvl="8" w:tentative="1" w:tplc="100C001B">
      <w:start w:val="1"/>
      <w:numFmt w:val="lowerRoman"/>
      <w:lvlText w:val="%9."/>
      <w:lvlJc w:val="right"/>
      <w:pPr>
        <w:ind w:hanging="180" w:left="6120"/>
      </w:pPr>
    </w:lvl>
  </w:abstractNum>
  <w:abstractNum w:abstractNumId="3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hanging="360" w:left="1080"/>
      </w:pPr>
      <w:rPr>
        <w:rFonts w:hint="default"/>
        <w:b w:val="0"/>
        <w:sz w:val="24"/>
        <w:szCs w:val="24"/>
      </w:rPr>
    </w:lvl>
    <w:lvl w:ilvl="1" w:tentative="1" w:tplc="100C0019">
      <w:start w:val="1"/>
      <w:numFmt w:val="lowerLetter"/>
      <w:lvlText w:val="%2."/>
      <w:lvlJc w:val="left"/>
      <w:pPr>
        <w:ind w:hanging="360" w:left="1800"/>
      </w:pPr>
    </w:lvl>
    <w:lvl w:ilvl="2" w:tentative="1" w:tplc="100C001B">
      <w:start w:val="1"/>
      <w:numFmt w:val="lowerRoman"/>
      <w:lvlText w:val="%3."/>
      <w:lvlJc w:val="right"/>
      <w:pPr>
        <w:ind w:hanging="180" w:left="2520"/>
      </w:pPr>
    </w:lvl>
    <w:lvl w:ilvl="3" w:tentative="1" w:tplc="100C000F">
      <w:start w:val="1"/>
      <w:numFmt w:val="decimal"/>
      <w:lvlText w:val="%4."/>
      <w:lvlJc w:val="left"/>
      <w:pPr>
        <w:ind w:hanging="360" w:left="3240"/>
      </w:pPr>
    </w:lvl>
    <w:lvl w:ilvl="4" w:tentative="1" w:tplc="100C0019">
      <w:start w:val="1"/>
      <w:numFmt w:val="lowerLetter"/>
      <w:lvlText w:val="%5."/>
      <w:lvlJc w:val="left"/>
      <w:pPr>
        <w:ind w:hanging="360" w:left="3960"/>
      </w:pPr>
    </w:lvl>
    <w:lvl w:ilvl="5" w:tentative="1" w:tplc="100C001B">
      <w:start w:val="1"/>
      <w:numFmt w:val="lowerRoman"/>
      <w:lvlText w:val="%6."/>
      <w:lvlJc w:val="right"/>
      <w:pPr>
        <w:ind w:hanging="180" w:left="4680"/>
      </w:pPr>
    </w:lvl>
    <w:lvl w:ilvl="6" w:tentative="1" w:tplc="100C000F">
      <w:start w:val="1"/>
      <w:numFmt w:val="decimal"/>
      <w:lvlText w:val="%7."/>
      <w:lvlJc w:val="left"/>
      <w:pPr>
        <w:ind w:hanging="360" w:left="5400"/>
      </w:pPr>
    </w:lvl>
    <w:lvl w:ilvl="7" w:tentative="1" w:tplc="100C0019">
      <w:start w:val="1"/>
      <w:numFmt w:val="lowerLetter"/>
      <w:lvlText w:val="%8."/>
      <w:lvlJc w:val="left"/>
      <w:pPr>
        <w:ind w:hanging="360" w:left="6120"/>
      </w:pPr>
    </w:lvl>
    <w:lvl w:ilvl="8" w:tentative="1" w:tplc="100C001B">
      <w:start w:val="1"/>
      <w:numFmt w:val="lowerRoman"/>
      <w:lvlText w:val="%9."/>
      <w:lvlJc w:val="right"/>
      <w:pPr>
        <w:ind w:hanging="180" w:left="6840"/>
      </w:pPr>
    </w:lvl>
  </w:abstractNum>
  <w:abstractNum w:abstractNumId="4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hanging="360" w:left="360"/>
      </w:pPr>
      <w:rPr>
        <w:rFonts w:hint="default"/>
      </w:rPr>
    </w:lvl>
    <w:lvl w:ilvl="1" w:tentative="1" w:tplc="100C0019">
      <w:start w:val="1"/>
      <w:numFmt w:val="lowerLetter"/>
      <w:lvlText w:val="%2."/>
      <w:lvlJc w:val="left"/>
      <w:pPr>
        <w:ind w:hanging="360" w:left="1080"/>
      </w:pPr>
    </w:lvl>
    <w:lvl w:ilvl="2" w:tentative="1" w:tplc="100C001B">
      <w:start w:val="1"/>
      <w:numFmt w:val="lowerRoman"/>
      <w:lvlText w:val="%3."/>
      <w:lvlJc w:val="right"/>
      <w:pPr>
        <w:ind w:hanging="180" w:left="1800"/>
      </w:pPr>
    </w:lvl>
    <w:lvl w:ilvl="3" w:tentative="1" w:tplc="100C000F">
      <w:start w:val="1"/>
      <w:numFmt w:val="decimal"/>
      <w:lvlText w:val="%4."/>
      <w:lvlJc w:val="left"/>
      <w:pPr>
        <w:ind w:hanging="360" w:left="2520"/>
      </w:pPr>
    </w:lvl>
    <w:lvl w:ilvl="4" w:tentative="1" w:tplc="100C0019">
      <w:start w:val="1"/>
      <w:numFmt w:val="lowerLetter"/>
      <w:lvlText w:val="%5."/>
      <w:lvlJc w:val="left"/>
      <w:pPr>
        <w:ind w:hanging="360" w:left="3240"/>
      </w:pPr>
    </w:lvl>
    <w:lvl w:ilvl="5" w:tentative="1" w:tplc="100C001B">
      <w:start w:val="1"/>
      <w:numFmt w:val="lowerRoman"/>
      <w:lvlText w:val="%6."/>
      <w:lvlJc w:val="right"/>
      <w:pPr>
        <w:ind w:hanging="180" w:left="3960"/>
      </w:pPr>
    </w:lvl>
    <w:lvl w:ilvl="6" w:tentative="1" w:tplc="100C000F">
      <w:start w:val="1"/>
      <w:numFmt w:val="decimal"/>
      <w:lvlText w:val="%7."/>
      <w:lvlJc w:val="left"/>
      <w:pPr>
        <w:ind w:hanging="360" w:left="4680"/>
      </w:pPr>
    </w:lvl>
    <w:lvl w:ilvl="7" w:tentative="1" w:tplc="100C0019">
      <w:start w:val="1"/>
      <w:numFmt w:val="lowerLetter"/>
      <w:lvlText w:val="%8."/>
      <w:lvlJc w:val="left"/>
      <w:pPr>
        <w:ind w:hanging="360" w:left="5400"/>
      </w:pPr>
    </w:lvl>
    <w:lvl w:ilvl="8" w:tentative="1" w:tplc="100C001B">
      <w:start w:val="1"/>
      <w:numFmt w:val="lowerRoman"/>
      <w:lvlText w:val="%9."/>
      <w:lvlJc w:val="right"/>
      <w:pPr>
        <w:ind w:hanging="180" w:left="6120"/>
      </w:pPr>
    </w:lvl>
  </w:abstractNum>
  <w:abstractNum w:abstractNumId="5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hanging="360" w:left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hanging="360" w:left="1080"/>
      </w:pPr>
    </w:lvl>
    <w:lvl w:ilvl="2" w:tentative="1" w:tplc="100C001B">
      <w:start w:val="1"/>
      <w:numFmt w:val="lowerRoman"/>
      <w:lvlText w:val="%3."/>
      <w:lvlJc w:val="right"/>
      <w:pPr>
        <w:ind w:hanging="180" w:left="1800"/>
      </w:pPr>
    </w:lvl>
    <w:lvl w:ilvl="3" w:tentative="1" w:tplc="100C000F">
      <w:start w:val="1"/>
      <w:numFmt w:val="decimal"/>
      <w:lvlText w:val="%4."/>
      <w:lvlJc w:val="left"/>
      <w:pPr>
        <w:ind w:hanging="360" w:left="2520"/>
      </w:pPr>
    </w:lvl>
    <w:lvl w:ilvl="4" w:tentative="1" w:tplc="100C0019">
      <w:start w:val="1"/>
      <w:numFmt w:val="lowerLetter"/>
      <w:lvlText w:val="%5."/>
      <w:lvlJc w:val="left"/>
      <w:pPr>
        <w:ind w:hanging="360" w:left="3240"/>
      </w:pPr>
    </w:lvl>
    <w:lvl w:ilvl="5" w:tentative="1" w:tplc="100C001B">
      <w:start w:val="1"/>
      <w:numFmt w:val="lowerRoman"/>
      <w:lvlText w:val="%6."/>
      <w:lvlJc w:val="right"/>
      <w:pPr>
        <w:ind w:hanging="180" w:left="3960"/>
      </w:pPr>
    </w:lvl>
    <w:lvl w:ilvl="6" w:tentative="1" w:tplc="100C000F">
      <w:start w:val="1"/>
      <w:numFmt w:val="decimal"/>
      <w:lvlText w:val="%7."/>
      <w:lvlJc w:val="left"/>
      <w:pPr>
        <w:ind w:hanging="360" w:left="4680"/>
      </w:pPr>
    </w:lvl>
    <w:lvl w:ilvl="7" w:tentative="1" w:tplc="100C0019">
      <w:start w:val="1"/>
      <w:numFmt w:val="lowerLetter"/>
      <w:lvlText w:val="%8."/>
      <w:lvlJc w:val="left"/>
      <w:pPr>
        <w:ind w:hanging="360" w:left="5400"/>
      </w:pPr>
    </w:lvl>
    <w:lvl w:ilvl="8" w:tentative="1" w:tplc="100C001B">
      <w:start w:val="1"/>
      <w:numFmt w:val="lowerRoman"/>
      <w:lvlText w:val="%9."/>
      <w:lvlJc w:val="right"/>
      <w:pPr>
        <w:ind w:hanging="180" w:left="6120"/>
      </w:pPr>
    </w:lvl>
  </w:abstractNum>
  <w:abstractNum w:abstractNumId="6">
    <w:nsid w:val="6B962658"/>
    <w:multiLevelType w:val="hybridMultilevel"/>
    <w:tmpl w:val="464EAFD8"/>
    <w:lvl w:ilvl="0" w:tplc="9008E538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  <w:b w:val="0"/>
        <w:sz w:val="28"/>
      </w:rPr>
    </w:lvl>
    <w:lvl w:ilvl="1" w:tentative="1" w:tplc="10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24"/>
  <w:proofState w:grammar="clean"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72"/>
    <w:rsid w:val="0001317A"/>
    <w:rsid w:val="000E31FD"/>
    <w:rsid w:val="000F62E1"/>
    <w:rsid w:val="00115504"/>
    <w:rsid w:val="001932AD"/>
    <w:rsid w:val="001A4406"/>
    <w:rsid w:val="001A76E1"/>
    <w:rsid w:val="001C2F42"/>
    <w:rsid w:val="00293257"/>
    <w:rsid w:val="0029478A"/>
    <w:rsid w:val="003B0E1A"/>
    <w:rsid w:val="004527A3"/>
    <w:rsid w:val="00457C08"/>
    <w:rsid w:val="004F17F1"/>
    <w:rsid w:val="00517BF3"/>
    <w:rsid w:val="0062120C"/>
    <w:rsid w:val="006313F6"/>
    <w:rsid w:val="00702F68"/>
    <w:rsid w:val="00723086"/>
    <w:rsid w:val="007844E8"/>
    <w:rsid w:val="007950AC"/>
    <w:rsid w:val="007B3EE9"/>
    <w:rsid w:val="007C4472"/>
    <w:rsid w:val="008230F2"/>
    <w:rsid w:val="008F31B4"/>
    <w:rsid w:val="00940AE1"/>
    <w:rsid w:val="009F2F0C"/>
    <w:rsid w:val="00A42BC6"/>
    <w:rsid w:val="00A65086"/>
    <w:rsid w:val="00AC0D5F"/>
    <w:rsid w:val="00AF6F32"/>
    <w:rsid w:val="00AF7560"/>
    <w:rsid w:val="00B339F6"/>
    <w:rsid w:val="00B37C07"/>
    <w:rsid w:val="00B51DAB"/>
    <w:rsid w:val="00C26686"/>
    <w:rsid w:val="00CE6E8B"/>
    <w:rsid w:val="00DD787B"/>
    <w:rsid w:val="00E71947"/>
    <w:rsid w:val="00EC3519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x-none" w:eastAsia="x-none" w:val="fr-CH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3DE626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CH"/>
      </w:rPr>
    </w:rPrDefault>
    <w:pPrDefault>
      <w:pPr>
        <w:spacing w:after="200" w:line="276" w:lineRule="auto"/>
      </w:pPr>
    </w:pPrDefault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e" w:type="paragraph">
    <w:name w:val="Normal"/>
    <w:qFormat/>
    <w:rsid w:val="007C4472"/>
    <w:pPr>
      <w:spacing w:after="160" w:line="259" w:lineRule="auto"/>
    </w:pPr>
    <w:rPr>
      <w:lang w:val="en-GB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Intestazione" w:type="paragraph">
    <w:name w:val="header"/>
    <w:basedOn w:val="Normale"/>
    <w:link w:val="IntestazioneCarattere"/>
    <w:uiPriority w:val="99"/>
    <w:unhideWhenUsed/>
    <w:rsid w:val="007C4472"/>
    <w:pPr>
      <w:tabs>
        <w:tab w:pos="4536" w:val="center"/>
        <w:tab w:pos="9072" w:val="right"/>
      </w:tabs>
      <w:spacing w:after="0" w:line="240" w:lineRule="auto"/>
    </w:pPr>
  </w:style>
  <w:style w:customStyle="1" w:styleId="IntestazioneCarattere" w:type="character">
    <w:name w:val="Intestazione Carattere"/>
    <w:basedOn w:val="Carpredefinitoparagrafo"/>
    <w:link w:val="Intestazione"/>
    <w:uiPriority w:val="99"/>
    <w:rsid w:val="007C4472"/>
  </w:style>
  <w:style w:styleId="Pidipagina" w:type="paragraph">
    <w:name w:val="footer"/>
    <w:basedOn w:val="Normale"/>
    <w:link w:val="PidipaginaCarattere"/>
    <w:uiPriority w:val="99"/>
    <w:unhideWhenUsed/>
    <w:rsid w:val="007C4472"/>
    <w:pPr>
      <w:tabs>
        <w:tab w:pos="4536" w:val="center"/>
        <w:tab w:pos="9072" w:val="right"/>
      </w:tabs>
      <w:spacing w:after="0" w:line="240" w:lineRule="auto"/>
    </w:pPr>
  </w:style>
  <w:style w:customStyle="1" w:styleId="PidipaginaCarattere" w:type="character">
    <w:name w:val="Piè di pagina Carattere"/>
    <w:basedOn w:val="Carpredefinitoparagrafo"/>
    <w:link w:val="Pidipagina"/>
    <w:uiPriority w:val="99"/>
    <w:rsid w:val="007C4472"/>
  </w:style>
  <w:style w:styleId="Testofumetto" w:type="paragraph">
    <w:name w:val="Balloon Text"/>
    <w:basedOn w:val="Normale"/>
    <w:link w:val="TestofumettoCarattere"/>
    <w:uiPriority w:val="99"/>
    <w:semiHidden/>
    <w:unhideWhenUsed/>
    <w:rsid w:val="007C4472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stofumettoCarattere" w:type="character">
    <w:name w:val="Testo fumetto Carattere"/>
    <w:basedOn w:val="Carpredefinitoparagrafo"/>
    <w:link w:val="Testofumetto"/>
    <w:uiPriority w:val="99"/>
    <w:semiHidden/>
    <w:rsid w:val="007C4472"/>
    <w:rPr>
      <w:rFonts w:ascii="Tahoma" w:cs="Tahoma" w:hAnsi="Tahoma"/>
      <w:sz w:val="16"/>
      <w:szCs w:val="16"/>
    </w:rPr>
  </w:style>
  <w:style w:styleId="Paragrafoelenco" w:type="paragraph">
    <w:name w:val="List Paragraph"/>
    <w:basedOn w:val="Normale"/>
    <w:uiPriority w:val="34"/>
    <w:qFormat/>
    <w:rsid w:val="007C4472"/>
    <w:pPr>
      <w:ind w:left="720"/>
      <w:contextualSpacing/>
    </w:pPr>
  </w:style>
  <w:style w:styleId="Grigliatabella" w:type="table">
    <w:name w:val="Table Grid"/>
    <w:basedOn w:val="Tabellanormale"/>
    <w:uiPriority w:val="59"/>
    <w:rsid w:val="000F62E1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Rimandocommento" w:type="character">
    <w:name w:val="annotation reference"/>
    <w:basedOn w:val="Carpredefinitoparagrafo"/>
    <w:uiPriority w:val="99"/>
    <w:semiHidden/>
    <w:unhideWhenUsed/>
    <w:rsid w:val="006313F6"/>
    <w:rPr>
      <w:sz w:val="16"/>
      <w:szCs w:val="16"/>
    </w:rPr>
  </w:style>
  <w:style w:styleId="Testocommento" w:type="paragraph">
    <w:name w:val="annotation text"/>
    <w:basedOn w:val="Normale"/>
    <w:link w:val="TestocommentoCarattere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customStyle="1" w:styleId="TestocommentoCarattere" w:type="character">
    <w:name w:val="Testo commento Carattere"/>
    <w:basedOn w:val="Carpredefinitoparagrafo"/>
    <w:link w:val="Testocommento"/>
    <w:uiPriority w:val="99"/>
    <w:semiHidden/>
    <w:rsid w:val="006313F6"/>
    <w:rPr>
      <w:sz w:val="20"/>
      <w:szCs w:val="20"/>
      <w:lang w:val="en-GB"/>
    </w:rPr>
  </w:style>
  <w:style w:styleId="Soggettocommento" w:type="paragraph">
    <w:name w:val="annotation subject"/>
    <w:basedOn w:val="Testocommento"/>
    <w:next w:val="Testocommento"/>
    <w:link w:val="SoggettocommentoCarattere"/>
    <w:uiPriority w:val="99"/>
    <w:semiHidden/>
    <w:unhideWhenUsed/>
    <w:rsid w:val="006313F6"/>
    <w:rPr>
      <w:b/>
      <w:bCs/>
    </w:rPr>
  </w:style>
  <w:style w:customStyle="1" w:styleId="SoggettocommentoCarattere" w:type="character">
    <w:name w:val="Soggetto commento Carattere"/>
    <w:basedOn w:val="TestocommentoCarattere"/>
    <w:link w:val="Soggettocommento"/>
    <w:uiPriority w:val="99"/>
    <w:semiHidden/>
    <w:rsid w:val="006313F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 ?><Relationships xmlns="http://schemas.openxmlformats.org/package/2006/relationships"><Relationship Id="ImageId44" Target="media/image44.png" Type="http://schemas.openxmlformats.org/officeDocument/2006/relationships/image"/><Relationship Id="ImageId45" Target="media/image44.png" Type="http://schemas.openxmlformats.org/officeDocument/2006/relationships/image"/><Relationship Id="ImageId46" Target="media/image44.png" Type="http://schemas.openxmlformats.org/officeDocument/2006/relationships/image"/><Relationship Id="rId1" Target="numbering.xml" Type="http://schemas.openxmlformats.org/officeDocument/2006/relationships/numbering"/><Relationship Id="rId10" Target="media/image4.jpeg" Type="http://schemas.openxmlformats.org/officeDocument/2006/relationships/image"/><Relationship Id="rId11" Target="media/image5.jpeg" Type="http://schemas.openxmlformats.org/officeDocument/2006/relationships/image"/><Relationship Id="rId12" Target="media/image6.jpeg" Type="http://schemas.openxmlformats.org/officeDocument/2006/relationships/image"/><Relationship Id="rId13" Target="media/image7.jpeg" Type="http://schemas.openxmlformats.org/officeDocument/2006/relationships/image"/><Relationship Id="rId14" Target="media/image8.jpeg" Type="http://schemas.openxmlformats.org/officeDocument/2006/relationships/image"/><Relationship Id="rId15" Target="media/image9.jpeg" Type="http://schemas.openxmlformats.org/officeDocument/2006/relationships/image"/><Relationship Id="rId16" Target="media/image10.jpeg" Type="http://schemas.openxmlformats.org/officeDocument/2006/relationships/image"/><Relationship Id="rId17" Target="media/image11.jpeg" Type="http://schemas.openxmlformats.org/officeDocument/2006/relationships/image"/><Relationship Id="rId18" Target="media/image12.jpeg" Type="http://schemas.openxmlformats.org/officeDocument/2006/relationships/image"/><Relationship Id="rId19" Target="media/image13.jpeg" Type="http://schemas.openxmlformats.org/officeDocument/2006/relationships/image"/><Relationship Id="rId2" Target="styles.xml" Type="http://schemas.openxmlformats.org/officeDocument/2006/relationships/styles"/><Relationship Id="rId20" Target="media/image14.jpeg" Type="http://schemas.openxmlformats.org/officeDocument/2006/relationships/image"/><Relationship Id="rId21" Target="media/image15.jpeg" Type="http://schemas.openxmlformats.org/officeDocument/2006/relationships/image"/><Relationship Id="rId22" Target="media/image16.jpeg" Type="http://schemas.openxmlformats.org/officeDocument/2006/relationships/image"/><Relationship Id="rId23" Target="media/image17.jpeg" Type="http://schemas.openxmlformats.org/officeDocument/2006/relationships/image"/><Relationship Id="rId24" Target="media/image18.jpeg" Type="http://schemas.openxmlformats.org/officeDocument/2006/relationships/image"/><Relationship Id="rId25" Target="media/image19.jpeg" Type="http://schemas.openxmlformats.org/officeDocument/2006/relationships/image"/><Relationship Id="rId26" Target="media/image20.jpeg" Type="http://schemas.openxmlformats.org/officeDocument/2006/relationships/image"/><Relationship Id="rId27" Target="media/image21.jpeg" Type="http://schemas.openxmlformats.org/officeDocument/2006/relationships/image"/><Relationship Id="rId3" Target="settings.xml" Type="http://schemas.openxmlformats.org/officeDocument/2006/relationships/settings"/><Relationship Id="rId31" Target="fontTable.xml" Type="http://schemas.openxmlformats.org/officeDocument/2006/relationships/fontTable"/><Relationship Id="rId32" Target="theme/theme1.xml" Type="http://schemas.openxmlformats.org/officeDocument/2006/relationships/theme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media/image2.jpeg" Type="http://schemas.openxmlformats.org/officeDocument/2006/relationships/image"/><Relationship Id="rId9" Target="media/image3.jpeg" Type="http://schemas.openxmlformats.org/officeDocument/2006/relationships/imag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Header1" Target="header1.xml" Type="http://schemas.openxmlformats.org/officeDocument/2006/relationships/header"/></Relationships>
</file>

<file path=word/_rels/header1.xml.rels><?xml version="1.0" encoding="UTF-8" standalone="yes" ?><Relationships xmlns="http://schemas.openxmlformats.org/package/2006/relationships"><Relationship Id="rId1_tId806_3" Target="media/image22_tId806_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CP_Perform_01_Report_Baseline_20171106_Ani_20171113.dotx</Template>
  <TotalTime>1</TotalTime>
  <Pages>11</Pages>
  <Words>835</Words>
  <Characters>4763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CHUV | Centre hospitalier universitaire vaudois</Company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Ionta Corinna (HOS53158)</dc:creator>
  <cp:lastModifiedBy>Matteo Ciprian</cp:lastModifiedBy>
  <cp:revision>2</cp:revision>
  <cp:lastPrinted>2017-11-15T10:21:00Z</cp:lastPrinted>
  <dcterms:created xsi:type="dcterms:W3CDTF">2017-12-02T22:26:00Z</dcterms:created>
  <dcterms:modified xsi:type="dcterms:W3CDTF">2017-12-02T22:26:00Z</dcterms:modified>
</cp:coreProperties>
</file>