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ID_43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Patient_ID_43_Gait_Analysis_ID_8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06-Dec-2017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0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79</w:t>
      </w:r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sda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  <w:proofErr w:type="spellStart"/>
      <w:r>
        <w:rPr>
          <w:rStyle w:val="detailsstyle"/>
        </w:rPr>
        <w:t>asdas</w:t>
      </w:r>
      <w:proofErr w:type="spellEnd"/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asda</w:t>
      </w:r>
      <w:proofErr w:type="spellEnd"/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proofErr w:type="spellStart"/>
      <w:r>
        <w:rPr>
          <w:rStyle w:val="detailsstyle"/>
        </w:rPr>
        <w:t>asd</w:t>
      </w:r>
      <w:proofErr w:type="spellEnd"/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  <w:proofErr w:type="spellStart"/>
      <w:r>
        <w:rPr>
          <w:rStyle w:val="detailsstyle"/>
        </w:rPr>
        <w:t>asd</w:t>
      </w:r>
      <w:proofErr w:type="spellEnd"/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AA1332" w:rsidRDefault="001C614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109.3968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110.3994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Maximum Cadence </w:t>
            </w:r>
            <w:r>
              <w:rPr>
                <w:sz w:val="15"/>
                <w:szCs w:val="15"/>
              </w:rPr>
              <w:t>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0.7358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0.76063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1.0474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0.93139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0.96282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1.3259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1.0094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1.0357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1.0147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1.0314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42.806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43.0894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39.5632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40.6798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57.194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56.9106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60.4368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Median Stance </w:t>
            </w:r>
            <w:r>
              <w:rPr>
                <w:sz w:val="15"/>
                <w:szCs w:val="15"/>
              </w:rPr>
              <w:t>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59.3202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0.34953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0.79764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0.80592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0.80624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 xml:space="preserve">Statistical Distance </w:t>
            </w:r>
            <w:r>
              <w:rPr>
                <w:sz w:val="15"/>
                <w:szCs w:val="15"/>
              </w:rPr>
              <w:t>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  <w:tr w:rsidR="00AA1332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0.30051</w:t>
            </w:r>
          </w:p>
        </w:tc>
      </w:tr>
      <w:tr w:rsidR="00AA1332">
        <w:tc>
          <w:tcPr>
            <w:tcW w:w="0" w:type="auto"/>
            <w:tcBorders>
              <w:right w:val="single" w:sz="0" w:space="0" w:color="auto"/>
            </w:tcBorders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AA1332" w:rsidRDefault="00AA1332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AA1332" w:rsidRDefault="001C61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0.14007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AA1332" w:rsidRDefault="001C6140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AA1332" w:rsidRDefault="001C6140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1C6140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140" w:rsidRDefault="001C61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C614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C614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1C6140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140" w:rsidRDefault="001C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C43"/>
    <w:rsid w:val="001C2F42"/>
    <w:rsid w:val="001C6140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A1332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2100F-47C3-4102-965F-789F6CBA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5E3CCEEC</Template>
  <TotalTime>1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2017-12-06T18:08:00Z</dcterms:modified>
</cp:coreProperties>
</file>