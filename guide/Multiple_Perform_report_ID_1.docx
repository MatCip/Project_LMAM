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BF3" w:rsidRDefault="00517BF3" w:rsidP="00517BF3">
      <w:pPr>
        <w:rPr>
          <w:b/>
          <w:sz w:val="44"/>
          <w:szCs w:val="44"/>
        </w:rPr>
      </w:pPr>
      <w:bookmarkStart w:id="0" w:name="_GoBack"/>
      <w:bookmarkEnd w:id="0"/>
    </w:p>
    <w:p w:rsidR="00517BF3" w:rsidRPr="00EC1685" w:rsidRDefault="00A52C79" w:rsidP="00EC168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Final Report on Gait </w:t>
      </w:r>
      <w:r w:rsidR="00A11200">
        <w:rPr>
          <w:b/>
          <w:sz w:val="44"/>
          <w:szCs w:val="44"/>
        </w:rPr>
        <w:t>Analysis</w:t>
      </w:r>
      <w:r>
        <w:rPr>
          <w:b/>
          <w:sz w:val="44"/>
          <w:szCs w:val="44"/>
        </w:rPr>
        <w:t xml:space="preserve"> and Physical Analysis</w:t>
      </w:r>
      <w:r w:rsidR="007C4472" w:rsidRPr="00517BF3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considering multiple perform</w:t>
      </w:r>
    </w:p>
    <w:p w:rsidR="00517BF3" w:rsidRDefault="00517BF3"/>
    <w:p w:rsidR="00C02000" w:rsidRPr="00E60D40" w:rsidRDefault="00517BF3" w:rsidP="00C02000">
      <w:pPr>
        <w:jc w:val="center"/>
        <w:rPr>
          <w:rStyle w:val="Style2"/>
          <w:lang w:val="en-US"/>
        </w:rPr>
      </w:pPr>
      <w:r w:rsidRPr="00E60D40">
        <w:rPr>
          <w:b/>
          <w:color w:val="948A54" w:themeColor="background2" w:themeShade="80"/>
          <w:sz w:val="44"/>
          <w:szCs w:val="44"/>
          <w:lang w:val="en-US"/>
        </w:rPr>
        <w:t xml:space="preserve">Patient ID: </w:t>
      </w:r>
      <w:r>
        <w:rPr>
          <w:rStyle w:val="Style2"/>
        </w:rPr>
        <w:t>ID_1</w:t>
      </w:r>
    </w:p>
    <w:p w:rsidR="00C625BC" w:rsidRPr="00E60D40" w:rsidRDefault="00E72A09" w:rsidP="0096430F">
      <w:pPr>
        <w:jc w:val="center"/>
        <w:rPr>
          <w:i/>
          <w:sz w:val="40"/>
          <w:lang w:val="en-US"/>
        </w:rPr>
      </w:pPr>
      <w:r w:rsidRPr="00E60D40">
        <w:rPr>
          <w:b/>
          <w:color w:val="948A54" w:themeColor="background2" w:themeShade="80"/>
          <w:sz w:val="44"/>
          <w:szCs w:val="44"/>
          <w:lang w:val="en-US"/>
        </w:rPr>
        <w:t xml:space="preserve">Patient Name: </w:t>
      </w:r>
      <w:r>
        <w:rPr>
          <w:rStyle w:val="Style2"/>
        </w:rPr>
        <w:t xml:space="preserve">Matteo  </w:t>
      </w:r>
      <w:proofErr w:type="spellStart"/>
      <w:r>
        <w:rPr>
          <w:rStyle w:val="Style2"/>
        </w:rPr>
        <w:t>Ciprian</w:t>
      </w:r>
      <w:proofErr w:type="spellEnd"/>
    </w:p>
    <w:p w:rsidR="00EC1685" w:rsidRPr="00C625BC" w:rsidRDefault="00EC1685" w:rsidP="00C625B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Patient details</w:t>
      </w:r>
    </w:p>
    <w:p w:rsidR="00A11200" w:rsidRPr="00517BF3" w:rsidRDefault="00A52C79" w:rsidP="00A1120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Posture</w:t>
      </w:r>
      <w:r w:rsidR="00A11200" w:rsidRPr="00517BF3">
        <w:rPr>
          <w:b/>
          <w:sz w:val="32"/>
          <w:szCs w:val="32"/>
        </w:rPr>
        <w:t>:</w:t>
      </w:r>
    </w:p>
    <w:p w:rsidR="00A11200" w:rsidRPr="00517BF3" w:rsidRDefault="00A52C79" w:rsidP="00A11200">
      <w:pPr>
        <w:pStyle w:val="ListParagraph"/>
        <w:numPr>
          <w:ilvl w:val="0"/>
          <w:numId w:val="7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Daily posture allocation</w:t>
      </w:r>
    </w:p>
    <w:p w:rsidR="00A11200" w:rsidRDefault="00A52C79" w:rsidP="00A11200">
      <w:pPr>
        <w:pStyle w:val="ListParagraph"/>
        <w:numPr>
          <w:ilvl w:val="0"/>
          <w:numId w:val="7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Duration of periods without TD</w:t>
      </w:r>
    </w:p>
    <w:p w:rsidR="00A52C79" w:rsidRDefault="00A52C79" w:rsidP="00A52C79">
      <w:pPr>
        <w:pStyle w:val="ListParagraph"/>
        <w:numPr>
          <w:ilvl w:val="0"/>
          <w:numId w:val="7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Duration of periods with TD</w:t>
      </w:r>
    </w:p>
    <w:p w:rsidR="00A52C79" w:rsidRPr="00C625BC" w:rsidRDefault="00A52C79" w:rsidP="00A52C79">
      <w:pPr>
        <w:pStyle w:val="ListParagraph"/>
        <w:numPr>
          <w:ilvl w:val="0"/>
          <w:numId w:val="7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Duration of periods CDF</w:t>
      </w:r>
    </w:p>
    <w:p w:rsidR="00C625BC" w:rsidRDefault="00A52C79" w:rsidP="00C625B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Gait parameters</w:t>
      </w:r>
      <w:r w:rsidRPr="00517BF3">
        <w:rPr>
          <w:b/>
          <w:sz w:val="32"/>
          <w:szCs w:val="32"/>
        </w:rPr>
        <w:t>:</w:t>
      </w:r>
    </w:p>
    <w:p w:rsidR="00C625BC" w:rsidRPr="00C625BC" w:rsidRDefault="00C625BC" w:rsidP="00C625BC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i/>
          <w:sz w:val="28"/>
          <w:szCs w:val="28"/>
        </w:rPr>
        <w:t>Knee Angle</w:t>
      </w:r>
    </w:p>
    <w:p w:rsidR="00C625BC" w:rsidRPr="00C625BC" w:rsidRDefault="00C625BC" w:rsidP="00C625BC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i/>
          <w:sz w:val="28"/>
          <w:szCs w:val="28"/>
        </w:rPr>
        <w:t xml:space="preserve">Limp </w:t>
      </w:r>
    </w:p>
    <w:p w:rsidR="00C625BC" w:rsidRPr="00C625BC" w:rsidRDefault="00C625BC" w:rsidP="00C625BC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i/>
          <w:sz w:val="28"/>
          <w:szCs w:val="28"/>
        </w:rPr>
        <w:t>Speed</w:t>
      </w:r>
    </w:p>
    <w:p w:rsidR="00C625BC" w:rsidRPr="00A12342" w:rsidRDefault="00C625BC" w:rsidP="00C625BC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i/>
          <w:sz w:val="28"/>
          <w:szCs w:val="28"/>
        </w:rPr>
        <w:t>Normalized Speed</w:t>
      </w:r>
    </w:p>
    <w:p w:rsidR="00A12342" w:rsidRPr="00C625BC" w:rsidRDefault="00A12342" w:rsidP="00C625BC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i/>
          <w:sz w:val="28"/>
          <w:szCs w:val="28"/>
        </w:rPr>
        <w:t>Cadence</w:t>
      </w:r>
    </w:p>
    <w:p w:rsidR="00C625BC" w:rsidRDefault="00C625BC" w:rsidP="00C625B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Symmetry Indexes</w:t>
      </w:r>
      <w:r w:rsidRPr="00517BF3">
        <w:rPr>
          <w:b/>
          <w:sz w:val="32"/>
          <w:szCs w:val="32"/>
        </w:rPr>
        <w:t>:</w:t>
      </w:r>
    </w:p>
    <w:p w:rsidR="00C625BC" w:rsidRPr="00C625BC" w:rsidRDefault="00C625BC" w:rsidP="00C625BC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i/>
          <w:sz w:val="28"/>
          <w:szCs w:val="28"/>
        </w:rPr>
        <w:t>Knee Angle</w:t>
      </w:r>
    </w:p>
    <w:p w:rsidR="00C625BC" w:rsidRPr="00C625BC" w:rsidRDefault="00C625BC" w:rsidP="00C625BC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i/>
          <w:sz w:val="28"/>
          <w:szCs w:val="28"/>
        </w:rPr>
        <w:t xml:space="preserve">Stance </w:t>
      </w:r>
    </w:p>
    <w:p w:rsidR="00C625BC" w:rsidRPr="00C625BC" w:rsidRDefault="00C625BC" w:rsidP="00C625BC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i/>
          <w:sz w:val="28"/>
          <w:szCs w:val="28"/>
        </w:rPr>
        <w:t>Stride Length</w:t>
      </w:r>
    </w:p>
    <w:p w:rsidR="00C625BC" w:rsidRPr="0096430F" w:rsidRDefault="00C625BC" w:rsidP="00C625BC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i/>
          <w:sz w:val="28"/>
          <w:szCs w:val="28"/>
        </w:rPr>
        <w:t>Swing</w:t>
      </w:r>
    </w:p>
    <w:p w:rsidR="0096430F" w:rsidRPr="000D29D9" w:rsidRDefault="0096430F" w:rsidP="000D29D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Tables</w:t>
      </w:r>
    </w:p>
    <w:p w:rsidR="00767161" w:rsidRDefault="00C625BC" w:rsidP="000E6D8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17BF3">
        <w:rPr>
          <w:b/>
          <w:sz w:val="32"/>
          <w:szCs w:val="32"/>
        </w:rPr>
        <w:t>Summary of performance measures</w:t>
      </w:r>
    </w:p>
    <w:p w:rsidR="00FC4871" w:rsidRDefault="00FC4871" w:rsidP="00FC4871">
      <w:pPr>
        <w:pStyle w:val="ListParagraph"/>
        <w:rPr>
          <w:b/>
          <w:sz w:val="32"/>
          <w:szCs w:val="32"/>
        </w:rPr>
      </w:pPr>
    </w:p>
    <w:p w:rsidR="000D29D9" w:rsidRPr="00FC4871" w:rsidRDefault="000D29D9" w:rsidP="00FC4871">
      <w:pPr>
        <w:pStyle w:val="ListParagraph"/>
        <w:rPr>
          <w:b/>
          <w:sz w:val="32"/>
          <w:szCs w:val="32"/>
        </w:rPr>
      </w:pPr>
    </w:p>
    <w:p w:rsidR="00FC4871" w:rsidRPr="000E6D81" w:rsidRDefault="00FC4871" w:rsidP="00FC4871">
      <w:pPr>
        <w:pStyle w:val="ListParagraph"/>
        <w:ind w:left="360"/>
        <w:rPr>
          <w:b/>
          <w:sz w:val="32"/>
          <w:szCs w:val="32"/>
        </w:rPr>
      </w:pPr>
    </w:p>
    <w:p w:rsidR="00B37C07" w:rsidRPr="000E6D81" w:rsidRDefault="00EC1685" w:rsidP="00767161">
      <w:pPr>
        <w:pStyle w:val="ListParagraph"/>
        <w:numPr>
          <w:ilvl w:val="0"/>
          <w:numId w:val="9"/>
        </w:numPr>
        <w:spacing w:after="200" w:line="276" w:lineRule="auto"/>
        <w:rPr>
          <w:b/>
          <w:color w:val="000000" w:themeColor="text1"/>
          <w:sz w:val="44"/>
          <w:szCs w:val="44"/>
        </w:rPr>
      </w:pPr>
      <w:r w:rsidRPr="000E6D81">
        <w:rPr>
          <w:b/>
          <w:color w:val="000000" w:themeColor="text1"/>
          <w:sz w:val="44"/>
          <w:szCs w:val="44"/>
        </w:rPr>
        <w:lastRenderedPageBreak/>
        <w:t>Patient details:</w:t>
      </w:r>
    </w:p>
    <w:p w:rsidR="00EC1685" w:rsidRPr="00B37C07" w:rsidRDefault="00EC1685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sz w:val="32"/>
          <w:szCs w:val="32"/>
        </w:rPr>
      </w:pPr>
    </w:p>
    <w:p w:rsidR="001A4406" w:rsidRDefault="00E5448C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Date of birth</w:t>
      </w:r>
      <w:r w:rsidR="001A4406">
        <w:rPr>
          <w:b/>
          <w:color w:val="000000" w:themeColor="text1"/>
        </w:rPr>
        <w:t>:</w:t>
      </w:r>
      <w:r w:rsidR="001A4406">
        <w:rPr>
          <w:b/>
          <w:color w:val="000000" w:themeColor="text1"/>
        </w:rPr>
        <w:tab/>
      </w:r>
      <w:r>
        <w:rPr>
          <w:rStyle w:val="detailsstyle"/>
        </w:rPr>
        <w:t>30/09/1994</w:t>
      </w:r>
    </w:p>
    <w:p w:rsidR="001A4406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Gender:</w:t>
      </w:r>
      <w:r w:rsidR="007844E8">
        <w:rPr>
          <w:b/>
          <w:color w:val="000000" w:themeColor="text1"/>
        </w:rPr>
        <w:tab/>
      </w:r>
      <w:r>
        <w:rPr>
          <w:rStyle w:val="detailsstyle"/>
        </w:rPr>
        <w:t>M</w:t>
      </w:r>
    </w:p>
    <w:p w:rsidR="001A4406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CP Subtype:</w:t>
      </w:r>
      <w:r>
        <w:rPr>
          <w:b/>
          <w:color w:val="000000" w:themeColor="text1"/>
        </w:rPr>
        <w:tab/>
      </w:r>
      <w:r>
        <w:t>2</w:t>
      </w:r>
    </w:p>
    <w:p w:rsidR="001A4406" w:rsidRPr="00E5448C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lang w:val="en-US"/>
        </w:rPr>
      </w:pPr>
      <w:r>
        <w:rPr>
          <w:b/>
          <w:color w:val="000000" w:themeColor="text1"/>
        </w:rPr>
        <w:t>GMFCS level:</w:t>
      </w:r>
      <w:r>
        <w:rPr>
          <w:b/>
          <w:color w:val="000000" w:themeColor="text1"/>
        </w:rPr>
        <w:tab/>
      </w:r>
      <w:r>
        <w:rPr>
          <w:rStyle w:val="detailsstyle"/>
        </w:rPr>
        <w:t>3</w:t>
      </w:r>
    </w:p>
    <w:p w:rsidR="001A4406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Height (cm):</w:t>
      </w:r>
      <w:r>
        <w:rPr>
          <w:b/>
          <w:color w:val="000000" w:themeColor="text1"/>
        </w:rPr>
        <w:tab/>
      </w:r>
      <w:r>
        <w:rPr>
          <w:rStyle w:val="detailsstyle"/>
        </w:rPr>
        <w:t>182</w:t>
      </w:r>
    </w:p>
    <w:p w:rsidR="001A4406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Weight (kg):</w:t>
      </w:r>
      <w:r>
        <w:rPr>
          <w:b/>
          <w:color w:val="000000" w:themeColor="text1"/>
        </w:rPr>
        <w:tab/>
      </w:r>
      <w:r>
        <w:rPr>
          <w:rStyle w:val="detailsstyle"/>
        </w:rPr>
        <w:t>78</w:t>
      </w:r>
    </w:p>
    <w:p w:rsidR="009E0DDC" w:rsidRDefault="009E0DDC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</w:p>
    <w:p w:rsidR="009E0DDC" w:rsidRDefault="009E0DDC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</w:p>
    <w:p w:rsidR="009E0DDC" w:rsidRDefault="009E0DDC" w:rsidP="009E0DDC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Analysis details:</w:t>
      </w:r>
    </w:p>
    <w:p w:rsidR="009E0DDC" w:rsidRDefault="009E0DDC" w:rsidP="009E0DDC">
      <w:pPr>
        <w:tabs>
          <w:tab w:val="left" w:pos="1985"/>
        </w:tabs>
        <w:spacing w:after="60" w:line="240" w:lineRule="auto"/>
        <w:jc w:val="both"/>
        <w:rPr>
          <w:rStyle w:val="detailsstyle"/>
        </w:rPr>
      </w:pPr>
      <w:r>
        <w:rPr>
          <w:rStyle w:val="detailsstyle"/>
          <w:b/>
        </w:rPr>
        <w:t xml:space="preserve">ID Analysis </w:t>
      </w:r>
      <w:r w:rsidRPr="009D1A96">
        <w:rPr>
          <w:rStyle w:val="detailsstyle"/>
          <w:b/>
        </w:rPr>
        <w:t>:</w:t>
      </w:r>
      <w:r w:rsidRPr="009D1A96">
        <w:rPr>
          <w:rStyle w:val="detailsstyle"/>
          <w:b/>
          <w:sz w:val="24"/>
        </w:rPr>
        <w:t xml:space="preserve"> </w:t>
      </w:r>
      <w:r>
        <w:rPr>
          <w:rStyle w:val="detailsstyle"/>
        </w:rPr>
        <w:t xml:space="preserve">                            </w:t>
      </w:r>
    </w:p>
    <w:p w:rsidR="009E0DDC" w:rsidRDefault="009E0DDC" w:rsidP="009E0DDC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 w:rsidRPr="00D37875">
        <w:rPr>
          <w:rStyle w:val="detailsstyle"/>
          <w:u w:val="single"/>
        </w:rPr>
        <w:t>Baseline PA Analysis:</w:t>
      </w:r>
      <w:r>
        <w:rPr>
          <w:rStyle w:val="detailsstyle"/>
        </w:rPr>
        <w:t xml:space="preserve">  Patient_ID_1_PA_Analysis_ID_1</w:t>
      </w:r>
    </w:p>
    <w:p w:rsidR="009E0DDC" w:rsidRPr="009D1A96" w:rsidRDefault="009E0DDC" w:rsidP="009E0DDC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sz w:val="32"/>
          <w:szCs w:val="32"/>
        </w:rPr>
      </w:pPr>
      <w:r w:rsidRPr="00D37875">
        <w:rPr>
          <w:rStyle w:val="detailsstyle"/>
          <w:u w:val="single"/>
        </w:rPr>
        <w:t>Baseline Gait Analysis</w:t>
      </w:r>
      <w:r>
        <w:rPr>
          <w:rStyle w:val="detailsstyle"/>
        </w:rPr>
        <w:t>:  Patient_ID_1_Gait_Analysis_ID_9</w:t>
      </w:r>
    </w:p>
    <w:p w:rsidR="009E0DDC" w:rsidRDefault="009E0DDC" w:rsidP="009E0DDC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 w:rsidRPr="00D37875">
        <w:rPr>
          <w:rStyle w:val="detailsstyle"/>
          <w:u w:val="single"/>
        </w:rPr>
        <w:t>Follow-up 1 (pre)  PA Analysis</w:t>
      </w:r>
      <w:r>
        <w:rPr>
          <w:rStyle w:val="detailsstyle"/>
        </w:rPr>
        <w:t>:  Patient_ID_1_PA_Analysis_ID_2</w:t>
      </w:r>
    </w:p>
    <w:p w:rsidR="009E0DDC" w:rsidRPr="009D1A96" w:rsidRDefault="009E0DDC" w:rsidP="009E0DDC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sz w:val="32"/>
          <w:szCs w:val="32"/>
        </w:rPr>
      </w:pPr>
      <w:r w:rsidRPr="00D37875">
        <w:rPr>
          <w:rStyle w:val="detailsstyle"/>
          <w:u w:val="single"/>
        </w:rPr>
        <w:t>Follow-up 1  (pre)</w:t>
      </w:r>
      <w:r w:rsidR="00D37875" w:rsidRPr="00D37875">
        <w:rPr>
          <w:rStyle w:val="detailsstyle"/>
          <w:u w:val="single"/>
        </w:rPr>
        <w:t xml:space="preserve"> Gait</w:t>
      </w:r>
      <w:r w:rsidRPr="00D37875">
        <w:rPr>
          <w:rStyle w:val="detailsstyle"/>
          <w:u w:val="single"/>
        </w:rPr>
        <w:t xml:space="preserve">  Analysis</w:t>
      </w:r>
      <w:r>
        <w:rPr>
          <w:rStyle w:val="detailsstyle"/>
        </w:rPr>
        <w:t>:  Patient_ID_1_Gait_Analysis_ID_10</w:t>
      </w:r>
    </w:p>
    <w:p w:rsidR="009E0DDC" w:rsidRDefault="009E0DDC" w:rsidP="009E0DDC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 w:rsidRPr="00D37875">
        <w:rPr>
          <w:rStyle w:val="detailsstyle"/>
          <w:u w:val="single"/>
        </w:rPr>
        <w:t>Follow-up 2 (post)   PA Analysis:</w:t>
      </w:r>
      <w:r>
        <w:rPr>
          <w:rStyle w:val="detailsstyle"/>
        </w:rPr>
        <w:t xml:space="preserve">  Patient_ID_1_PA_Analysis_ID_3</w:t>
      </w:r>
    </w:p>
    <w:p w:rsidR="009E0DDC" w:rsidRPr="009D1A96" w:rsidRDefault="009E0DDC" w:rsidP="009E0DDC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sz w:val="32"/>
          <w:szCs w:val="32"/>
        </w:rPr>
      </w:pPr>
      <w:r w:rsidRPr="00D37875">
        <w:rPr>
          <w:rStyle w:val="detailsstyle"/>
          <w:u w:val="single"/>
        </w:rPr>
        <w:t>Follow-up 2 (post)   Gait Analysis:</w:t>
      </w:r>
      <w:r>
        <w:rPr>
          <w:rStyle w:val="detailsstyle"/>
        </w:rPr>
        <w:t xml:space="preserve">  Patient_ID_1_Gait_Analysis_ID_11</w:t>
      </w:r>
    </w:p>
    <w:p w:rsidR="009E0DDC" w:rsidRDefault="009E0DDC" w:rsidP="009E0DDC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rStyle w:val="detailsstyle"/>
        </w:rPr>
        <w:t xml:space="preserve"> </w:t>
      </w:r>
      <w:r w:rsidRPr="00D37875">
        <w:rPr>
          <w:rStyle w:val="detailsstyle"/>
          <w:u w:val="single"/>
        </w:rPr>
        <w:t>Follow-up 3 (follow-up)   PA Analysis:</w:t>
      </w:r>
      <w:r>
        <w:rPr>
          <w:rStyle w:val="detailsstyle"/>
        </w:rPr>
        <w:t xml:space="preserve">  Patient_ID_1_PA_Analysis_ID_4</w:t>
      </w:r>
    </w:p>
    <w:p w:rsidR="009E0DDC" w:rsidRDefault="007F4559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sz w:val="32"/>
          <w:szCs w:val="32"/>
        </w:rPr>
      </w:pPr>
      <w:r w:rsidRPr="00D37875">
        <w:rPr>
          <w:rStyle w:val="detailsstyle"/>
          <w:u w:val="single"/>
        </w:rPr>
        <w:t>Follow-up 3 (follow-up)   Gait Analysis</w:t>
      </w:r>
      <w:r>
        <w:rPr>
          <w:rStyle w:val="detailsstyle"/>
        </w:rPr>
        <w:t>:  Patient_ID_1_Gait_Analysis_ID_12</w:t>
      </w:r>
    </w:p>
    <w:p w:rsidR="008D6394" w:rsidRDefault="008D6394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sz w:val="32"/>
          <w:szCs w:val="32"/>
        </w:rPr>
      </w:pPr>
    </w:p>
    <w:p w:rsidR="008D6394" w:rsidRDefault="008D6394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sz w:val="32"/>
          <w:szCs w:val="32"/>
        </w:rPr>
      </w:pPr>
    </w:p>
    <w:p w:rsidR="008D6394" w:rsidRDefault="008D6394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sz w:val="32"/>
          <w:szCs w:val="32"/>
        </w:rPr>
      </w:pPr>
    </w:p>
    <w:p w:rsidR="008D6394" w:rsidRDefault="008D6394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sz w:val="32"/>
          <w:szCs w:val="32"/>
        </w:rPr>
      </w:pPr>
    </w:p>
    <w:p w:rsidR="008D6394" w:rsidRDefault="008D6394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sz w:val="32"/>
          <w:szCs w:val="32"/>
        </w:rPr>
      </w:pPr>
    </w:p>
    <w:p w:rsidR="008D6394" w:rsidRDefault="008D6394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sz w:val="32"/>
          <w:szCs w:val="32"/>
        </w:rPr>
      </w:pPr>
    </w:p>
    <w:p w:rsidR="008D6394" w:rsidRDefault="008D6394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</w:p>
    <w:p w:rsidR="00B37C07" w:rsidRDefault="00B37C07" w:rsidP="001A4406">
      <w:pPr>
        <w:tabs>
          <w:tab w:val="left" w:pos="1985"/>
        </w:tabs>
        <w:spacing w:after="120" w:line="240" w:lineRule="auto"/>
        <w:jc w:val="both"/>
        <w:rPr>
          <w:b/>
          <w:color w:val="000000" w:themeColor="text1"/>
        </w:rPr>
      </w:pPr>
    </w:p>
    <w:p w:rsidR="00274E25" w:rsidRDefault="00274E25" w:rsidP="00EC1685">
      <w:pPr>
        <w:jc w:val="both"/>
        <w:rPr>
          <w:b/>
          <w:color w:val="000000" w:themeColor="text1"/>
        </w:rPr>
      </w:pPr>
    </w:p>
    <w:p w:rsidR="000B202D" w:rsidRDefault="000B202D" w:rsidP="001B31BA">
      <w:pPr>
        <w:tabs>
          <w:tab w:val="left" w:pos="5880"/>
        </w:tabs>
        <w:jc w:val="both"/>
        <w:rPr>
          <w:b/>
          <w:color w:val="000000" w:themeColor="text1"/>
          <w:sz w:val="44"/>
          <w:szCs w:val="44"/>
        </w:rPr>
      </w:pPr>
    </w:p>
    <w:p w:rsidR="000C3D29" w:rsidRDefault="000C3D29" w:rsidP="001B31BA">
      <w:pPr>
        <w:tabs>
          <w:tab w:val="left" w:pos="5880"/>
        </w:tabs>
        <w:jc w:val="both"/>
        <w:rPr>
          <w:b/>
          <w:color w:val="000000" w:themeColor="text1"/>
          <w:sz w:val="44"/>
          <w:szCs w:val="44"/>
        </w:rPr>
      </w:pPr>
    </w:p>
    <w:p w:rsidR="00767161" w:rsidRDefault="001B31BA" w:rsidP="001B31BA">
      <w:pPr>
        <w:tabs>
          <w:tab w:val="left" w:pos="5880"/>
        </w:tabs>
        <w:jc w:val="both"/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ab/>
      </w:r>
    </w:p>
    <w:p w:rsidR="00A11200" w:rsidRDefault="00E03A7A" w:rsidP="00A11200">
      <w:pPr>
        <w:pStyle w:val="ListParagraph"/>
        <w:numPr>
          <w:ilvl w:val="0"/>
          <w:numId w:val="9"/>
        </w:numPr>
        <w:jc w:val="both"/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lastRenderedPageBreak/>
        <w:t>Posture</w:t>
      </w:r>
    </w:p>
    <w:p w:rsidR="00A11200" w:rsidRPr="005F67F3" w:rsidRDefault="00A11200" w:rsidP="00DB613F">
      <w:pPr>
        <w:pStyle w:val="ListParagraph"/>
        <w:jc w:val="both"/>
        <w:rPr>
          <w:b/>
          <w:color w:val="000000" w:themeColor="text1"/>
          <w:sz w:val="44"/>
          <w:szCs w:val="44"/>
        </w:rPr>
      </w:pPr>
    </w:p>
    <w:p w:rsidR="00E03A7A" w:rsidRDefault="00E03A7A" w:rsidP="00836026">
      <w:pPr>
        <w:pStyle w:val="ListParagraph"/>
        <w:numPr>
          <w:ilvl w:val="0"/>
          <w:numId w:val="5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Daily posture allocation</w:t>
      </w:r>
    </w:p>
    <w:p w:rsidR="00836026" w:rsidRDefault="00836026" w:rsidP="00836026">
      <w:pPr>
        <w:pStyle w:val="ListParagraph"/>
        <w:ind w:left="360"/>
        <w:rPr>
          <w:i/>
          <w:sz w:val="28"/>
          <w:szCs w:val="28"/>
        </w:rPr>
      </w:pPr>
    </w:p>
    <w:p w:rsidR="009E5366" w:rsidRDefault="00E60D40">
      <w:r>
        <w:rPr>
          <w:noProof/>
          <w:lang w:val="en-US"/>
        </w:rPr>
        <w:drawing>
          <wp:inline distT="0" distB="0" distL="0" distR="0">
            <wp:extent cx="2519994" cy="2159995"/>
            <wp:effectExtent l="0" t="0" r="0" b="0"/>
            <wp:docPr id="33" name="BarplotPostures_allTests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BarplotPostures_allTests.jp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9994" cy="215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D8" w:rsidRDefault="004769D8" w:rsidP="004769D8">
      <w:pPr>
        <w:tabs>
          <w:tab w:val="center" w:pos="4536"/>
          <w:tab w:val="left" w:pos="8037"/>
        </w:tabs>
        <w:rPr>
          <w:b/>
          <w:color w:val="000000" w:themeColor="text1"/>
          <w:sz w:val="44"/>
          <w:szCs w:val="44"/>
        </w:rPr>
      </w:pPr>
    </w:p>
    <w:p w:rsidR="00484380" w:rsidRPr="00E03A7A" w:rsidRDefault="00484380" w:rsidP="004769D8">
      <w:pPr>
        <w:tabs>
          <w:tab w:val="center" w:pos="4536"/>
          <w:tab w:val="left" w:pos="8037"/>
        </w:tabs>
        <w:rPr>
          <w:b/>
          <w:color w:val="000000" w:themeColor="text1"/>
          <w:sz w:val="44"/>
          <w:szCs w:val="44"/>
        </w:rPr>
      </w:pPr>
    </w:p>
    <w:p w:rsidR="00484380" w:rsidRPr="00BF1E4A" w:rsidRDefault="00E03A7A" w:rsidP="00484380">
      <w:pPr>
        <w:pStyle w:val="ListParagraph"/>
        <w:numPr>
          <w:ilvl w:val="0"/>
          <w:numId w:val="5"/>
        </w:numPr>
        <w:rPr>
          <w:i/>
          <w:sz w:val="28"/>
          <w:szCs w:val="28"/>
        </w:rPr>
      </w:pPr>
      <w:r w:rsidRPr="00E03A7A">
        <w:rPr>
          <w:i/>
          <w:sz w:val="28"/>
          <w:szCs w:val="28"/>
        </w:rPr>
        <w:t>Duration of periods without TD</w:t>
      </w:r>
    </w:p>
    <w:p w:rsidR="009E5366" w:rsidRDefault="00E60D40">
      <w:r>
        <w:rPr>
          <w:noProof/>
          <w:lang w:val="en-US"/>
        </w:rPr>
        <w:drawing>
          <wp:inline distT="0" distB="0" distL="0" distR="0">
            <wp:extent cx="2519994" cy="2159995"/>
            <wp:effectExtent l="0" t="0" r="0" b="0"/>
            <wp:docPr id="34" name="BoxPlotDurationPosturePeriods_allTests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BoxPlotDurationPosturePeriods_allTests.jp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9994" cy="215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A7A" w:rsidRDefault="00E03A7A" w:rsidP="00E03A7A">
      <w:pPr>
        <w:jc w:val="center"/>
        <w:rPr>
          <w:i/>
          <w:sz w:val="28"/>
          <w:szCs w:val="28"/>
        </w:rPr>
      </w:pPr>
    </w:p>
    <w:p w:rsidR="0039128A" w:rsidRDefault="0039128A" w:rsidP="00E03A7A">
      <w:pPr>
        <w:jc w:val="center"/>
        <w:rPr>
          <w:i/>
          <w:sz w:val="28"/>
          <w:szCs w:val="28"/>
        </w:rPr>
      </w:pPr>
    </w:p>
    <w:p w:rsidR="0039128A" w:rsidRDefault="0039128A" w:rsidP="00E03A7A">
      <w:pPr>
        <w:jc w:val="center"/>
        <w:rPr>
          <w:i/>
          <w:sz w:val="28"/>
          <w:szCs w:val="28"/>
        </w:rPr>
      </w:pPr>
    </w:p>
    <w:p w:rsidR="0039128A" w:rsidRDefault="0039128A" w:rsidP="00E03A7A">
      <w:pPr>
        <w:jc w:val="center"/>
        <w:rPr>
          <w:i/>
          <w:sz w:val="28"/>
          <w:szCs w:val="28"/>
        </w:rPr>
      </w:pPr>
    </w:p>
    <w:p w:rsidR="0039128A" w:rsidRDefault="0039128A" w:rsidP="00E03A7A">
      <w:pPr>
        <w:jc w:val="center"/>
        <w:rPr>
          <w:i/>
          <w:sz w:val="28"/>
          <w:szCs w:val="28"/>
        </w:rPr>
      </w:pPr>
    </w:p>
    <w:p w:rsidR="0039128A" w:rsidRDefault="0039128A" w:rsidP="00E03A7A">
      <w:pPr>
        <w:jc w:val="center"/>
        <w:rPr>
          <w:i/>
          <w:sz w:val="28"/>
          <w:szCs w:val="28"/>
        </w:rPr>
      </w:pPr>
    </w:p>
    <w:p w:rsidR="00BF1E4A" w:rsidRDefault="00BF1E4A" w:rsidP="00E03A7A">
      <w:pPr>
        <w:jc w:val="center"/>
        <w:rPr>
          <w:i/>
          <w:sz w:val="28"/>
          <w:szCs w:val="28"/>
        </w:rPr>
      </w:pPr>
    </w:p>
    <w:p w:rsidR="00BF1E4A" w:rsidRPr="00E03A7A" w:rsidRDefault="00BF1E4A" w:rsidP="00E03A7A">
      <w:pPr>
        <w:jc w:val="center"/>
        <w:rPr>
          <w:i/>
          <w:sz w:val="28"/>
          <w:szCs w:val="28"/>
        </w:rPr>
      </w:pPr>
    </w:p>
    <w:p w:rsidR="00E03A7A" w:rsidRDefault="00E03A7A" w:rsidP="00E03A7A">
      <w:pPr>
        <w:pStyle w:val="ListParagraph"/>
        <w:numPr>
          <w:ilvl w:val="0"/>
          <w:numId w:val="5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Duration of periods with TD</w:t>
      </w:r>
    </w:p>
    <w:p w:rsidR="00E03A7A" w:rsidRDefault="00E03A7A" w:rsidP="00E03A7A">
      <w:pPr>
        <w:pStyle w:val="ListParagraph"/>
        <w:ind w:left="360"/>
        <w:rPr>
          <w:i/>
          <w:sz w:val="28"/>
          <w:szCs w:val="28"/>
        </w:rPr>
      </w:pPr>
    </w:p>
    <w:p w:rsidR="009E5366" w:rsidRDefault="00E60D40">
      <w:r>
        <w:rPr>
          <w:noProof/>
          <w:lang w:val="en-US"/>
        </w:rPr>
        <w:drawing>
          <wp:inline distT="0" distB="0" distL="0" distR="0">
            <wp:extent cx="2519994" cy="2159995"/>
            <wp:effectExtent l="0" t="0" r="0" b="0"/>
            <wp:docPr id="35" name="BoxPlotDurationPosturePeriods_allTestsTD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BoxPlotDurationPosturePeriods_allTestsTD.jp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9994" cy="215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A7A" w:rsidRDefault="00E03A7A" w:rsidP="00E03A7A">
      <w:pPr>
        <w:pStyle w:val="ListParagraph"/>
        <w:ind w:left="360"/>
        <w:rPr>
          <w:i/>
          <w:sz w:val="28"/>
          <w:szCs w:val="28"/>
        </w:rPr>
      </w:pPr>
    </w:p>
    <w:p w:rsidR="00E03A7A" w:rsidRDefault="00E03A7A" w:rsidP="00E03A7A">
      <w:pPr>
        <w:pStyle w:val="ListParagraph"/>
        <w:ind w:left="360"/>
        <w:rPr>
          <w:i/>
          <w:sz w:val="28"/>
          <w:szCs w:val="28"/>
        </w:rPr>
      </w:pPr>
    </w:p>
    <w:p w:rsidR="00E03A7A" w:rsidRDefault="00E03A7A" w:rsidP="00E03A7A">
      <w:pPr>
        <w:pStyle w:val="ListParagraph"/>
        <w:ind w:left="360"/>
        <w:rPr>
          <w:i/>
          <w:sz w:val="28"/>
          <w:szCs w:val="28"/>
        </w:rPr>
      </w:pPr>
    </w:p>
    <w:p w:rsidR="00E03A7A" w:rsidRPr="00C625BC" w:rsidRDefault="00E03A7A" w:rsidP="00E03A7A">
      <w:pPr>
        <w:pStyle w:val="ListParagraph"/>
        <w:numPr>
          <w:ilvl w:val="0"/>
          <w:numId w:val="5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Duration of periods CDF</w:t>
      </w:r>
    </w:p>
    <w:p w:rsidR="001B4C43" w:rsidRPr="00E03A7A" w:rsidRDefault="00E60D40" w:rsidP="004F31F6">
      <w:pPr>
        <w:rPr>
          <w:i/>
          <w:sz w:val="28"/>
          <w:szCs w:val="28"/>
        </w:rPr>
      </w:pPr>
      <w:r>
        <w:rPr>
          <w:i/>
          <w:noProof/>
          <w:sz w:val="28"/>
          <w:szCs w:val="28"/>
          <w:lang w:val="en-US"/>
        </w:rPr>
        <w:drawing>
          <wp:inline distT="0" distB="0" distL="0" distR="0">
            <wp:extent cx="2519994" cy="2159995"/>
            <wp:effectExtent l="0" t="0" r="0" b="0"/>
            <wp:docPr id="36" name="CDFPlotDurationPosturePeriods_allTestsTD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DFPlotDurationPosturePeriods_allTestsTD.jp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9994" cy="215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967" w:rsidRDefault="00CF3967" w:rsidP="00ED057E">
      <w:pPr>
        <w:jc w:val="center"/>
        <w:rPr>
          <w:b/>
          <w:color w:val="000000" w:themeColor="text1"/>
          <w:sz w:val="44"/>
          <w:szCs w:val="44"/>
        </w:rPr>
      </w:pPr>
    </w:p>
    <w:p w:rsidR="00CF3967" w:rsidRDefault="00CF3967" w:rsidP="00ED057E">
      <w:pPr>
        <w:jc w:val="center"/>
        <w:rPr>
          <w:b/>
          <w:color w:val="000000" w:themeColor="text1"/>
          <w:sz w:val="44"/>
          <w:szCs w:val="44"/>
        </w:rPr>
      </w:pPr>
    </w:p>
    <w:p w:rsidR="00CF3967" w:rsidRPr="00ED057E" w:rsidRDefault="00CF3967" w:rsidP="00ED057E">
      <w:pPr>
        <w:jc w:val="center"/>
        <w:rPr>
          <w:b/>
          <w:color w:val="000000" w:themeColor="text1"/>
          <w:sz w:val="44"/>
          <w:szCs w:val="44"/>
        </w:rPr>
      </w:pPr>
    </w:p>
    <w:p w:rsidR="000B202D" w:rsidRPr="000B202D" w:rsidRDefault="000B202D" w:rsidP="000B202D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Gait parameters</w:t>
      </w:r>
      <w:r w:rsidRPr="00517BF3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br/>
      </w:r>
    </w:p>
    <w:p w:rsidR="000B202D" w:rsidRPr="000C3D29" w:rsidRDefault="000B202D" w:rsidP="000C3D29">
      <w:pPr>
        <w:pStyle w:val="ListParagraph"/>
        <w:numPr>
          <w:ilvl w:val="0"/>
          <w:numId w:val="14"/>
        </w:numPr>
        <w:rPr>
          <w:b/>
          <w:sz w:val="32"/>
          <w:szCs w:val="32"/>
        </w:rPr>
      </w:pPr>
      <w:r w:rsidRPr="000B202D">
        <w:rPr>
          <w:i/>
          <w:sz w:val="28"/>
          <w:szCs w:val="28"/>
        </w:rPr>
        <w:t>Knee Angle</w:t>
      </w:r>
    </w:p>
    <w:p w:rsidR="009E5366" w:rsidRDefault="00E60D40">
      <w:r>
        <w:rPr>
          <w:noProof/>
          <w:lang w:val="en-US"/>
        </w:rPr>
        <w:drawing>
          <wp:inline distT="0" distB="0" distL="0" distR="0">
            <wp:extent cx="2519994" cy="2159995"/>
            <wp:effectExtent l="0" t="0" r="0" b="0"/>
            <wp:docPr id="37" name="KneeAngle_allTests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KneeAngle_allTests.jpg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9994" cy="215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b/>
          <w:sz w:val="32"/>
          <w:szCs w:val="32"/>
        </w:rPr>
        <w:id w:val="204524703"/>
        <w:showingPlcHdr/>
        <w:picture/>
      </w:sdtPr>
      <w:sdtEndPr/>
      <w:sdtContent>
        <w:p w:rsidR="000B202D" w:rsidRDefault="00E60D40" w:rsidP="000B202D">
          <w:pPr>
            <w:pStyle w:val="ListParagraph"/>
            <w:jc w:val="center"/>
            <w:rPr>
              <w:b/>
              <w:sz w:val="32"/>
              <w:szCs w:val="32"/>
            </w:rPr>
          </w:pPr>
        </w:p>
      </w:sdtContent>
    </w:sdt>
    <w:p w:rsidR="000B202D" w:rsidRPr="000B202D" w:rsidRDefault="000B202D" w:rsidP="000B202D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</w:p>
    <w:p w:rsidR="000B202D" w:rsidRPr="000B202D" w:rsidRDefault="000B202D" w:rsidP="000B202D">
      <w:pPr>
        <w:pStyle w:val="ListParagraph"/>
        <w:numPr>
          <w:ilvl w:val="0"/>
          <w:numId w:val="14"/>
        </w:numPr>
        <w:rPr>
          <w:b/>
          <w:sz w:val="32"/>
          <w:szCs w:val="32"/>
        </w:rPr>
      </w:pPr>
      <w:r w:rsidRPr="000B202D">
        <w:rPr>
          <w:i/>
          <w:sz w:val="28"/>
          <w:szCs w:val="28"/>
        </w:rPr>
        <w:t xml:space="preserve">Limp </w:t>
      </w:r>
    </w:p>
    <w:p w:rsidR="000B202D" w:rsidRDefault="00BC435B" w:rsidP="004F31F6">
      <w:r>
        <w:br/>
      </w:r>
      <w:r w:rsidR="00E60D40">
        <w:rPr>
          <w:noProof/>
          <w:lang w:val="en-US"/>
        </w:rPr>
        <w:drawing>
          <wp:inline distT="0" distB="0" distL="0" distR="0">
            <wp:extent cx="3239993" cy="2879994"/>
            <wp:effectExtent l="0" t="0" r="0" b="0"/>
            <wp:docPr id="38" name="Limp_allTests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Limp_allTests.jpg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9993" cy="287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571" w:rsidRDefault="00771571" w:rsidP="000C3D29">
      <w:pPr>
        <w:jc w:val="center"/>
      </w:pPr>
    </w:p>
    <w:p w:rsidR="00771571" w:rsidRDefault="00771571" w:rsidP="000C3D29">
      <w:pPr>
        <w:jc w:val="center"/>
      </w:pPr>
    </w:p>
    <w:p w:rsidR="00771571" w:rsidRPr="000B202D" w:rsidRDefault="00771571" w:rsidP="000C3D29">
      <w:pPr>
        <w:jc w:val="center"/>
      </w:pPr>
    </w:p>
    <w:p w:rsidR="00BC435B" w:rsidRPr="00BC435B" w:rsidRDefault="00BC435B" w:rsidP="00BC435B">
      <w:pPr>
        <w:pStyle w:val="ListParagraph"/>
        <w:rPr>
          <w:b/>
          <w:sz w:val="32"/>
          <w:szCs w:val="32"/>
        </w:rPr>
      </w:pPr>
    </w:p>
    <w:p w:rsidR="000B202D" w:rsidRDefault="000B202D" w:rsidP="00BC435B">
      <w:pPr>
        <w:pStyle w:val="ListParagraph"/>
        <w:numPr>
          <w:ilvl w:val="0"/>
          <w:numId w:val="14"/>
        </w:numPr>
        <w:rPr>
          <w:b/>
          <w:sz w:val="32"/>
          <w:szCs w:val="32"/>
        </w:rPr>
      </w:pPr>
      <w:r w:rsidRPr="000B202D">
        <w:rPr>
          <w:i/>
          <w:sz w:val="28"/>
          <w:szCs w:val="28"/>
        </w:rPr>
        <w:lastRenderedPageBreak/>
        <w:t>Speed</w:t>
      </w:r>
      <w:r w:rsidRPr="000B202D">
        <w:rPr>
          <w:b/>
          <w:sz w:val="32"/>
          <w:szCs w:val="32"/>
        </w:rPr>
        <w:t xml:space="preserve"> </w:t>
      </w:r>
    </w:p>
    <w:p w:rsidR="00BC435B" w:rsidRDefault="00BC435B" w:rsidP="00BC435B">
      <w:pPr>
        <w:rPr>
          <w:b/>
          <w:sz w:val="32"/>
          <w:szCs w:val="32"/>
        </w:rPr>
      </w:pPr>
    </w:p>
    <w:p w:rsidR="009E5366" w:rsidRDefault="00E60D40">
      <w:r>
        <w:rPr>
          <w:noProof/>
          <w:lang w:val="en-US"/>
        </w:rPr>
        <w:drawing>
          <wp:inline distT="0" distB="0" distL="0" distR="0">
            <wp:extent cx="3239993" cy="2879994"/>
            <wp:effectExtent l="0" t="0" r="0" b="0"/>
            <wp:docPr id="39" name="Speed_allTests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peed_allTests.jpg"/>
                    <pic:cNvPicPr preferRelativeResize="0"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9993" cy="287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35B" w:rsidRDefault="00BC435B" w:rsidP="00BC435B">
      <w:pPr>
        <w:pStyle w:val="ListParagraph"/>
        <w:rPr>
          <w:b/>
          <w:sz w:val="32"/>
          <w:szCs w:val="32"/>
        </w:rPr>
      </w:pPr>
    </w:p>
    <w:p w:rsidR="00771571" w:rsidRPr="00BC435B" w:rsidRDefault="00771571" w:rsidP="00BC435B">
      <w:pPr>
        <w:pStyle w:val="ListParagraph"/>
        <w:rPr>
          <w:b/>
          <w:sz w:val="32"/>
          <w:szCs w:val="32"/>
        </w:rPr>
      </w:pPr>
    </w:p>
    <w:p w:rsidR="000B202D" w:rsidRPr="000B202D" w:rsidRDefault="000B202D" w:rsidP="000B202D">
      <w:pPr>
        <w:pStyle w:val="ListParagraph"/>
        <w:numPr>
          <w:ilvl w:val="0"/>
          <w:numId w:val="14"/>
        </w:numPr>
        <w:rPr>
          <w:b/>
          <w:sz w:val="32"/>
          <w:szCs w:val="32"/>
        </w:rPr>
      </w:pPr>
      <w:r w:rsidRPr="000B202D">
        <w:rPr>
          <w:i/>
          <w:sz w:val="28"/>
          <w:szCs w:val="28"/>
        </w:rPr>
        <w:t>Normalized Speed</w:t>
      </w:r>
    </w:p>
    <w:p w:rsidR="000B202D" w:rsidRDefault="000B202D" w:rsidP="000B202D">
      <w:pPr>
        <w:pStyle w:val="ListParagraph"/>
        <w:jc w:val="center"/>
        <w:rPr>
          <w:b/>
          <w:sz w:val="32"/>
          <w:szCs w:val="32"/>
        </w:rPr>
      </w:pPr>
      <w:r>
        <w:rPr>
          <w:i/>
          <w:sz w:val="28"/>
          <w:szCs w:val="28"/>
        </w:rPr>
        <w:br/>
      </w:r>
    </w:p>
    <w:p w:rsidR="009E5366" w:rsidRDefault="00E60D40">
      <w:r>
        <w:rPr>
          <w:noProof/>
          <w:lang w:val="en-US"/>
        </w:rPr>
        <w:drawing>
          <wp:inline distT="0" distB="0" distL="0" distR="0">
            <wp:extent cx="3239993" cy="2879994"/>
            <wp:effectExtent l="0" t="0" r="0" b="0"/>
            <wp:docPr id="40" name="NormalizedSpeed_allTests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NormalizedSpeed_allTests.jpg"/>
                    <pic:cNvPicPr preferRelativeResize="0"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9993" cy="287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8C0" w:rsidRPr="0055525E" w:rsidRDefault="00E638C0" w:rsidP="0055525E">
      <w:pPr>
        <w:rPr>
          <w:b/>
          <w:sz w:val="32"/>
          <w:szCs w:val="32"/>
        </w:rPr>
      </w:pPr>
    </w:p>
    <w:p w:rsidR="000B202D" w:rsidRDefault="00E638C0" w:rsidP="00E638C0">
      <w:pPr>
        <w:pStyle w:val="ListParagraph"/>
        <w:numPr>
          <w:ilvl w:val="0"/>
          <w:numId w:val="14"/>
        </w:numPr>
        <w:rPr>
          <w:i/>
          <w:sz w:val="32"/>
          <w:szCs w:val="32"/>
        </w:rPr>
      </w:pPr>
      <w:r w:rsidRPr="00E638C0">
        <w:rPr>
          <w:i/>
          <w:sz w:val="32"/>
          <w:szCs w:val="32"/>
        </w:rPr>
        <w:t>Cadence</w:t>
      </w:r>
    </w:p>
    <w:p w:rsidR="005C7EEC" w:rsidRPr="000C3D29" w:rsidRDefault="000B202D" w:rsidP="004F31F6">
      <w:r>
        <w:rPr>
          <w:i/>
          <w:sz w:val="28"/>
          <w:szCs w:val="28"/>
        </w:rPr>
        <w:lastRenderedPageBreak/>
        <w:br/>
      </w:r>
      <w:r>
        <w:rPr>
          <w:i/>
          <w:sz w:val="28"/>
          <w:szCs w:val="28"/>
        </w:rPr>
        <w:br/>
      </w:r>
      <w:r w:rsidR="00E60D40">
        <w:rPr>
          <w:noProof/>
          <w:lang w:val="en-US"/>
        </w:rPr>
        <w:drawing>
          <wp:inline distT="0" distB="0" distL="0" distR="0">
            <wp:extent cx="3239993" cy="2879994"/>
            <wp:effectExtent l="0" t="0" r="0" b="0"/>
            <wp:docPr id="41" name="cadence_allTests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cadence_allTests.jpg"/>
                    <pic:cNvPicPr preferRelativeResize="0"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9993" cy="287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57E" w:rsidRPr="00ED057E" w:rsidRDefault="00ED057E" w:rsidP="00ED057E">
      <w:pPr>
        <w:pStyle w:val="ListParagraph"/>
        <w:numPr>
          <w:ilvl w:val="0"/>
          <w:numId w:val="14"/>
        </w:numPr>
        <w:rPr>
          <w:b/>
          <w:sz w:val="32"/>
          <w:szCs w:val="32"/>
        </w:rPr>
      </w:pPr>
      <w:r>
        <w:rPr>
          <w:i/>
          <w:sz w:val="32"/>
          <w:szCs w:val="32"/>
        </w:rPr>
        <w:t>Steps</w:t>
      </w:r>
    </w:p>
    <w:p w:rsidR="009E5366" w:rsidRDefault="00E60D40">
      <w:r>
        <w:rPr>
          <w:noProof/>
          <w:lang w:val="en-US"/>
        </w:rPr>
        <w:drawing>
          <wp:inline distT="0" distB="0" distL="0" distR="0">
            <wp:extent cx="3239993" cy="2879994"/>
            <wp:effectExtent l="0" t="0" r="0" b="0"/>
            <wp:docPr id="42" name="Steps_allTests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teps_allTests.jpg"/>
                    <pic:cNvPicPr preferRelativeResize="0"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9993" cy="287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EEC" w:rsidRDefault="005C7EEC" w:rsidP="00A12342">
      <w:pPr>
        <w:rPr>
          <w:b/>
          <w:sz w:val="32"/>
          <w:szCs w:val="32"/>
        </w:rPr>
      </w:pPr>
    </w:p>
    <w:p w:rsidR="00AD6157" w:rsidRDefault="00AD6157" w:rsidP="00A12342">
      <w:pPr>
        <w:rPr>
          <w:b/>
          <w:sz w:val="32"/>
          <w:szCs w:val="32"/>
        </w:rPr>
      </w:pPr>
    </w:p>
    <w:p w:rsidR="00AD6157" w:rsidRDefault="00AD6157" w:rsidP="00A12342">
      <w:pPr>
        <w:rPr>
          <w:b/>
          <w:sz w:val="32"/>
          <w:szCs w:val="32"/>
        </w:rPr>
      </w:pPr>
    </w:p>
    <w:p w:rsidR="00971EB7" w:rsidRDefault="00971EB7" w:rsidP="00A12342">
      <w:pPr>
        <w:rPr>
          <w:b/>
          <w:sz w:val="32"/>
          <w:szCs w:val="32"/>
        </w:rPr>
      </w:pPr>
    </w:p>
    <w:p w:rsidR="00971EB7" w:rsidRDefault="00971EB7" w:rsidP="00A12342">
      <w:pPr>
        <w:rPr>
          <w:b/>
          <w:sz w:val="32"/>
          <w:szCs w:val="32"/>
        </w:rPr>
      </w:pPr>
    </w:p>
    <w:p w:rsidR="005C7EEC" w:rsidRDefault="005C7EEC" w:rsidP="00546C61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Symmetry Indexes</w:t>
      </w:r>
      <w:r w:rsidRPr="00517BF3">
        <w:rPr>
          <w:b/>
          <w:sz w:val="32"/>
          <w:szCs w:val="32"/>
        </w:rPr>
        <w:t>:</w:t>
      </w:r>
    </w:p>
    <w:p w:rsidR="005C7EEC" w:rsidRPr="005C7EEC" w:rsidRDefault="005C7EEC" w:rsidP="005C7EEC">
      <w:pPr>
        <w:rPr>
          <w:b/>
          <w:sz w:val="32"/>
          <w:szCs w:val="32"/>
        </w:rPr>
      </w:pPr>
    </w:p>
    <w:p w:rsidR="005C7EEC" w:rsidRPr="005C7EEC" w:rsidRDefault="005C7EEC" w:rsidP="005C7EEC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5C7EEC">
        <w:rPr>
          <w:i/>
          <w:sz w:val="28"/>
          <w:szCs w:val="28"/>
        </w:rPr>
        <w:t>Knee Angle</w:t>
      </w:r>
    </w:p>
    <w:p w:rsidR="005C7EEC" w:rsidRDefault="005C7EEC" w:rsidP="005C7EEC">
      <w:pPr>
        <w:rPr>
          <w:b/>
          <w:sz w:val="32"/>
          <w:szCs w:val="32"/>
        </w:rPr>
      </w:pPr>
    </w:p>
    <w:p w:rsidR="009E5366" w:rsidRDefault="00E60D40">
      <w:r>
        <w:rPr>
          <w:noProof/>
          <w:lang w:val="en-US"/>
        </w:rPr>
        <w:drawing>
          <wp:inline distT="0" distB="0" distL="0" distR="0">
            <wp:extent cx="3239993" cy="2879994"/>
            <wp:effectExtent l="0" t="0" r="0" b="0"/>
            <wp:docPr id="43" name="SymmetryIndex_KneeAngle_allTests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ymmetryIndex_KneeAngle_allTests.jpg"/>
                    <pic:cNvPicPr preferRelativeResize="0"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9993" cy="287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EEC" w:rsidRPr="005C7EEC" w:rsidRDefault="005C7EEC" w:rsidP="005C7EEC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i/>
          <w:sz w:val="28"/>
          <w:szCs w:val="28"/>
        </w:rPr>
        <w:t>Stance</w:t>
      </w:r>
    </w:p>
    <w:p w:rsidR="005C7EEC" w:rsidRPr="005C7EEC" w:rsidRDefault="005C7EEC" w:rsidP="004F31F6">
      <w:r>
        <w:rPr>
          <w:i/>
          <w:sz w:val="28"/>
          <w:szCs w:val="28"/>
        </w:rPr>
        <w:br/>
      </w:r>
      <w:r w:rsidR="00E60D40">
        <w:rPr>
          <w:noProof/>
          <w:lang w:val="en-US"/>
        </w:rPr>
        <w:drawing>
          <wp:inline distT="0" distB="0" distL="0" distR="0">
            <wp:extent cx="3239993" cy="2879994"/>
            <wp:effectExtent l="0" t="0" r="0" b="0"/>
            <wp:docPr id="44" name="SymmetryIndex_Stance_allTests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ymmetryIndex_Stance_allTests.jpg"/>
                    <pic:cNvPicPr preferRelativeResize="0"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9993" cy="287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EEC" w:rsidRDefault="005C7EEC" w:rsidP="005C7EEC">
      <w:pPr>
        <w:rPr>
          <w:b/>
          <w:sz w:val="32"/>
          <w:szCs w:val="32"/>
        </w:rPr>
      </w:pPr>
    </w:p>
    <w:p w:rsidR="005C7EEC" w:rsidRPr="005C7EEC" w:rsidRDefault="005C7EEC" w:rsidP="005C7EEC">
      <w:pPr>
        <w:rPr>
          <w:b/>
          <w:sz w:val="32"/>
          <w:szCs w:val="32"/>
        </w:rPr>
      </w:pPr>
    </w:p>
    <w:p w:rsidR="005C7EEC" w:rsidRPr="005C7EEC" w:rsidRDefault="005C7EEC" w:rsidP="005C7EEC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i/>
          <w:sz w:val="28"/>
          <w:szCs w:val="28"/>
        </w:rPr>
        <w:lastRenderedPageBreak/>
        <w:t>Stride Length</w:t>
      </w:r>
    </w:p>
    <w:p w:rsidR="005C7EEC" w:rsidRDefault="005C7EEC" w:rsidP="005C7EEC">
      <w:pPr>
        <w:pStyle w:val="ListParagraph"/>
        <w:ind w:left="360"/>
        <w:rPr>
          <w:i/>
          <w:sz w:val="28"/>
          <w:szCs w:val="28"/>
        </w:rPr>
      </w:pPr>
    </w:p>
    <w:p w:rsidR="009E5366" w:rsidRDefault="00E60D40">
      <w:r>
        <w:rPr>
          <w:noProof/>
          <w:lang w:val="en-US"/>
        </w:rPr>
        <w:drawing>
          <wp:inline distT="0" distB="0" distL="0" distR="0">
            <wp:extent cx="3239993" cy="2879994"/>
            <wp:effectExtent l="0" t="0" r="0" b="0"/>
            <wp:docPr id="45" name="SymmetryIndex_StrideLength_allTests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ymmetryIndex_StrideLength_allTests.jpg"/>
                    <pic:cNvPicPr preferRelativeResize="0"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9993" cy="287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EEC" w:rsidRPr="005C7EEC" w:rsidRDefault="005C7EEC" w:rsidP="005C7EEC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i/>
          <w:sz w:val="28"/>
          <w:szCs w:val="28"/>
        </w:rPr>
        <w:t>Swing</w:t>
      </w:r>
    </w:p>
    <w:p w:rsidR="005C7EEC" w:rsidRDefault="005C7EEC" w:rsidP="005C7EEC">
      <w:pPr>
        <w:pStyle w:val="ListParagraph"/>
        <w:ind w:left="1080"/>
        <w:rPr>
          <w:i/>
          <w:sz w:val="28"/>
          <w:szCs w:val="28"/>
        </w:rPr>
      </w:pPr>
    </w:p>
    <w:p w:rsidR="009E5366" w:rsidRDefault="00E60D40">
      <w:r>
        <w:rPr>
          <w:noProof/>
          <w:lang w:val="en-US"/>
        </w:rPr>
        <w:drawing>
          <wp:inline distT="0" distB="0" distL="0" distR="0">
            <wp:extent cx="3239993" cy="2879994"/>
            <wp:effectExtent l="0" t="0" r="0" b="0"/>
            <wp:docPr id="46" name="SymmetryIndex_Swing_allTests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ymmetryIndex_Swing_allTests.jpg"/>
                    <pic:cNvPicPr preferRelativeResize="0"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9993" cy="287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0F8" w:rsidRDefault="008110F8" w:rsidP="00A12342">
      <w:pPr>
        <w:rPr>
          <w:b/>
          <w:sz w:val="32"/>
          <w:szCs w:val="32"/>
        </w:rPr>
      </w:pPr>
    </w:p>
    <w:p w:rsidR="00EF2EFC" w:rsidRDefault="00EF2EFC" w:rsidP="00A12342">
      <w:pPr>
        <w:rPr>
          <w:b/>
          <w:sz w:val="32"/>
          <w:szCs w:val="32"/>
        </w:rPr>
      </w:pPr>
    </w:p>
    <w:p w:rsidR="00002CB9" w:rsidRDefault="00002CB9" w:rsidP="00A12342">
      <w:pPr>
        <w:rPr>
          <w:b/>
          <w:sz w:val="32"/>
          <w:szCs w:val="32"/>
        </w:rPr>
      </w:pPr>
    </w:p>
    <w:p w:rsidR="00002CB9" w:rsidRDefault="00002CB9" w:rsidP="00A12342">
      <w:pPr>
        <w:rPr>
          <w:b/>
          <w:sz w:val="32"/>
          <w:szCs w:val="32"/>
        </w:rPr>
      </w:pPr>
    </w:p>
    <w:p w:rsidR="008110F8" w:rsidRDefault="005105E7" w:rsidP="009538B3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Tables</w:t>
      </w:r>
    </w:p>
    <w:p w:rsidR="004B7295" w:rsidRPr="00E066A9" w:rsidRDefault="004B7295" w:rsidP="004B7295">
      <w:pPr>
        <w:pStyle w:val="ListParagraph"/>
        <w:rPr>
          <w:sz w:val="32"/>
          <w:szCs w:val="32"/>
        </w:rPr>
      </w:pPr>
    </w:p>
    <w:p w:rsidR="004B7295" w:rsidRPr="00E066A9" w:rsidRDefault="004B7295" w:rsidP="004B7295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E066A9">
        <w:rPr>
          <w:sz w:val="32"/>
          <w:szCs w:val="32"/>
        </w:rPr>
        <w:t>Gait Parameters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2685"/>
        <w:gridCol w:w="787"/>
        <w:gridCol w:w="917"/>
        <w:gridCol w:w="787"/>
        <w:gridCol w:w="787"/>
        <w:gridCol w:w="969"/>
      </w:tblGrid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9E5366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TD group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CP Baseline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CP Pre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CP Post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 xml:space="preserve">CP </w:t>
            </w:r>
            <w:proofErr w:type="spellStart"/>
            <w:r>
              <w:rPr>
                <w:sz w:val="15"/>
                <w:szCs w:val="15"/>
              </w:rPr>
              <w:t>Followup</w:t>
            </w:r>
            <w:proofErr w:type="spellEnd"/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 Cadence (steps/min)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126.7076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108.9726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108.9726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108.9726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108.9726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Cadence (steps/min)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118.1336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110.2992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110.2992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110.2992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110.2992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Maximum Cadence</w:t>
            </w:r>
            <w:r>
              <w:rPr>
                <w:sz w:val="15"/>
                <w:szCs w:val="15"/>
              </w:rPr>
              <w:t xml:space="preserve"> (steps/min)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223.5121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136.248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136.248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136.248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136.248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 Speed (m/s)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1.0549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0.97818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0.97818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0.97818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0.97818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Speed (m/s)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1.0598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1.0102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1.0102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1.0102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1.0102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Maximum Speed (m/s)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1.3994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1.3486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1.3486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1.3486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1.3486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 Normalized Speed (m/s)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1.4363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1.2382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1.2382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1.2382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1.2382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Normalized Speed (m/s)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1.4893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1.2787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1.2787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1.2787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1.2787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Maximum Normalized Speed (m/s)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1.9349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1.7071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1.7071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1.7071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1.7071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 Normalized Stride Length RL (m)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1.4141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1.3477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1.3477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1.3477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1.3477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 xml:space="preserve">Median </w:t>
            </w:r>
            <w:r>
              <w:rPr>
                <w:sz w:val="15"/>
                <w:szCs w:val="15"/>
              </w:rPr>
              <w:t>Normalized Stride Length RL (m)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1.5022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1.3864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1.3864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1.3864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1.3864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 Normalized Stride Length LL (m)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1.4164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1.355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1.355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1.355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1.355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Normalized Stride Length LL (m)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1.5121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1.3661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1.3661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1.3661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1.3661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 Swing RL(%</w:t>
            </w:r>
            <w:proofErr w:type="spellStart"/>
            <w:r>
              <w:rPr>
                <w:sz w:val="15"/>
                <w:szCs w:val="15"/>
              </w:rPr>
              <w:t>gct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40.719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42.7529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42.7529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42.7529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42.7529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Swing RL(%</w:t>
            </w:r>
            <w:proofErr w:type="spellStart"/>
            <w:r>
              <w:rPr>
                <w:sz w:val="15"/>
                <w:szCs w:val="15"/>
              </w:rPr>
              <w:t>gct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40.9886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43.0379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43.0379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43.0379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43.0379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 Swing LL(%</w:t>
            </w:r>
            <w:proofErr w:type="spellStart"/>
            <w:r>
              <w:rPr>
                <w:sz w:val="15"/>
                <w:szCs w:val="15"/>
              </w:rPr>
              <w:t>gct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40.898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39.4908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39.4908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39.4908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39.4908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Swing LL(%</w:t>
            </w:r>
            <w:proofErr w:type="spellStart"/>
            <w:r>
              <w:rPr>
                <w:sz w:val="15"/>
                <w:szCs w:val="15"/>
              </w:rPr>
              <w:t>gct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40.9159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40.6672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40.6672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40.6672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40.6672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 Stance RL(%</w:t>
            </w:r>
            <w:proofErr w:type="spellStart"/>
            <w:r>
              <w:rPr>
                <w:sz w:val="15"/>
                <w:szCs w:val="15"/>
              </w:rPr>
              <w:t>gct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59.281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57.2471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57.2471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57.2471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57.2471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Stance RL(%</w:t>
            </w:r>
            <w:proofErr w:type="spellStart"/>
            <w:r>
              <w:rPr>
                <w:sz w:val="15"/>
                <w:szCs w:val="15"/>
              </w:rPr>
              <w:t>gct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59.0114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56.9621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56.9621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56.9621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56.9621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 Stance LL(%</w:t>
            </w:r>
            <w:proofErr w:type="spellStart"/>
            <w:r>
              <w:rPr>
                <w:sz w:val="15"/>
                <w:szCs w:val="15"/>
              </w:rPr>
              <w:t>gct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59.102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60.5092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60.5092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60.5092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60.5092</w:t>
            </w:r>
          </w:p>
        </w:tc>
      </w:tr>
      <w:tr w:rsidR="009E5366">
        <w:tc>
          <w:tcPr>
            <w:tcW w:w="0" w:type="auto"/>
            <w:tcBorders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Stance LL(%</w:t>
            </w:r>
            <w:proofErr w:type="spellStart"/>
            <w:r>
              <w:rPr>
                <w:sz w:val="15"/>
                <w:szCs w:val="15"/>
              </w:rPr>
              <w:t>gct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59.0841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59.3328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59.3328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59.3328</w:t>
            </w:r>
          </w:p>
        </w:tc>
        <w:tc>
          <w:tcPr>
            <w:tcW w:w="0" w:type="auto"/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59.3328</w:t>
            </w:r>
          </w:p>
        </w:tc>
      </w:tr>
    </w:tbl>
    <w:p w:rsidR="005105E7" w:rsidRDefault="005105E7" w:rsidP="005105E7">
      <w:pPr>
        <w:rPr>
          <w:b/>
          <w:sz w:val="32"/>
          <w:szCs w:val="32"/>
        </w:rPr>
      </w:pPr>
    </w:p>
    <w:p w:rsidR="008110F8" w:rsidRDefault="008110F8" w:rsidP="005105E7">
      <w:pPr>
        <w:rPr>
          <w:b/>
          <w:sz w:val="32"/>
          <w:szCs w:val="32"/>
        </w:rPr>
      </w:pPr>
    </w:p>
    <w:p w:rsidR="008110F8" w:rsidRDefault="008110F8" w:rsidP="005105E7">
      <w:pPr>
        <w:rPr>
          <w:b/>
          <w:sz w:val="32"/>
          <w:szCs w:val="32"/>
        </w:rPr>
      </w:pPr>
    </w:p>
    <w:p w:rsidR="00502EEB" w:rsidRDefault="00502EEB" w:rsidP="005105E7">
      <w:pPr>
        <w:rPr>
          <w:b/>
          <w:sz w:val="32"/>
          <w:szCs w:val="32"/>
        </w:rPr>
      </w:pPr>
    </w:p>
    <w:p w:rsidR="00502EEB" w:rsidRDefault="00502EEB" w:rsidP="005105E7">
      <w:pPr>
        <w:rPr>
          <w:b/>
          <w:sz w:val="32"/>
          <w:szCs w:val="32"/>
        </w:rPr>
      </w:pPr>
    </w:p>
    <w:p w:rsidR="008110F8" w:rsidRDefault="008110F8" w:rsidP="005105E7">
      <w:pPr>
        <w:rPr>
          <w:b/>
          <w:sz w:val="32"/>
          <w:szCs w:val="32"/>
        </w:rPr>
      </w:pPr>
    </w:p>
    <w:p w:rsidR="000D29D9" w:rsidRDefault="000D29D9" w:rsidP="005105E7">
      <w:pPr>
        <w:rPr>
          <w:b/>
          <w:sz w:val="32"/>
          <w:szCs w:val="32"/>
        </w:rPr>
      </w:pPr>
    </w:p>
    <w:p w:rsidR="000D29D9" w:rsidRDefault="000D29D9" w:rsidP="005105E7">
      <w:pPr>
        <w:rPr>
          <w:b/>
          <w:sz w:val="32"/>
          <w:szCs w:val="32"/>
        </w:rPr>
      </w:pPr>
    </w:p>
    <w:p w:rsidR="008110F8" w:rsidRDefault="008110F8" w:rsidP="005105E7">
      <w:pPr>
        <w:rPr>
          <w:b/>
          <w:sz w:val="32"/>
          <w:szCs w:val="32"/>
        </w:rPr>
      </w:pPr>
    </w:p>
    <w:p w:rsidR="00E066A9" w:rsidRPr="00E066A9" w:rsidRDefault="00E066A9" w:rsidP="00E066A9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E066A9">
        <w:rPr>
          <w:sz w:val="32"/>
          <w:szCs w:val="32"/>
        </w:rPr>
        <w:t>Pa parameters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2148"/>
        <w:gridCol w:w="1356"/>
        <w:gridCol w:w="1172"/>
        <w:gridCol w:w="917"/>
        <w:gridCol w:w="711"/>
        <w:gridCol w:w="711"/>
        <w:gridCol w:w="969"/>
      </w:tblGrid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States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TD group(%,mean)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 xml:space="preserve">TD </w:t>
            </w:r>
            <w:r>
              <w:rPr>
                <w:sz w:val="15"/>
                <w:szCs w:val="15"/>
              </w:rPr>
              <w:t>group(%,SD)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CP Baseline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CP Pre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CP Post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 xml:space="preserve">CP </w:t>
            </w:r>
            <w:proofErr w:type="spellStart"/>
            <w:r>
              <w:rPr>
                <w:sz w:val="15"/>
                <w:szCs w:val="15"/>
              </w:rPr>
              <w:t>Followup</w:t>
            </w:r>
            <w:proofErr w:type="spellEnd"/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Walking (%)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11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Standing (%)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23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19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19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Sedentary (%)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61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70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70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69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69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Statistics Walking Periods: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9E5366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9E5366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9E5366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9E5366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9E5366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9E5366">
            <w:pPr>
              <w:pBdr>
                <w:between w:val="single" w:sz="0" w:space="0" w:color="auto"/>
              </w:pBdr>
            </w:pP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10th Percentile(sec)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2.8333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0.40825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3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20th Percentile(sec)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3.5167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0.53072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3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30th Percentile(sec)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4.3333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0.8165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40th Percentile(sec)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5.1667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0.98319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50th Percentile(sec)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6.5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1.0488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60th Percentile(sec)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1.6733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7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7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70th Percentile(sec)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10.8333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3.0605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8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8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80th Percentile(sec)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16.1667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4.7081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10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10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90th Percentile(sec)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30.9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16.5464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20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20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20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20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Maximal Walking period (sec)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462.5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255.4852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589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589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589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589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Statistics Standing Periods: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9E5366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9E5366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9E5366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9E5366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9E5366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9E5366">
            <w:pPr>
              <w:pBdr>
                <w:between w:val="single" w:sz="0" w:space="0" w:color="auto"/>
              </w:pBdr>
            </w:pP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10th Percentile(sec)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20th Percentile(sec)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1.8333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0.40825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2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 xml:space="preserve">30th </w:t>
            </w:r>
            <w:r>
              <w:rPr>
                <w:sz w:val="15"/>
                <w:szCs w:val="15"/>
              </w:rPr>
              <w:t>Percentile(sec)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2.5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0.54772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40th Percentile(sec)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4.3333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1.0328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5.5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5.5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5.5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50th Percentile(sec)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6.6667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2.2509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9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9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60th Percentile(sec)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10.1667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4.3775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14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14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70th Percentile(sec)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16.6667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8.4351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21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21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20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21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80th Percentile(sec)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31.85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13.8447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31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31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31.9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31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90th Percentile(sec)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56.5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33.7598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59.5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59.5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58.4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59.5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Maximal Standing period (sec)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494.1667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230.6065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284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284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284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284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Statistics Sedentary Periods: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9E5366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9E5366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9E5366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9E5366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9E5366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9E5366">
            <w:pPr>
              <w:pBdr>
                <w:between w:val="single" w:sz="0" w:space="0" w:color="auto"/>
              </w:pBdr>
            </w:pP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10th Percentile(sec)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5.35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1.8674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9.8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9.8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12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9.8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20th Percentile(sec)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9.6167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5.496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25.1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25.1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33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25.1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30th Percentile(sec)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21.3833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17.3655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44.1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44.1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48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44.1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40th Percentile(sec)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42.0167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40.4907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67.2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67.2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74.5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67.2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50th Percentile(sec)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80.9167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64.4379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120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120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116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120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60th Percentile(sec)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166.5167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127.0745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175.5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175.5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142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175.5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70th Percentile(sec)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418.5667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320.056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265.8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265.8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255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265.8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lastRenderedPageBreak/>
              <w:t>80th Percentile(sec)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832.3667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520.0245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463.7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463.7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458.5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463.7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90th Percentile(sec)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1535.4667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1024.338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880.4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880.4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878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880.4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Maximal Sedentary period (sec)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3304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1490.7581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2636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2636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2636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2636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proofErr w:type="spellStart"/>
            <w:r>
              <w:rPr>
                <w:sz w:val="15"/>
                <w:szCs w:val="15"/>
              </w:rPr>
              <w:t>Kolmogorov_Smirnov</w:t>
            </w:r>
            <w:proofErr w:type="spellEnd"/>
            <w:r>
              <w:rPr>
                <w:sz w:val="15"/>
                <w:szCs w:val="15"/>
              </w:rPr>
              <w:t xml:space="preserve"> stat </w:t>
            </w:r>
            <w:proofErr w:type="spellStart"/>
            <w:r>
              <w:rPr>
                <w:sz w:val="15"/>
                <w:szCs w:val="15"/>
              </w:rPr>
              <w:t>Dist</w:t>
            </w:r>
            <w:proofErr w:type="spellEnd"/>
            <w:r>
              <w:rPr>
                <w:sz w:val="15"/>
                <w:szCs w:val="15"/>
              </w:rPr>
              <w:t>: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9E5366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9E5366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9E5366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9E5366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9E5366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9E5366">
            <w:pPr>
              <w:pBdr>
                <w:between w:val="single" w:sz="0" w:space="0" w:color="auto"/>
              </w:pBdr>
            </w:pP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 xml:space="preserve">Stat </w:t>
            </w:r>
            <w:proofErr w:type="spellStart"/>
            <w:r>
              <w:rPr>
                <w:sz w:val="15"/>
                <w:szCs w:val="15"/>
              </w:rPr>
              <w:t>Dist</w:t>
            </w:r>
            <w:proofErr w:type="spellEnd"/>
            <w:r>
              <w:rPr>
                <w:sz w:val="15"/>
                <w:szCs w:val="15"/>
              </w:rPr>
              <w:t xml:space="preserve"> Walking periods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9E5366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9E5366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0.10254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0.10254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0.10254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0.10254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 xml:space="preserve">Stat </w:t>
            </w:r>
            <w:proofErr w:type="spellStart"/>
            <w:r>
              <w:rPr>
                <w:sz w:val="15"/>
                <w:szCs w:val="15"/>
              </w:rPr>
              <w:t>Dist</w:t>
            </w:r>
            <w:proofErr w:type="spellEnd"/>
            <w:r>
              <w:rPr>
                <w:sz w:val="15"/>
                <w:szCs w:val="15"/>
              </w:rPr>
              <w:t xml:space="preserve"> Standing periods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9E5366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9E5366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0.12097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0.12097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0.12275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0.12275</w:t>
            </w:r>
          </w:p>
        </w:tc>
      </w:tr>
      <w:tr w:rsidR="009E5366">
        <w:tc>
          <w:tcPr>
            <w:tcW w:w="0" w:type="auto"/>
            <w:tcBorders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 xml:space="preserve">Stat </w:t>
            </w:r>
            <w:proofErr w:type="spellStart"/>
            <w:r>
              <w:rPr>
                <w:sz w:val="15"/>
                <w:szCs w:val="15"/>
              </w:rPr>
              <w:t>Dist</w:t>
            </w:r>
            <w:proofErr w:type="spellEnd"/>
            <w:r>
              <w:rPr>
                <w:sz w:val="15"/>
                <w:szCs w:val="15"/>
              </w:rPr>
              <w:t xml:space="preserve"> Sedentary periods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9E5366" w:rsidRDefault="009E5366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9E5366" w:rsidRDefault="009E5366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0.19747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0.19747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0.22756</w:t>
            </w:r>
          </w:p>
        </w:tc>
        <w:tc>
          <w:tcPr>
            <w:tcW w:w="0" w:type="auto"/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0.19747</w:t>
            </w:r>
          </w:p>
        </w:tc>
      </w:tr>
    </w:tbl>
    <w:p w:rsidR="005105E7" w:rsidRDefault="005105E7" w:rsidP="005105E7">
      <w:pPr>
        <w:tabs>
          <w:tab w:val="left" w:pos="2478"/>
        </w:tabs>
        <w:rPr>
          <w:sz w:val="32"/>
          <w:szCs w:val="32"/>
        </w:rPr>
      </w:pPr>
    </w:p>
    <w:p w:rsidR="008110F8" w:rsidRDefault="008110F8" w:rsidP="005105E7">
      <w:pPr>
        <w:tabs>
          <w:tab w:val="left" w:pos="2478"/>
        </w:tabs>
        <w:rPr>
          <w:sz w:val="32"/>
          <w:szCs w:val="32"/>
        </w:rPr>
      </w:pPr>
    </w:p>
    <w:p w:rsidR="008110F8" w:rsidRDefault="008110F8" w:rsidP="005105E7">
      <w:pPr>
        <w:tabs>
          <w:tab w:val="left" w:pos="2478"/>
        </w:tabs>
        <w:rPr>
          <w:sz w:val="32"/>
          <w:szCs w:val="32"/>
        </w:rPr>
      </w:pPr>
    </w:p>
    <w:p w:rsidR="008110F8" w:rsidRDefault="008110F8" w:rsidP="005105E7">
      <w:pPr>
        <w:tabs>
          <w:tab w:val="left" w:pos="2478"/>
        </w:tabs>
        <w:rPr>
          <w:sz w:val="32"/>
          <w:szCs w:val="32"/>
        </w:rPr>
      </w:pPr>
    </w:p>
    <w:p w:rsidR="00502EEB" w:rsidRDefault="00502EEB" w:rsidP="005105E7">
      <w:pPr>
        <w:tabs>
          <w:tab w:val="left" w:pos="2478"/>
        </w:tabs>
        <w:rPr>
          <w:sz w:val="32"/>
          <w:szCs w:val="32"/>
        </w:rPr>
      </w:pPr>
    </w:p>
    <w:p w:rsidR="008110F8" w:rsidRPr="00E066A9" w:rsidRDefault="00E066A9" w:rsidP="00E066A9">
      <w:pPr>
        <w:pStyle w:val="ListParagraph"/>
        <w:numPr>
          <w:ilvl w:val="0"/>
          <w:numId w:val="20"/>
        </w:numPr>
        <w:tabs>
          <w:tab w:val="left" w:pos="2478"/>
        </w:tabs>
        <w:rPr>
          <w:sz w:val="32"/>
          <w:szCs w:val="32"/>
        </w:rPr>
      </w:pPr>
      <w:r>
        <w:rPr>
          <w:sz w:val="32"/>
          <w:szCs w:val="32"/>
        </w:rPr>
        <w:t>Barcode states table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1356"/>
        <w:gridCol w:w="1172"/>
        <w:gridCol w:w="917"/>
        <w:gridCol w:w="863"/>
        <w:gridCol w:w="863"/>
        <w:gridCol w:w="969"/>
      </w:tblGrid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States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TD group(%,mean)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TD group(%,SD)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CP Baseline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CP Pre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CP Post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 xml:space="preserve">CP </w:t>
            </w:r>
            <w:proofErr w:type="spellStart"/>
            <w:r>
              <w:rPr>
                <w:sz w:val="15"/>
                <w:szCs w:val="15"/>
              </w:rPr>
              <w:t>Followup</w:t>
            </w:r>
            <w:proofErr w:type="spellEnd"/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60.6668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6.4137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69.3785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69.3785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69.3083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69.3785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0.077372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0.037942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0.14611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0.14611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0.11981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0.14611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22.6955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3.489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18.5529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18.5529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18.6318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18.5529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0.25312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0.26163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0.33313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0.33313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0.33021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0.33313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0.15974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0.21357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0.13442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0.13442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0.1578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0.13442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0.16405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0.28032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0.087665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0.087665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0.087665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0.087665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0.74142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0.80769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0.32436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0.32436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0.32144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0.32436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3.5078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2.4513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2.4225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2.4225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2.4225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2.4225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3.8631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2.7315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2.3611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2.3611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2.3611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2.3611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2.7155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5.0248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0.046755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0.046755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0.046755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0.046755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0.078952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0.18465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0.0029222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0.0029222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0.0029222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0.0029222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0.14762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0.22729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0.488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0.488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0.488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0.488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1.0881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1.0874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0.66918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0.66918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0.66918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0.66918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14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0.14957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0.35763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0.0029222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0.0029222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0.0029222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0.0029222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0.0034626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0.0013238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0.0029222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0.0029222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0.0029222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0.0029222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0.068725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0.1596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0.0029222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0.0029222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0.0029222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0.0029222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1.6306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1.4551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0.51138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0.51138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0.51138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0.51138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0.32085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0.4926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0.0029222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0.0029222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0.0029222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0.0029222</w:t>
            </w:r>
          </w:p>
        </w:tc>
      </w:tr>
      <w:tr w:rsidR="009E5366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0.0034626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0.0013238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0.0029222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0.0029222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0.0029222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0.0029222</w:t>
            </w:r>
          </w:p>
        </w:tc>
      </w:tr>
      <w:tr w:rsidR="009E5366">
        <w:tc>
          <w:tcPr>
            <w:tcW w:w="0" w:type="auto"/>
            <w:tcBorders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20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0.0034626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0.0013238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0.0029222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0.0029222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0.0029222</w:t>
            </w:r>
          </w:p>
        </w:tc>
        <w:tc>
          <w:tcPr>
            <w:tcW w:w="0" w:type="auto"/>
          </w:tcPr>
          <w:p w:rsidR="009E5366" w:rsidRDefault="00E60D40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0.0029222</w:t>
            </w:r>
          </w:p>
        </w:tc>
      </w:tr>
    </w:tbl>
    <w:p w:rsidR="006C3B8C" w:rsidRDefault="006C3B8C" w:rsidP="005105E7">
      <w:pPr>
        <w:tabs>
          <w:tab w:val="left" w:pos="2478"/>
        </w:tabs>
        <w:rPr>
          <w:sz w:val="32"/>
          <w:szCs w:val="32"/>
        </w:rPr>
      </w:pPr>
    </w:p>
    <w:p w:rsidR="006C3B8C" w:rsidRDefault="006C3B8C" w:rsidP="005105E7">
      <w:pPr>
        <w:tabs>
          <w:tab w:val="left" w:pos="2478"/>
        </w:tabs>
        <w:rPr>
          <w:sz w:val="32"/>
          <w:szCs w:val="32"/>
        </w:rPr>
      </w:pPr>
    </w:p>
    <w:p w:rsidR="006C3B8C" w:rsidRDefault="006C3B8C" w:rsidP="005105E7">
      <w:pPr>
        <w:tabs>
          <w:tab w:val="left" w:pos="2478"/>
        </w:tabs>
        <w:rPr>
          <w:sz w:val="32"/>
          <w:szCs w:val="32"/>
        </w:rPr>
      </w:pPr>
    </w:p>
    <w:p w:rsidR="006C3B8C" w:rsidRDefault="006C3B8C" w:rsidP="006C3B8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17BF3">
        <w:rPr>
          <w:b/>
          <w:sz w:val="32"/>
          <w:szCs w:val="32"/>
        </w:rPr>
        <w:t>Summary of performance measures</w:t>
      </w:r>
    </w:p>
    <w:p w:rsidR="006C3B8C" w:rsidRDefault="006C3B8C" w:rsidP="006C3B8C">
      <w:pPr>
        <w:pStyle w:val="ListParagraph"/>
        <w:rPr>
          <w:b/>
          <w:sz w:val="32"/>
          <w:szCs w:val="32"/>
        </w:rPr>
      </w:pPr>
    </w:p>
    <w:p w:rsidR="009E5366" w:rsidRDefault="00E60D40">
      <w:r>
        <w:rPr>
          <w:noProof/>
          <w:lang w:val="en-US"/>
        </w:rPr>
        <w:drawing>
          <wp:inline distT="0" distB="0" distL="0" distR="0">
            <wp:extent cx="3239993" cy="2879994"/>
            <wp:effectExtent l="0" t="0" r="0" b="0"/>
            <wp:docPr id="47" name="spider_GaitParams_allTests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pider_GaitParams_allTests.jpg"/>
                    <pic:cNvPicPr preferRelativeResize="0"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9993" cy="287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B8C" w:rsidRDefault="006C3B8C" w:rsidP="005105E7">
      <w:pPr>
        <w:tabs>
          <w:tab w:val="left" w:pos="2478"/>
        </w:tabs>
        <w:rPr>
          <w:sz w:val="32"/>
          <w:szCs w:val="32"/>
        </w:rPr>
      </w:pPr>
    </w:p>
    <w:p w:rsidR="006C3B8C" w:rsidRDefault="006C3B8C" w:rsidP="005105E7">
      <w:pPr>
        <w:tabs>
          <w:tab w:val="left" w:pos="2478"/>
        </w:tabs>
        <w:rPr>
          <w:sz w:val="32"/>
          <w:szCs w:val="32"/>
        </w:rPr>
      </w:pPr>
    </w:p>
    <w:p w:rsidR="009E5366" w:rsidRDefault="00E60D40">
      <w:r>
        <w:rPr>
          <w:noProof/>
          <w:lang w:val="en-US"/>
        </w:rPr>
        <w:drawing>
          <wp:inline distT="0" distB="0" distL="0" distR="0">
            <wp:extent cx="3239993" cy="2879994"/>
            <wp:effectExtent l="0" t="0" r="0" b="0"/>
            <wp:docPr id="48" name="spider_perf_DL_allTests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spider_perf_DL_allTests.jpg"/>
                    <pic:cNvPicPr preferRelativeResize="0"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9993" cy="287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366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1F6" w:rsidRDefault="004F31F6" w:rsidP="007C4472">
      <w:pPr>
        <w:spacing w:after="0" w:line="240" w:lineRule="auto"/>
      </w:pPr>
      <w:r>
        <w:separator/>
      </w:r>
    </w:p>
  </w:endnote>
  <w:endnote w:type="continuationSeparator" w:id="0">
    <w:p w:rsidR="004F31F6" w:rsidRDefault="004F31F6" w:rsidP="007C4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D40" w:rsidRDefault="00E60D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B8C" w:rsidRDefault="006C3B8C" w:rsidP="00B37C07">
    <w:pPr>
      <w:pStyle w:val="Footer"/>
      <w:jc w:val="right"/>
    </w:pPr>
    <w:r>
      <w:tab/>
    </w:r>
    <w:sdt>
      <w:sdtPr>
        <w:id w:val="7948043"/>
        <w:docPartObj>
          <w:docPartGallery w:val="Page Numbers (Bottom of Page)"/>
          <w:docPartUnique/>
        </w:docPartObj>
      </w:sdtPr>
      <w:sdtEndPr/>
      <w:sdtContent>
        <w:sdt>
          <w:sdtPr>
            <w:id w:val="7948044"/>
            <w:docPartObj>
              <w:docPartGallery w:val="Page Numbers (Top of Page)"/>
              <w:docPartUnique/>
            </w:docPartObj>
          </w:sdtPr>
          <w:sdtEndPr/>
          <w:sdtContent>
            <w:r>
              <w:ptab w:relativeTo="margin" w:alignment="left" w:leader="none"/>
            </w:r>
            <w:r>
              <w:tab/>
            </w:r>
            <w:r>
              <w:tab/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60D40">
              <w:rPr>
                <w:b/>
                <w:noProof/>
              </w:rPr>
              <w:t>13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>/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60D40">
              <w:rPr>
                <w:b/>
                <w:noProof/>
              </w:rPr>
              <w:t>13</w:t>
            </w:r>
            <w:r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6C3B8C" w:rsidRDefault="006C3B8C" w:rsidP="00B37C07">
    <w:pPr>
      <w:pStyle w:val="Footer"/>
      <w:tabs>
        <w:tab w:val="clear" w:pos="4536"/>
        <w:tab w:val="clear" w:pos="9072"/>
        <w:tab w:val="left" w:pos="2989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B8C" w:rsidRDefault="00E60D40" w:rsidP="002B58F9">
    <w:pPr>
      <w:pStyle w:val="Footer"/>
      <w:jc w:val="right"/>
    </w:pPr>
    <w:sdt>
      <w:sdtPr>
        <w:id w:val="1131219346"/>
        <w:docPartObj>
          <w:docPartGallery w:val="Page Numbers (Bottom of Page)"/>
          <w:docPartUnique/>
        </w:docPartObj>
      </w:sdtPr>
      <w:sdtEndPr/>
      <w:sdtContent>
        <w:sdt>
          <w:sdtPr>
            <w:id w:val="1967308836"/>
            <w:docPartObj>
              <w:docPartGallery w:val="Page Numbers (Top of Page)"/>
              <w:docPartUnique/>
            </w:docPartObj>
          </w:sdtPr>
          <w:sdtEndPr/>
          <w:sdtContent>
            <w:r w:rsidR="006C3B8C">
              <w:ptab w:relativeTo="margin" w:alignment="left" w:leader="none"/>
            </w:r>
            <w:r w:rsidR="006C3B8C">
              <w:tab/>
            </w:r>
            <w:r w:rsidR="006C3B8C">
              <w:tab/>
            </w:r>
            <w:r w:rsidR="006C3B8C">
              <w:rPr>
                <w:b/>
                <w:sz w:val="24"/>
                <w:szCs w:val="24"/>
              </w:rPr>
              <w:fldChar w:fldCharType="begin"/>
            </w:r>
            <w:r w:rsidR="006C3B8C">
              <w:rPr>
                <w:b/>
              </w:rPr>
              <w:instrText>PAGE</w:instrText>
            </w:r>
            <w:r w:rsidR="006C3B8C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 w:rsidR="006C3B8C">
              <w:rPr>
                <w:b/>
                <w:sz w:val="24"/>
                <w:szCs w:val="24"/>
              </w:rPr>
              <w:fldChar w:fldCharType="end"/>
            </w:r>
            <w:r w:rsidR="006C3B8C">
              <w:t>/</w:t>
            </w:r>
            <w:r w:rsidR="006C3B8C">
              <w:rPr>
                <w:b/>
                <w:sz w:val="24"/>
                <w:szCs w:val="24"/>
              </w:rPr>
              <w:fldChar w:fldCharType="begin"/>
            </w:r>
            <w:r w:rsidR="006C3B8C">
              <w:rPr>
                <w:b/>
              </w:rPr>
              <w:instrText>NUMPAGES</w:instrText>
            </w:r>
            <w:r w:rsidR="006C3B8C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13</w:t>
            </w:r>
            <w:r w:rsidR="006C3B8C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6C3B8C" w:rsidRDefault="006C3B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1F6" w:rsidRDefault="004F31F6" w:rsidP="007C4472">
      <w:pPr>
        <w:spacing w:after="0" w:line="240" w:lineRule="auto"/>
      </w:pPr>
      <w:r>
        <w:separator/>
      </w:r>
    </w:p>
  </w:footnote>
  <w:footnote w:type="continuationSeparator" w:id="0">
    <w:p w:rsidR="004F31F6" w:rsidRDefault="004F31F6" w:rsidP="007C4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D40" w:rsidRDefault="00E60D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B8C" w:rsidRDefault="006C3B8C" w:rsidP="00EC1685">
    <w:pPr>
      <w:pStyle w:val="Header"/>
      <w:tabs>
        <w:tab w:val="clear" w:pos="4536"/>
        <w:tab w:val="clear" w:pos="9072"/>
        <w:tab w:val="left" w:pos="3390"/>
      </w:tabs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B8C" w:rsidRDefault="006C3B8C">
    <w:pPr>
      <w:pStyle w:val="Header"/>
    </w:pPr>
    <w:r w:rsidRPr="00EC3519">
      <w:rPr>
        <w:noProof/>
        <w:lang w:val="en-US"/>
      </w:rPr>
      <w:drawing>
        <wp:inline distT="0" distB="0" distL="0" distR="0" wp14:anchorId="1062B10B" wp14:editId="352EA978">
          <wp:extent cx="5760720" cy="1036955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10369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56EE3"/>
    <w:multiLevelType w:val="hybridMultilevel"/>
    <w:tmpl w:val="00DC7748"/>
    <w:lvl w:ilvl="0" w:tplc="6CEE6662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2F07CB"/>
    <w:multiLevelType w:val="hybridMultilevel"/>
    <w:tmpl w:val="8D38089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74462"/>
    <w:multiLevelType w:val="hybridMultilevel"/>
    <w:tmpl w:val="DD6656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CFC4275"/>
    <w:multiLevelType w:val="hybridMultilevel"/>
    <w:tmpl w:val="D84EBAB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6115DB"/>
    <w:multiLevelType w:val="hybridMultilevel"/>
    <w:tmpl w:val="27DEB4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562CD5"/>
    <w:multiLevelType w:val="hybridMultilevel"/>
    <w:tmpl w:val="4246CC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5B487D"/>
    <w:multiLevelType w:val="hybridMultilevel"/>
    <w:tmpl w:val="A92A35DE"/>
    <w:lvl w:ilvl="0" w:tplc="3C586F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1645BB"/>
    <w:multiLevelType w:val="hybridMultilevel"/>
    <w:tmpl w:val="698EE17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551AED"/>
    <w:multiLevelType w:val="hybridMultilevel"/>
    <w:tmpl w:val="53D238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D76746E"/>
    <w:multiLevelType w:val="hybridMultilevel"/>
    <w:tmpl w:val="D62E469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1FCE4ED0"/>
    <w:multiLevelType w:val="hybridMultilevel"/>
    <w:tmpl w:val="1CBA90F4"/>
    <w:lvl w:ilvl="0" w:tplc="10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0727378"/>
    <w:multiLevelType w:val="hybridMultilevel"/>
    <w:tmpl w:val="44A044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4B0099"/>
    <w:multiLevelType w:val="hybridMultilevel"/>
    <w:tmpl w:val="CB6687E2"/>
    <w:lvl w:ilvl="0" w:tplc="C1C055A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F5763D0"/>
    <w:multiLevelType w:val="hybridMultilevel"/>
    <w:tmpl w:val="AC1E6D6A"/>
    <w:lvl w:ilvl="0" w:tplc="17CAF86C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6C5929"/>
    <w:multiLevelType w:val="hybridMultilevel"/>
    <w:tmpl w:val="AA5AAA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8C53CE"/>
    <w:multiLevelType w:val="hybridMultilevel"/>
    <w:tmpl w:val="E54E887C"/>
    <w:lvl w:ilvl="0" w:tplc="9CAE48B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sz w:val="24"/>
        <w:szCs w:val="24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AD74E7E"/>
    <w:multiLevelType w:val="hybridMultilevel"/>
    <w:tmpl w:val="AA5AAA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DB1EE7"/>
    <w:multiLevelType w:val="hybridMultilevel"/>
    <w:tmpl w:val="32BE0CE2"/>
    <w:lvl w:ilvl="0" w:tplc="10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2915D53"/>
    <w:multiLevelType w:val="hybridMultilevel"/>
    <w:tmpl w:val="00DC7748"/>
    <w:lvl w:ilvl="0" w:tplc="6CEE6662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5594A09"/>
    <w:multiLevelType w:val="hybridMultilevel"/>
    <w:tmpl w:val="1C149D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70118E"/>
    <w:multiLevelType w:val="hybridMultilevel"/>
    <w:tmpl w:val="F6863A16"/>
    <w:lvl w:ilvl="0" w:tplc="A20ADC28">
      <w:start w:val="1"/>
      <w:numFmt w:val="upperRoman"/>
      <w:lvlText w:val="%1."/>
      <w:lvlJc w:val="right"/>
      <w:pPr>
        <w:ind w:left="360" w:hanging="360"/>
      </w:pPr>
      <w:rPr>
        <w:b/>
        <w:i w:val="0"/>
        <w:sz w:val="32"/>
        <w:szCs w:val="32"/>
      </w:rPr>
    </w:lvl>
    <w:lvl w:ilvl="1" w:tplc="B5F872D4">
      <w:start w:val="1"/>
      <w:numFmt w:val="lowerLetter"/>
      <w:lvlText w:val="%2)"/>
      <w:lvlJc w:val="left"/>
      <w:pPr>
        <w:ind w:left="1080" w:hanging="360"/>
      </w:pPr>
      <w:rPr>
        <w:rFonts w:asciiTheme="minorHAnsi" w:eastAsiaTheme="minorHAnsi" w:hAnsiTheme="minorHAnsi" w:cstheme="minorBidi"/>
        <w:b w:val="0"/>
        <w:i/>
      </w:r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B962658"/>
    <w:multiLevelType w:val="hybridMultilevel"/>
    <w:tmpl w:val="464EAFD8"/>
    <w:lvl w:ilvl="0" w:tplc="9008E5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sz w:val="28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1F6705"/>
    <w:multiLevelType w:val="hybridMultilevel"/>
    <w:tmpl w:val="27DEB4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B96615"/>
    <w:multiLevelType w:val="hybridMultilevel"/>
    <w:tmpl w:val="E15C3C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3F1652"/>
    <w:multiLevelType w:val="hybridMultilevel"/>
    <w:tmpl w:val="00DC7748"/>
    <w:lvl w:ilvl="0" w:tplc="6CEE6662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21"/>
  </w:num>
  <w:num w:numId="3">
    <w:abstractNumId w:val="12"/>
  </w:num>
  <w:num w:numId="4">
    <w:abstractNumId w:val="10"/>
  </w:num>
  <w:num w:numId="5">
    <w:abstractNumId w:val="17"/>
  </w:num>
  <w:num w:numId="6">
    <w:abstractNumId w:val="15"/>
  </w:num>
  <w:num w:numId="7">
    <w:abstractNumId w:val="6"/>
  </w:num>
  <w:num w:numId="8">
    <w:abstractNumId w:val="7"/>
  </w:num>
  <w:num w:numId="9">
    <w:abstractNumId w:val="4"/>
  </w:num>
  <w:num w:numId="10">
    <w:abstractNumId w:val="16"/>
  </w:num>
  <w:num w:numId="11">
    <w:abstractNumId w:val="14"/>
  </w:num>
  <w:num w:numId="12">
    <w:abstractNumId w:val="5"/>
  </w:num>
  <w:num w:numId="13">
    <w:abstractNumId w:val="3"/>
  </w:num>
  <w:num w:numId="14">
    <w:abstractNumId w:val="13"/>
  </w:num>
  <w:num w:numId="15">
    <w:abstractNumId w:val="19"/>
  </w:num>
  <w:num w:numId="16">
    <w:abstractNumId w:val="2"/>
  </w:num>
  <w:num w:numId="17">
    <w:abstractNumId w:val="9"/>
  </w:num>
  <w:num w:numId="18">
    <w:abstractNumId w:val="8"/>
  </w:num>
  <w:num w:numId="19">
    <w:abstractNumId w:val="1"/>
  </w:num>
  <w:num w:numId="20">
    <w:abstractNumId w:val="24"/>
  </w:num>
  <w:num w:numId="21">
    <w:abstractNumId w:val="18"/>
  </w:num>
  <w:num w:numId="22">
    <w:abstractNumId w:val="23"/>
  </w:num>
  <w:num w:numId="23">
    <w:abstractNumId w:val="11"/>
  </w:num>
  <w:num w:numId="24">
    <w:abstractNumId w:val="0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1F6"/>
    <w:rsid w:val="00002CB9"/>
    <w:rsid w:val="000732AF"/>
    <w:rsid w:val="00075D25"/>
    <w:rsid w:val="0007788A"/>
    <w:rsid w:val="0009661D"/>
    <w:rsid w:val="000B202D"/>
    <w:rsid w:val="000C3D29"/>
    <w:rsid w:val="000D29D9"/>
    <w:rsid w:val="000E31FD"/>
    <w:rsid w:val="000E6D81"/>
    <w:rsid w:val="000F55CC"/>
    <w:rsid w:val="000F62E1"/>
    <w:rsid w:val="00115504"/>
    <w:rsid w:val="001202FA"/>
    <w:rsid w:val="001406E8"/>
    <w:rsid w:val="001533C5"/>
    <w:rsid w:val="00173A52"/>
    <w:rsid w:val="0018240A"/>
    <w:rsid w:val="001932AD"/>
    <w:rsid w:val="001A4406"/>
    <w:rsid w:val="001A76E1"/>
    <w:rsid w:val="001B31BA"/>
    <w:rsid w:val="001B4C43"/>
    <w:rsid w:val="001C2F42"/>
    <w:rsid w:val="00200D33"/>
    <w:rsid w:val="00225189"/>
    <w:rsid w:val="00241DF7"/>
    <w:rsid w:val="002450BD"/>
    <w:rsid w:val="0024596C"/>
    <w:rsid w:val="00253ABB"/>
    <w:rsid w:val="002622C4"/>
    <w:rsid w:val="00274E25"/>
    <w:rsid w:val="00293257"/>
    <w:rsid w:val="0029478A"/>
    <w:rsid w:val="002A3A16"/>
    <w:rsid w:val="002B58F9"/>
    <w:rsid w:val="002D5440"/>
    <w:rsid w:val="002F5836"/>
    <w:rsid w:val="00311C69"/>
    <w:rsid w:val="00314D9E"/>
    <w:rsid w:val="00324B15"/>
    <w:rsid w:val="00351593"/>
    <w:rsid w:val="00386224"/>
    <w:rsid w:val="0039128A"/>
    <w:rsid w:val="0039406F"/>
    <w:rsid w:val="003A3AD8"/>
    <w:rsid w:val="003B0E1A"/>
    <w:rsid w:val="003B53D0"/>
    <w:rsid w:val="00404C8E"/>
    <w:rsid w:val="00413480"/>
    <w:rsid w:val="00437733"/>
    <w:rsid w:val="004512A8"/>
    <w:rsid w:val="004527A3"/>
    <w:rsid w:val="00454D22"/>
    <w:rsid w:val="00457C08"/>
    <w:rsid w:val="004769D8"/>
    <w:rsid w:val="00484380"/>
    <w:rsid w:val="00493AB2"/>
    <w:rsid w:val="004B7295"/>
    <w:rsid w:val="004E3C49"/>
    <w:rsid w:val="004F17F1"/>
    <w:rsid w:val="004F1FD9"/>
    <w:rsid w:val="004F31F6"/>
    <w:rsid w:val="004F6717"/>
    <w:rsid w:val="00502EEB"/>
    <w:rsid w:val="005105E7"/>
    <w:rsid w:val="00510E1D"/>
    <w:rsid w:val="00517BF3"/>
    <w:rsid w:val="00531465"/>
    <w:rsid w:val="00546C61"/>
    <w:rsid w:val="0055525E"/>
    <w:rsid w:val="005B1177"/>
    <w:rsid w:val="005B480E"/>
    <w:rsid w:val="005C7EEC"/>
    <w:rsid w:val="0062120C"/>
    <w:rsid w:val="006313F6"/>
    <w:rsid w:val="00633619"/>
    <w:rsid w:val="00651F74"/>
    <w:rsid w:val="00686F3B"/>
    <w:rsid w:val="00697997"/>
    <w:rsid w:val="006C3B8C"/>
    <w:rsid w:val="006C6227"/>
    <w:rsid w:val="006E65AE"/>
    <w:rsid w:val="00702F68"/>
    <w:rsid w:val="00746255"/>
    <w:rsid w:val="00752E0F"/>
    <w:rsid w:val="007566AE"/>
    <w:rsid w:val="007635D9"/>
    <w:rsid w:val="00767161"/>
    <w:rsid w:val="00771571"/>
    <w:rsid w:val="007844E8"/>
    <w:rsid w:val="007950AC"/>
    <w:rsid w:val="00795DA2"/>
    <w:rsid w:val="007B3EE9"/>
    <w:rsid w:val="007C4472"/>
    <w:rsid w:val="007E78BA"/>
    <w:rsid w:val="007F4559"/>
    <w:rsid w:val="00804D39"/>
    <w:rsid w:val="00810F5F"/>
    <w:rsid w:val="008110F8"/>
    <w:rsid w:val="008230F2"/>
    <w:rsid w:val="008241E5"/>
    <w:rsid w:val="00836026"/>
    <w:rsid w:val="008774AE"/>
    <w:rsid w:val="008C201D"/>
    <w:rsid w:val="008D5F68"/>
    <w:rsid w:val="008D6394"/>
    <w:rsid w:val="008F31B4"/>
    <w:rsid w:val="00912B8F"/>
    <w:rsid w:val="00912D90"/>
    <w:rsid w:val="009153ED"/>
    <w:rsid w:val="00924AF6"/>
    <w:rsid w:val="009538B3"/>
    <w:rsid w:val="0096430F"/>
    <w:rsid w:val="00971EB7"/>
    <w:rsid w:val="009724D8"/>
    <w:rsid w:val="00995AC8"/>
    <w:rsid w:val="009D1A96"/>
    <w:rsid w:val="009E0DDC"/>
    <w:rsid w:val="009E3FFE"/>
    <w:rsid w:val="009E5366"/>
    <w:rsid w:val="009F2F0C"/>
    <w:rsid w:val="00A11200"/>
    <w:rsid w:val="00A12342"/>
    <w:rsid w:val="00A42BC6"/>
    <w:rsid w:val="00A52C79"/>
    <w:rsid w:val="00A65086"/>
    <w:rsid w:val="00A70B19"/>
    <w:rsid w:val="00A837DB"/>
    <w:rsid w:val="00A84F0C"/>
    <w:rsid w:val="00AC0D5F"/>
    <w:rsid w:val="00AD6157"/>
    <w:rsid w:val="00AF6F32"/>
    <w:rsid w:val="00AF7560"/>
    <w:rsid w:val="00B05FC0"/>
    <w:rsid w:val="00B222CC"/>
    <w:rsid w:val="00B339F6"/>
    <w:rsid w:val="00B37C07"/>
    <w:rsid w:val="00B46624"/>
    <w:rsid w:val="00B51DAB"/>
    <w:rsid w:val="00B621D3"/>
    <w:rsid w:val="00B731A8"/>
    <w:rsid w:val="00B85D54"/>
    <w:rsid w:val="00B97DBE"/>
    <w:rsid w:val="00BC435B"/>
    <w:rsid w:val="00BC7FF5"/>
    <w:rsid w:val="00BD62B6"/>
    <w:rsid w:val="00BF0361"/>
    <w:rsid w:val="00BF1E4A"/>
    <w:rsid w:val="00C02000"/>
    <w:rsid w:val="00C14240"/>
    <w:rsid w:val="00C26686"/>
    <w:rsid w:val="00C625BC"/>
    <w:rsid w:val="00C77879"/>
    <w:rsid w:val="00C96F05"/>
    <w:rsid w:val="00CC121F"/>
    <w:rsid w:val="00CC3D26"/>
    <w:rsid w:val="00CE6E8B"/>
    <w:rsid w:val="00CF3967"/>
    <w:rsid w:val="00D0339E"/>
    <w:rsid w:val="00D2326B"/>
    <w:rsid w:val="00D35916"/>
    <w:rsid w:val="00D37875"/>
    <w:rsid w:val="00D536FF"/>
    <w:rsid w:val="00D57E87"/>
    <w:rsid w:val="00D671FE"/>
    <w:rsid w:val="00DA0828"/>
    <w:rsid w:val="00DB613F"/>
    <w:rsid w:val="00DD1512"/>
    <w:rsid w:val="00DD787B"/>
    <w:rsid w:val="00DE2947"/>
    <w:rsid w:val="00DE3292"/>
    <w:rsid w:val="00DF48A4"/>
    <w:rsid w:val="00E03A7A"/>
    <w:rsid w:val="00E066A9"/>
    <w:rsid w:val="00E10B68"/>
    <w:rsid w:val="00E159AE"/>
    <w:rsid w:val="00E5448C"/>
    <w:rsid w:val="00E60D40"/>
    <w:rsid w:val="00E638C0"/>
    <w:rsid w:val="00E71947"/>
    <w:rsid w:val="00E72A09"/>
    <w:rsid w:val="00E90782"/>
    <w:rsid w:val="00EC1685"/>
    <w:rsid w:val="00EC3519"/>
    <w:rsid w:val="00ED057E"/>
    <w:rsid w:val="00EF2EFC"/>
    <w:rsid w:val="00EF32A4"/>
    <w:rsid w:val="00EF5BD3"/>
    <w:rsid w:val="00F6177F"/>
    <w:rsid w:val="00F71A6C"/>
    <w:rsid w:val="00F77180"/>
    <w:rsid w:val="00F820E1"/>
    <w:rsid w:val="00F85E55"/>
    <w:rsid w:val="00FB34D0"/>
    <w:rsid w:val="00FC4871"/>
    <w:rsid w:val="00FC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472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472"/>
  </w:style>
  <w:style w:type="paragraph" w:styleId="Footer">
    <w:name w:val="footer"/>
    <w:basedOn w:val="Normal"/>
    <w:link w:val="FooterChar"/>
    <w:uiPriority w:val="99"/>
    <w:unhideWhenUsed/>
    <w:rsid w:val="007C4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472"/>
  </w:style>
  <w:style w:type="paragraph" w:styleId="BalloonText">
    <w:name w:val="Balloon Text"/>
    <w:basedOn w:val="Normal"/>
    <w:link w:val="BalloonTextChar"/>
    <w:uiPriority w:val="99"/>
    <w:semiHidden/>
    <w:unhideWhenUsed/>
    <w:rsid w:val="007C4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4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4472"/>
    <w:pPr>
      <w:ind w:left="720"/>
      <w:contextualSpacing/>
    </w:pPr>
  </w:style>
  <w:style w:type="table" w:styleId="TableGrid">
    <w:name w:val="Table Grid"/>
    <w:basedOn w:val="TableNormal"/>
    <w:uiPriority w:val="59"/>
    <w:rsid w:val="000F6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313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3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3F6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3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3F6"/>
    <w:rPr>
      <w:b/>
      <w:bCs/>
      <w:sz w:val="20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C02000"/>
    <w:rPr>
      <w:color w:val="808080"/>
    </w:rPr>
  </w:style>
  <w:style w:type="character" w:customStyle="1" w:styleId="Style1">
    <w:name w:val="Style1"/>
    <w:basedOn w:val="DefaultParagraphFont"/>
    <w:uiPriority w:val="1"/>
    <w:rsid w:val="0007788A"/>
    <w:rPr>
      <w:rFonts w:asciiTheme="minorHAnsi" w:hAnsiTheme="minorHAnsi"/>
      <w:sz w:val="44"/>
    </w:rPr>
  </w:style>
  <w:style w:type="character" w:customStyle="1" w:styleId="Style2">
    <w:name w:val="Style2"/>
    <w:basedOn w:val="DefaultParagraphFont"/>
    <w:uiPriority w:val="1"/>
    <w:rsid w:val="00E5448C"/>
    <w:rPr>
      <w:rFonts w:asciiTheme="minorHAnsi" w:hAnsiTheme="minorHAnsi"/>
      <w:i/>
      <w:sz w:val="40"/>
    </w:rPr>
  </w:style>
  <w:style w:type="character" w:customStyle="1" w:styleId="detailsstyle">
    <w:name w:val="details_style"/>
    <w:basedOn w:val="DefaultParagraphFont"/>
    <w:uiPriority w:val="1"/>
    <w:rsid w:val="00E5448C"/>
  </w:style>
  <w:style w:type="character" w:customStyle="1" w:styleId="Style3">
    <w:name w:val="Style3"/>
    <w:basedOn w:val="DefaultParagraphFont"/>
    <w:uiPriority w:val="1"/>
    <w:rsid w:val="00E5448C"/>
    <w:rPr>
      <w:rFonts w:asciiTheme="minorHAnsi" w:hAnsiTheme="minorHAnsi"/>
      <w:b/>
      <w:sz w:val="22"/>
    </w:rPr>
  </w:style>
  <w:style w:type="character" w:customStyle="1" w:styleId="subpage">
    <w:name w:val="sub_page"/>
    <w:basedOn w:val="DefaultParagraphFont"/>
    <w:uiPriority w:val="1"/>
    <w:rsid w:val="00510E1D"/>
    <w:rPr>
      <w:rFonts w:asciiTheme="minorHAnsi" w:hAnsiTheme="minorHAnsi"/>
      <w:sz w:val="22"/>
    </w:rPr>
  </w:style>
  <w:style w:type="character" w:customStyle="1" w:styleId="Style4">
    <w:name w:val="Style4"/>
    <w:basedOn w:val="DefaultParagraphFont"/>
    <w:uiPriority w:val="1"/>
    <w:rsid w:val="00413480"/>
    <w:rPr>
      <w:rFonts w:asciiTheme="minorHAnsi" w:hAnsiTheme="minorHAnsi"/>
      <w:b w:val="0"/>
      <w:i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472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472"/>
  </w:style>
  <w:style w:type="paragraph" w:styleId="Footer">
    <w:name w:val="footer"/>
    <w:basedOn w:val="Normal"/>
    <w:link w:val="FooterChar"/>
    <w:uiPriority w:val="99"/>
    <w:unhideWhenUsed/>
    <w:rsid w:val="007C4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472"/>
  </w:style>
  <w:style w:type="paragraph" w:styleId="BalloonText">
    <w:name w:val="Balloon Text"/>
    <w:basedOn w:val="Normal"/>
    <w:link w:val="BalloonTextChar"/>
    <w:uiPriority w:val="99"/>
    <w:semiHidden/>
    <w:unhideWhenUsed/>
    <w:rsid w:val="007C4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4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4472"/>
    <w:pPr>
      <w:ind w:left="720"/>
      <w:contextualSpacing/>
    </w:pPr>
  </w:style>
  <w:style w:type="table" w:styleId="TableGrid">
    <w:name w:val="Table Grid"/>
    <w:basedOn w:val="TableNormal"/>
    <w:uiPriority w:val="59"/>
    <w:rsid w:val="000F6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313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3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3F6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3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3F6"/>
    <w:rPr>
      <w:b/>
      <w:bCs/>
      <w:sz w:val="20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C02000"/>
    <w:rPr>
      <w:color w:val="808080"/>
    </w:rPr>
  </w:style>
  <w:style w:type="character" w:customStyle="1" w:styleId="Style1">
    <w:name w:val="Style1"/>
    <w:basedOn w:val="DefaultParagraphFont"/>
    <w:uiPriority w:val="1"/>
    <w:rsid w:val="0007788A"/>
    <w:rPr>
      <w:rFonts w:asciiTheme="minorHAnsi" w:hAnsiTheme="minorHAnsi"/>
      <w:sz w:val="44"/>
    </w:rPr>
  </w:style>
  <w:style w:type="character" w:customStyle="1" w:styleId="Style2">
    <w:name w:val="Style2"/>
    <w:basedOn w:val="DefaultParagraphFont"/>
    <w:uiPriority w:val="1"/>
    <w:rsid w:val="00E5448C"/>
    <w:rPr>
      <w:rFonts w:asciiTheme="minorHAnsi" w:hAnsiTheme="minorHAnsi"/>
      <w:i/>
      <w:sz w:val="40"/>
    </w:rPr>
  </w:style>
  <w:style w:type="character" w:customStyle="1" w:styleId="detailsstyle">
    <w:name w:val="details_style"/>
    <w:basedOn w:val="DefaultParagraphFont"/>
    <w:uiPriority w:val="1"/>
    <w:rsid w:val="00E5448C"/>
  </w:style>
  <w:style w:type="character" w:customStyle="1" w:styleId="Style3">
    <w:name w:val="Style3"/>
    <w:basedOn w:val="DefaultParagraphFont"/>
    <w:uiPriority w:val="1"/>
    <w:rsid w:val="00E5448C"/>
    <w:rPr>
      <w:rFonts w:asciiTheme="minorHAnsi" w:hAnsiTheme="minorHAnsi"/>
      <w:b/>
      <w:sz w:val="22"/>
    </w:rPr>
  </w:style>
  <w:style w:type="character" w:customStyle="1" w:styleId="subpage">
    <w:name w:val="sub_page"/>
    <w:basedOn w:val="DefaultParagraphFont"/>
    <w:uiPriority w:val="1"/>
    <w:rsid w:val="00510E1D"/>
    <w:rPr>
      <w:rFonts w:asciiTheme="minorHAnsi" w:hAnsiTheme="minorHAnsi"/>
      <w:sz w:val="22"/>
    </w:rPr>
  </w:style>
  <w:style w:type="character" w:customStyle="1" w:styleId="Style4">
    <w:name w:val="Style4"/>
    <w:basedOn w:val="DefaultParagraphFont"/>
    <w:uiPriority w:val="1"/>
    <w:rsid w:val="00413480"/>
    <w:rPr>
      <w:rFonts w:asciiTheme="minorHAnsi" w:hAnsiTheme="minorHAnsi"/>
      <w:b w:val="0"/>
      <w:i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image" Target="media/image16.jp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image" Target="media/image15.jpg"/><Relationship Id="rId28" Type="http://schemas.openxmlformats.org/officeDocument/2006/relationships/footer" Target="footer2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50897-EB68-4F35-BC81-AF4B1D8FD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AF6BE044</Template>
  <TotalTime>12</TotalTime>
  <Pages>13</Pages>
  <Words>924</Words>
  <Characters>5268</Characters>
  <Application>Microsoft Office Word</Application>
  <DocSecurity>0</DocSecurity>
  <Lines>43</Lines>
  <Paragraphs>12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CHUV | Centre hospitalier universitaire vaudois</Company>
  <LinksUpToDate>false</LinksUpToDate>
  <CharactersWithSpaces>6180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Ciprian Matteo</dc:creator>
  <cp:lastModifiedBy>Ciprian Matteo</cp:lastModifiedBy>
  <cp:revision>17</cp:revision>
  <cp:lastPrinted>2017-11-15T10:21:00Z</cp:lastPrinted>
  <dcterms:created xsi:type="dcterms:W3CDTF">2017-12-13T11:02:00Z</dcterms:created>
  <dcterms:modified xsi:type="dcterms:W3CDTF">2017-12-13T11:15:00Z</dcterms:modified>
</cp:coreProperties>
</file>