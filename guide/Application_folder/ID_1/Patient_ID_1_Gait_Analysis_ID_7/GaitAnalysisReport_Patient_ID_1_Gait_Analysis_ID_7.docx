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F3" w:rsidRDefault="00517BF3" w:rsidP="00517BF3">
      <w:pPr>
        <w:rPr>
          <w:b/>
          <w:sz w:val="44"/>
          <w:szCs w:val="44"/>
        </w:rPr>
      </w:pPr>
      <w:bookmarkStart w:id="0" w:name="_GoBack"/>
      <w:bookmarkEnd w:id="0"/>
    </w:p>
    <w:p w:rsidR="00517BF3" w:rsidRPr="00EC1685" w:rsidRDefault="007C4472" w:rsidP="00EC1685">
      <w:pPr>
        <w:jc w:val="center"/>
        <w:rPr>
          <w:b/>
          <w:sz w:val="44"/>
          <w:szCs w:val="44"/>
        </w:rPr>
      </w:pPr>
      <w:r w:rsidRPr="00517BF3">
        <w:rPr>
          <w:b/>
          <w:sz w:val="44"/>
          <w:szCs w:val="44"/>
        </w:rPr>
        <w:t xml:space="preserve">Report on </w:t>
      </w:r>
      <w:r w:rsidR="00A11200">
        <w:rPr>
          <w:b/>
          <w:sz w:val="44"/>
          <w:szCs w:val="44"/>
        </w:rPr>
        <w:t>Gait</w:t>
      </w:r>
      <w:r w:rsidRPr="00517BF3">
        <w:rPr>
          <w:b/>
          <w:sz w:val="44"/>
          <w:szCs w:val="44"/>
        </w:rPr>
        <w:t xml:space="preserve"> </w:t>
      </w:r>
      <w:r w:rsidR="00A11200">
        <w:rPr>
          <w:b/>
          <w:sz w:val="44"/>
          <w:szCs w:val="44"/>
        </w:rPr>
        <w:t>Analysis</w:t>
      </w:r>
      <w:r w:rsidRPr="00517BF3">
        <w:rPr>
          <w:b/>
          <w:sz w:val="44"/>
          <w:szCs w:val="44"/>
        </w:rPr>
        <w:t xml:space="preserve"> using body fixed inertial sensors</w:t>
      </w:r>
    </w:p>
    <w:p w:rsidR="00517BF3" w:rsidRDefault="00517BF3"/>
    <w:p w:rsidR="00C02000" w:rsidRPr="00413480" w:rsidRDefault="00517BF3" w:rsidP="00C02000">
      <w:pPr>
        <w:jc w:val="center"/>
        <w:rPr>
          <w:rStyle w:val="Style2"/>
          <w:lang w:val="it-IT"/>
        </w:rPr>
      </w:pP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Patient ID: </w:t>
      </w:r>
      <w:r>
        <w:rPr>
          <w:rStyle w:val="Style2"/>
        </w:rPr>
        <w:t>ID_1</w:t>
      </w:r>
    </w:p>
    <w:p w:rsidR="00E72A09" w:rsidRPr="00E72A09" w:rsidRDefault="00E72A09" w:rsidP="00E72A09">
      <w:pPr>
        <w:jc w:val="center"/>
        <w:rPr>
          <w:i/>
          <w:sz w:val="40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Patient Name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: </w:t>
      </w:r>
      <w:r>
        <w:rPr>
          <w:rStyle w:val="Style2"/>
        </w:rPr>
        <w:t xml:space="preserve">Matteo  </w:t>
      </w:r>
      <w:proofErr w:type="spellStart"/>
      <w:r>
        <w:rPr>
          <w:rStyle w:val="Style2"/>
        </w:rPr>
        <w:t>Ciprian</w:t>
      </w:r>
      <w:proofErr w:type="spellEnd"/>
    </w:p>
    <w:p w:rsidR="00C02000" w:rsidRPr="00C02000" w:rsidRDefault="00C02000" w:rsidP="00C02000">
      <w:pPr>
        <w:jc w:val="center"/>
        <w:rPr>
          <w:b/>
          <w:color w:val="948A54" w:themeColor="background2" w:themeShade="80"/>
          <w:sz w:val="44"/>
          <w:szCs w:val="44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Analysis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 ID: </w:t>
      </w:r>
      <w:r>
        <w:rPr>
          <w:rStyle w:val="Style4"/>
        </w:rPr>
        <w:t>Patient_ID_1_Gait_Analysis_ID_7</w:t>
      </w:r>
    </w:p>
    <w:p w:rsidR="00517BF3" w:rsidRPr="00C02000" w:rsidRDefault="00517BF3" w:rsidP="00517BF3">
      <w:pPr>
        <w:jc w:val="center"/>
        <w:rPr>
          <w:b/>
          <w:color w:val="948A54" w:themeColor="background2" w:themeShade="80"/>
          <w:sz w:val="32"/>
          <w:szCs w:val="32"/>
          <w:lang w:val="it-IT"/>
        </w:rPr>
      </w:pPr>
      <w:r w:rsidRPr="00C02000">
        <w:rPr>
          <w:b/>
          <w:color w:val="948A54" w:themeColor="background2" w:themeShade="80"/>
          <w:sz w:val="32"/>
          <w:szCs w:val="32"/>
          <w:lang w:val="it-IT"/>
        </w:rPr>
        <w:t xml:space="preserve">Evaluation date: </w:t>
      </w:r>
      <w:r>
        <w:rPr>
          <w:rStyle w:val="Style4"/>
        </w:rPr>
        <w:t>12-Dec-2017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EC1685" w:rsidRPr="00517BF3" w:rsidRDefault="00EC1685" w:rsidP="00EC168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Patient details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A11200" w:rsidRPr="00517BF3" w:rsidRDefault="00A11200" w:rsidP="00A112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Gait metrics: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 w:rsidRPr="00517BF3">
        <w:rPr>
          <w:i/>
          <w:sz w:val="28"/>
          <w:szCs w:val="28"/>
        </w:rPr>
        <w:t>Spatiotemporal parameters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Asymmetry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K</w:t>
      </w:r>
      <w:r w:rsidRPr="00517BF3">
        <w:rPr>
          <w:i/>
          <w:sz w:val="28"/>
          <w:szCs w:val="28"/>
        </w:rPr>
        <w:t>inematical curves</w:t>
      </w:r>
    </w:p>
    <w:p w:rsidR="00C02000" w:rsidRDefault="00C02000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EC1685" w:rsidRDefault="00EC1685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EC1685" w:rsidRPr="00517BF3" w:rsidRDefault="00EC1685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7C4472" w:rsidRPr="00517BF3" w:rsidRDefault="00517BF3" w:rsidP="007C447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R="00517BF3" w:rsidRDefault="00517BF3" w:rsidP="00517BF3">
      <w:pPr>
        <w:pStyle w:val="ListParagraph"/>
        <w:ind w:left="360"/>
        <w:rPr>
          <w:b/>
          <w:sz w:val="28"/>
          <w:szCs w:val="32"/>
        </w:rPr>
      </w:pPr>
    </w:p>
    <w:p w:rsidR="00517BF3" w:rsidRDefault="00517BF3" w:rsidP="00B339F6">
      <w:pPr>
        <w:spacing w:after="200" w:line="276" w:lineRule="auto"/>
        <w:jc w:val="both"/>
        <w:rPr>
          <w:b/>
          <w:color w:val="000000" w:themeColor="text1"/>
        </w:rPr>
      </w:pPr>
    </w:p>
    <w:p w:rsidR="00767161" w:rsidRDefault="00517BF3" w:rsidP="00767161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B37C07" w:rsidRPr="00767161" w:rsidRDefault="00EC1685" w:rsidP="00767161">
      <w:pPr>
        <w:pStyle w:val="ListParagraph"/>
        <w:numPr>
          <w:ilvl w:val="0"/>
          <w:numId w:val="9"/>
        </w:numPr>
        <w:spacing w:after="200" w:line="276" w:lineRule="auto"/>
        <w:rPr>
          <w:b/>
          <w:color w:val="000000" w:themeColor="text1"/>
          <w:sz w:val="44"/>
          <w:szCs w:val="44"/>
        </w:rPr>
      </w:pPr>
      <w:r w:rsidRPr="00767161">
        <w:rPr>
          <w:b/>
          <w:color w:val="000000" w:themeColor="text1"/>
          <w:sz w:val="44"/>
          <w:szCs w:val="44"/>
        </w:rPr>
        <w:lastRenderedPageBreak/>
        <w:t>Patient details:</w:t>
      </w:r>
    </w:p>
    <w:p w:rsidR="00EC1685" w:rsidRPr="00B37C07" w:rsidRDefault="00EC1685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1A4406" w:rsidRDefault="00E5448C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Date of birth</w:t>
      </w:r>
      <w:r w:rsidR="001A4406">
        <w:rPr>
          <w:b/>
          <w:color w:val="000000" w:themeColor="text1"/>
        </w:rPr>
        <w:t>:</w:t>
      </w:r>
      <w:r w:rsidR="001A4406">
        <w:rPr>
          <w:b/>
          <w:color w:val="000000" w:themeColor="text1"/>
        </w:rPr>
        <w:tab/>
      </w:r>
      <w:r>
        <w:rPr>
          <w:rStyle w:val="detailsstyle"/>
        </w:rPr>
        <w:t>30/09/1994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Gender:</w:t>
      </w:r>
      <w:r w:rsidR="007844E8">
        <w:rPr>
          <w:b/>
          <w:color w:val="000000" w:themeColor="text1"/>
        </w:rPr>
        <w:tab/>
      </w:r>
      <w:r>
        <w:rPr>
          <w:rStyle w:val="detailsstyle"/>
        </w:rPr>
        <w:t>M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CP Subtype:</w:t>
      </w:r>
      <w:r>
        <w:rPr>
          <w:b/>
          <w:color w:val="000000" w:themeColor="text1"/>
        </w:rPr>
        <w:tab/>
      </w:r>
      <w:r>
        <w:t>2</w:t>
      </w:r>
    </w:p>
    <w:p w:rsidR="001A4406" w:rsidRPr="00E5448C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GMFCS level:</w:t>
      </w:r>
      <w:r>
        <w:rPr>
          <w:b/>
          <w:color w:val="000000" w:themeColor="text1"/>
        </w:rPr>
        <w:tab/>
      </w:r>
      <w:r>
        <w:rPr>
          <w:rStyle w:val="detailsstyle"/>
        </w:rPr>
        <w:t>3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Height (cm):</w:t>
      </w:r>
      <w:r>
        <w:rPr>
          <w:b/>
          <w:color w:val="000000" w:themeColor="text1"/>
        </w:rPr>
        <w:tab/>
      </w:r>
      <w:r>
        <w:rPr>
          <w:rStyle w:val="detailsstyle"/>
        </w:rPr>
        <w:t>182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Weight (kg):</w:t>
      </w:r>
      <w:r>
        <w:rPr>
          <w:b/>
          <w:color w:val="000000" w:themeColor="text1"/>
        </w:rPr>
        <w:tab/>
      </w:r>
      <w:r>
        <w:rPr>
          <w:rStyle w:val="detailsstyle"/>
        </w:rPr>
        <w:t>78</w:t>
      </w:r>
    </w:p>
    <w:p w:rsidR="00B37C07" w:rsidRDefault="00B37C07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9D1A96" w:rsidRDefault="00B37C07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Evaluation</w:t>
      </w:r>
    </w:p>
    <w:p w:rsidR="001932AD" w:rsidRPr="009D1A96" w:rsidRDefault="009D1A96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 w:rsidRPr="009D1A96">
        <w:rPr>
          <w:rStyle w:val="detailsstyle"/>
          <w:b/>
        </w:rPr>
        <w:t>Type:</w:t>
      </w:r>
      <w:r w:rsidRPr="009D1A96">
        <w:rPr>
          <w:rStyle w:val="detailsstyle"/>
          <w:b/>
          <w:sz w:val="24"/>
        </w:rPr>
        <w:t xml:space="preserve"> </w:t>
      </w:r>
      <w:r>
        <w:rPr>
          <w:rStyle w:val="detailsstyle"/>
        </w:rPr>
        <w:t xml:space="preserve">                             baseline</w:t>
      </w:r>
    </w:p>
    <w:p w:rsidR="00B37C07" w:rsidRDefault="00D57E8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Monitoring day:     </w:t>
      </w:r>
      <w:r w:rsidR="009D1A96">
        <w:rPr>
          <w:b/>
          <w:color w:val="000000" w:themeColor="text1"/>
        </w:rPr>
        <w:t xml:space="preserve">    </w:t>
      </w:r>
      <w:r>
        <w:rPr>
          <w:b/>
          <w:color w:val="000000" w:themeColor="text1"/>
        </w:rPr>
        <w:t xml:space="preserve"> </w:t>
      </w:r>
      <w:proofErr w:type="spellStart"/>
      <w:r>
        <w:rPr>
          <w:rStyle w:val="detailsstyle"/>
        </w:rPr>
        <w:t>asd</w:t>
      </w:r>
      <w:proofErr w:type="spellEnd"/>
    </w:p>
    <w:p w:rsidR="00324B15" w:rsidRPr="00324B15" w:rsidRDefault="00324B15" w:rsidP="00314D9E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Configuration:      </w:t>
      </w:r>
      <w:r w:rsidR="009D1A96">
        <w:rPr>
          <w:b/>
          <w:color w:val="000000" w:themeColor="text1"/>
          <w:lang w:val="en-US"/>
        </w:rPr>
        <w:t xml:space="preserve">  </w:t>
      </w:r>
      <w:r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 xml:space="preserve"> </w:t>
      </w:r>
      <w:r w:rsidR="009D1A96"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rStyle w:val="detailsstyle"/>
        </w:rPr>
        <w:t>Left-Thigh      Right-Thigh      Left-Shank      Right-Shank</w:t>
      </w:r>
      <w:r w:rsidR="00D57E87" w:rsidRPr="00314D9E">
        <w:rPr>
          <w:b/>
          <w:color w:val="000000" w:themeColor="text1"/>
          <w:lang w:val="en-US"/>
        </w:rPr>
        <w:t xml:space="preserve">               </w:t>
      </w:r>
    </w:p>
    <w:p w:rsidR="00B37C07" w:rsidRPr="00DD1512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 w:rsidRPr="00DD1512">
        <w:rPr>
          <w:b/>
          <w:color w:val="000000" w:themeColor="text1"/>
          <w:lang w:val="en-US"/>
        </w:rPr>
        <w:t>Duration</w:t>
      </w:r>
      <w:r w:rsidR="00B37C07" w:rsidRPr="00DD1512">
        <w:rPr>
          <w:b/>
          <w:color w:val="000000" w:themeColor="text1"/>
          <w:lang w:val="en-US"/>
        </w:rPr>
        <w:t xml:space="preserve"> (min)</w:t>
      </w:r>
      <w:r w:rsidRPr="00DD1512">
        <w:rPr>
          <w:b/>
          <w:color w:val="000000" w:themeColor="text1"/>
          <w:lang w:val="en-US"/>
        </w:rPr>
        <w:t>:</w:t>
      </w:r>
      <w:r w:rsidR="00B37C07" w:rsidRPr="00DD1512">
        <w:rPr>
          <w:b/>
          <w:color w:val="000000" w:themeColor="text1"/>
          <w:lang w:val="en-US"/>
        </w:rPr>
        <w:tab/>
      </w: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Start &amp; end time:</w:t>
      </w:r>
      <w:r>
        <w:rPr>
          <w:b/>
          <w:color w:val="000000" w:themeColor="text1"/>
        </w:rPr>
        <w:tab/>
      </w:r>
    </w:p>
    <w:p w:rsidR="001932AD" w:rsidRDefault="001932AD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Weather:</w:t>
      </w:r>
      <w:r>
        <w:rPr>
          <w:b/>
          <w:color w:val="000000" w:themeColor="text1"/>
        </w:rPr>
        <w:tab/>
      </w:r>
    </w:p>
    <w:p w:rsidR="001932AD" w:rsidRDefault="00B37C0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Remarks:</w:t>
      </w:r>
      <w:r w:rsidR="00DD1512">
        <w:rPr>
          <w:b/>
          <w:color w:val="000000" w:themeColor="text1"/>
        </w:rPr>
        <w:t xml:space="preserve">                       </w:t>
      </w: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767161" w:rsidRDefault="001B31BA" w:rsidP="001B31BA">
      <w:pPr>
        <w:tabs>
          <w:tab w:val="left" w:pos="5880"/>
        </w:tabs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ab/>
      </w:r>
    </w:p>
    <w:p w:rsidR="00A11200" w:rsidRDefault="00A11200" w:rsidP="00A11200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Gait metrics</w:t>
      </w:r>
    </w:p>
    <w:p w:rsidR="00A11200" w:rsidRPr="005F67F3" w:rsidRDefault="00A11200" w:rsidP="00DB613F">
      <w:pPr>
        <w:pStyle w:val="ListParagraph"/>
        <w:jc w:val="both"/>
        <w:rPr>
          <w:b/>
          <w:color w:val="000000" w:themeColor="text1"/>
          <w:sz w:val="44"/>
          <w:szCs w:val="44"/>
        </w:rPr>
      </w:pPr>
    </w:p>
    <w:p w:rsidR="00A11200" w:rsidRDefault="00A11200" w:rsidP="00A11200">
      <w:pPr>
        <w:pStyle w:val="ListParagraph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S</w:t>
      </w:r>
      <w:r w:rsidRPr="00031049">
        <w:rPr>
          <w:b/>
          <w:i/>
          <w:color w:val="000000" w:themeColor="text1"/>
          <w:sz w:val="28"/>
          <w:szCs w:val="28"/>
        </w:rPr>
        <w:t>patiotemporal parameters</w:t>
      </w:r>
    </w:p>
    <w:p w:rsidR="001B4C43" w:rsidRDefault="001B4C43" w:rsidP="001B4C43">
      <w:pPr>
        <w:pStyle w:val="ListParagraph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TableGrid"/>
        <w:tblW w:w="10490" w:type="dxa"/>
        <w:tblInd w:w="-617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A11200" w:rsidTr="001B31BA">
        <w:trPr>
          <w:trHeight w:val="3770"/>
        </w:trPr>
        <w:tc>
          <w:tcPr>
            <w:tcW w:w="0" w:type="auto"/>
          </w:tcPr>
          <w:p w:rsidR="00B609CF" w:rsidRDefault="00DD02F9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4" name="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peed.bmp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609CF" w:rsidRDefault="00DD02F9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5" name="Normalized_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Normalized_Speed.bmp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200" w:rsidTr="001B31BA">
        <w:trPr>
          <w:trHeight w:val="3787"/>
        </w:trPr>
        <w:tc>
          <w:tcPr>
            <w:tcW w:w="0" w:type="auto"/>
          </w:tcPr>
          <w:p w:rsidR="00B609CF" w:rsidRDefault="00DD02F9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6" name="Cade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adence.bmp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609CF" w:rsidRDefault="00DD02F9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7" name="Double_Support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ouble_Support.bmp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947" w:rsidRDefault="00DE2947" w:rsidP="00A11200">
      <w:pPr>
        <w:jc w:val="both"/>
        <w:rPr>
          <w:b/>
          <w:color w:val="000000" w:themeColor="text1"/>
          <w:sz w:val="44"/>
          <w:szCs w:val="44"/>
        </w:rPr>
      </w:pPr>
    </w:p>
    <w:p w:rsidR="00A11200" w:rsidRPr="00A11200" w:rsidRDefault="00A11200" w:rsidP="00A11200">
      <w:pPr>
        <w:jc w:val="both"/>
        <w:rPr>
          <w:b/>
          <w:i/>
          <w:color w:val="000000" w:themeColor="text1"/>
          <w:sz w:val="28"/>
          <w:szCs w:val="28"/>
        </w:rPr>
      </w:pPr>
    </w:p>
    <w:p w:rsid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15"/>
        <w:tblW w:w="9498" w:type="dxa"/>
        <w:tblLook w:val="04A0" w:firstRow="1" w:lastRow="0" w:firstColumn="1" w:lastColumn="0" w:noHBand="0" w:noVBand="1"/>
      </w:tblPr>
      <w:tblGrid>
        <w:gridCol w:w="4724"/>
        <w:gridCol w:w="4774"/>
      </w:tblGrid>
      <w:tr w:rsidR="00BD62B6" w:rsidTr="001B31BA">
        <w:trPr>
          <w:trHeight w:val="2808"/>
        </w:trPr>
        <w:tc>
          <w:tcPr>
            <w:tcW w:w="0" w:type="auto"/>
          </w:tcPr>
          <w:p w:rsidR="00B609CF" w:rsidRDefault="00DD02F9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28" name="Stride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trideLength.bmp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609CF" w:rsidRDefault="00DD02F9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29" name="Normal_Stride_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Normal_Stride_length.bmp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B609CF" w:rsidRDefault="00DD02F9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0" name="Swing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wing.bmp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609CF" w:rsidRDefault="00DD02F9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1" name="Sta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tance.bmp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B609CF" w:rsidRDefault="00DD02F9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2" name="Thigh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ThighAngle.bmp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609CF" w:rsidRDefault="00DD02F9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3" name="Shank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hankAngle.bmp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96"/>
        </w:trPr>
        <w:tc>
          <w:tcPr>
            <w:tcW w:w="0" w:type="auto"/>
          </w:tcPr>
          <w:p w:rsidR="00B609CF" w:rsidRDefault="00DD02F9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34" name="Knee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KneeAngle.bmp"/>
                          <pic:cNvPicPr preferRelativeResize="0"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4" w:type="dxa"/>
          </w:tcPr>
          <w:p w:rsidR="00BD62B6" w:rsidRDefault="00BD62B6" w:rsidP="00BD62B6">
            <w:pPr>
              <w:jc w:val="both"/>
              <w:rPr>
                <w:b/>
                <w:i/>
                <w:noProof/>
                <w:color w:val="000000" w:themeColor="text1"/>
                <w:sz w:val="28"/>
                <w:szCs w:val="28"/>
                <w:lang w:val="fr-CH" w:eastAsia="fr-CH"/>
              </w:rPr>
            </w:pP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787"/>
        <w:gridCol w:w="1178"/>
      </w:tblGrid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B609CF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TD 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This Analysis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126.7076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108.9726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118.1336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110.2992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223.5121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136.248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</w:t>
            </w:r>
            <w:r>
              <w:rPr>
                <w:sz w:val="15"/>
                <w:szCs w:val="15"/>
              </w:rPr>
              <w:t xml:space="preserve">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0.97818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1.0102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1.3994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1.3486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1.4363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1.2382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1.4893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1.2787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1.9349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1.7071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Mean Normalized Stride </w:t>
            </w:r>
            <w:r>
              <w:rPr>
                <w:sz w:val="15"/>
                <w:szCs w:val="15"/>
              </w:rPr>
              <w:t>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1.3477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1.5022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1.3864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1.4164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1.355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1.3661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40.719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42.7529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40.9886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43.0379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40.898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39.4908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40.9159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40.6672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59.281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57.2471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59.0114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56.9621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59.102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60.5092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59.0841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59.3328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Statistical </w:t>
            </w:r>
            <w:r>
              <w:rPr>
                <w:sz w:val="15"/>
                <w:szCs w:val="15"/>
              </w:rPr>
              <w:t>Distance Cadence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B609CF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0.36249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Speed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B609CF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0.43453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B609CF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0.33305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B609CF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0.35267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lastRenderedPageBreak/>
              <w:t>Statistical Distance Swing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B609CF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0.29681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Statistical Distance </w:t>
            </w:r>
            <w:r>
              <w:rPr>
                <w:sz w:val="15"/>
                <w:szCs w:val="15"/>
              </w:rPr>
              <w:t>Swing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B609CF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0.14813</w:t>
            </w:r>
          </w:p>
        </w:tc>
      </w:tr>
      <w:tr w:rsidR="00B609C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609CF" w:rsidRDefault="00B609CF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0.29681</w:t>
            </w:r>
          </w:p>
        </w:tc>
      </w:tr>
      <w:tr w:rsidR="00B609CF">
        <w:tc>
          <w:tcPr>
            <w:tcW w:w="0" w:type="auto"/>
            <w:tcBorders>
              <w:right w:val="single" w:sz="0" w:space="0" w:color="auto"/>
            </w:tcBorders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LL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B609CF" w:rsidRDefault="00B609CF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</w:tcPr>
          <w:p w:rsidR="00B609CF" w:rsidRDefault="00DD02F9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0.14813</w:t>
            </w: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FB34D0">
      <w:pPr>
        <w:pStyle w:val="ListParagraph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Asymmetry</w:t>
      </w:r>
    </w:p>
    <w:p w:rsidR="00FB34D0" w:rsidRDefault="00FB34D0" w:rsidP="00FB34D0">
      <w:pPr>
        <w:pStyle w:val="ListParagraph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p w:rsidR="00B609CF" w:rsidRDefault="00DD02F9">
      <w:r>
        <w:rPr>
          <w:noProof/>
          <w:lang w:val="en-US"/>
        </w:rPr>
        <w:drawing>
          <wp:inline distT="0" distB="0" distL="0" distR="0">
            <wp:extent cx="5939988" cy="5399989"/>
            <wp:effectExtent l="0" t="0" r="0" b="0"/>
            <wp:docPr id="35" name="Symmetry_index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ymmetry_index.bmp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988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D0" w:rsidRDefault="00FB34D0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FB34D0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031049" w:rsidRDefault="009153ED" w:rsidP="009153ED">
      <w:pPr>
        <w:pStyle w:val="ListParagraph"/>
        <w:numPr>
          <w:ilvl w:val="0"/>
          <w:numId w:val="5"/>
        </w:numPr>
        <w:rPr>
          <w:b/>
          <w:i/>
          <w:color w:val="000000" w:themeColor="text1"/>
          <w:sz w:val="28"/>
          <w:szCs w:val="28"/>
        </w:rPr>
      </w:pPr>
      <w:r w:rsidRPr="00031049">
        <w:rPr>
          <w:b/>
          <w:i/>
          <w:color w:val="000000" w:themeColor="text1"/>
          <w:sz w:val="28"/>
          <w:szCs w:val="28"/>
        </w:rPr>
        <w:t>Kinematical curves for maximal walking distance recorded during monitoring day</w:t>
      </w:r>
    </w:p>
    <w:p w:rsidR="009153ED" w:rsidRDefault="009153ED" w:rsidP="009153ED">
      <w:pPr>
        <w:tabs>
          <w:tab w:val="left" w:pos="5280"/>
        </w:tabs>
        <w:jc w:val="both"/>
        <w:rPr>
          <w:b/>
          <w:i/>
          <w:color w:val="000000" w:themeColor="text1"/>
          <w:sz w:val="28"/>
          <w:szCs w:val="28"/>
        </w:rPr>
      </w:pPr>
    </w:p>
    <w:p w:rsidR="00B609CF" w:rsidRDefault="00DD02F9">
      <w:r>
        <w:rPr>
          <w:noProof/>
          <w:lang w:val="en-US"/>
        </w:rPr>
        <w:drawing>
          <wp:inline distT="0" distB="0" distL="0" distR="0">
            <wp:extent cx="6119987" cy="5399989"/>
            <wp:effectExtent l="0" t="0" r="0" b="0"/>
            <wp:docPr id="36" name="KinematicalCurves_MaxWalk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inematicalCurves_MaxWalk.bmp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39406F" w:rsidRDefault="0039406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B480E" w:rsidRPr="00C02000" w:rsidRDefault="005B480E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09661D" w:rsidRDefault="0009661D" w:rsidP="005B480E">
      <w:pPr>
        <w:jc w:val="both"/>
        <w:rPr>
          <w:b/>
          <w:color w:val="000000" w:themeColor="text1"/>
          <w:sz w:val="44"/>
          <w:szCs w:val="44"/>
        </w:rPr>
      </w:pPr>
    </w:p>
    <w:p w:rsidR="00CE6E8B" w:rsidRDefault="00CE6E8B" w:rsidP="00437733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 w:rsidRPr="005B480E">
        <w:rPr>
          <w:b/>
          <w:color w:val="000000" w:themeColor="text1"/>
          <w:sz w:val="44"/>
          <w:szCs w:val="44"/>
        </w:rPr>
        <w:t>Summary of performance measures</w:t>
      </w:r>
    </w:p>
    <w:p w:rsidR="0009661D" w:rsidRPr="005B480E" w:rsidRDefault="0009661D" w:rsidP="0009661D">
      <w:pPr>
        <w:pStyle w:val="ListParagraph"/>
        <w:jc w:val="both"/>
        <w:rPr>
          <w:b/>
          <w:color w:val="000000" w:themeColor="text1"/>
          <w:sz w:val="44"/>
          <w:szCs w:val="44"/>
        </w:rPr>
      </w:pPr>
    </w:p>
    <w:p w:rsidR="007C4472" w:rsidRDefault="00DD02F9" w:rsidP="0009661D">
      <w:pPr>
        <w:jc w:val="center"/>
      </w:pPr>
      <w:r>
        <w:rPr>
          <w:noProof/>
          <w:lang w:val="en-US"/>
        </w:rPr>
        <w:drawing>
          <wp:inline distT="0" distB="0" distL="0" distR="0">
            <wp:extent cx="3959992" cy="3239993"/>
            <wp:effectExtent l="0" t="0" r="0" b="0"/>
            <wp:docPr id="37" name="Spider1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pider1.bmp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959992" cy="3239993"/>
            <wp:effectExtent l="0" t="0" r="0" b="0"/>
            <wp:docPr id="38" name="Spider2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pider2.bmp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47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227" w:rsidRDefault="006C6227" w:rsidP="007C4472">
      <w:pPr>
        <w:spacing w:after="0" w:line="240" w:lineRule="auto"/>
      </w:pPr>
      <w:r>
        <w:separator/>
      </w:r>
    </w:p>
  </w:endnote>
  <w:end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2F9" w:rsidRDefault="00DD02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 w:rsidP="00B37C07">
    <w:pPr>
      <w:pStyle w:val="Footer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relativeTo="margin" w:alignment="left" w:leader="none"/>
            </w:r>
            <w:r>
              <w:tab/>
            </w:r>
            <w: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D02F9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D02F9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 w:rsidP="00B37C07">
    <w:pPr>
      <w:pStyle w:val="Footer"/>
      <w:tabs>
        <w:tab w:val="clear" w:pos="4536"/>
        <w:tab w:val="clear" w:pos="9072"/>
        <w:tab w:val="left" w:pos="298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D02F9" w:rsidP="002B58F9">
    <w:pPr>
      <w:pStyle w:val="Footer"/>
      <w:jc w:val="right"/>
    </w:pPr>
    <w:sdt>
      <w:sdtPr>
        <w:id w:val="1131219346"/>
        <w:docPartObj>
          <w:docPartGallery w:val="Page Numbers (Bottom of Page)"/>
          <w:docPartUnique/>
        </w:docPartObj>
      </w:sdtPr>
      <w:sdtEndPr/>
      <w:sdtContent>
        <w:sdt>
          <w:sdtPr>
            <w:id w:val="1967308836"/>
            <w:docPartObj>
              <w:docPartGallery w:val="Page Numbers (Top of Page)"/>
              <w:docPartUnique/>
            </w:docPartObj>
          </w:sdtPr>
          <w:sdtEndPr/>
          <w:sdtContent>
            <w:r w:rsidR="00DB613F">
              <w:ptab w:relativeTo="margin" w:alignment="left" w:leader="none"/>
            </w:r>
            <w:r w:rsidR="00DB613F">
              <w:tab/>
            </w:r>
            <w:r w:rsidR="00DB613F">
              <w:tab/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PAGE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B613F">
              <w:rPr>
                <w:b/>
                <w:sz w:val="24"/>
                <w:szCs w:val="24"/>
              </w:rPr>
              <w:fldChar w:fldCharType="end"/>
            </w:r>
            <w:r w:rsidR="00DB613F">
              <w:t>/</w:t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NUMPAGES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B613F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227" w:rsidRDefault="006C6227" w:rsidP="007C4472">
      <w:pPr>
        <w:spacing w:after="0" w:line="240" w:lineRule="auto"/>
      </w:pPr>
      <w:r>
        <w:separator/>
      </w:r>
    </w:p>
  </w:footnote>
  <w:foot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2F9" w:rsidRDefault="00DD02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 w:rsidP="00EC1685">
    <w:pPr>
      <w:pStyle w:val="Header"/>
      <w:tabs>
        <w:tab w:val="clear" w:pos="4536"/>
        <w:tab w:val="clear" w:pos="9072"/>
        <w:tab w:val="left" w:pos="339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>
    <w:pPr>
      <w:pStyle w:val="Header"/>
    </w:pPr>
    <w:r w:rsidRPr="00EC3519">
      <w:rPr>
        <w:noProof/>
        <w:lang w:val="en-US"/>
      </w:rPr>
      <w:drawing>
        <wp:inline distT="0" distB="0" distL="0" distR="0" wp14:anchorId="1062B10B" wp14:editId="352EA978">
          <wp:extent cx="5760720" cy="10369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5DB"/>
    <w:multiLevelType w:val="hybridMultilevel"/>
    <w:tmpl w:val="AA5AAA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1645BB"/>
    <w:multiLevelType w:val="hybridMultilevel"/>
    <w:tmpl w:val="698EE1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70118E"/>
    <w:multiLevelType w:val="hybridMultilevel"/>
    <w:tmpl w:val="6EB80EA2"/>
    <w:lvl w:ilvl="0" w:tplc="A20ADC28">
      <w:start w:val="1"/>
      <w:numFmt w:val="upperRoman"/>
      <w:lvlText w:val="%1."/>
      <w:lvlJc w:val="right"/>
      <w:pPr>
        <w:ind w:left="360" w:hanging="360"/>
      </w:pPr>
      <w:rPr>
        <w:b/>
        <w:i w:val="0"/>
        <w:sz w:val="32"/>
        <w:szCs w:val="32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B962658"/>
    <w:multiLevelType w:val="hybridMultilevel"/>
    <w:tmpl w:val="464EAFD8"/>
    <w:lvl w:ilvl="0" w:tplc="9008E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27"/>
    <w:rsid w:val="0007788A"/>
    <w:rsid w:val="0009661D"/>
    <w:rsid w:val="000E31FD"/>
    <w:rsid w:val="000F55CC"/>
    <w:rsid w:val="000F62E1"/>
    <w:rsid w:val="00115504"/>
    <w:rsid w:val="001202FA"/>
    <w:rsid w:val="001406E8"/>
    <w:rsid w:val="001533C5"/>
    <w:rsid w:val="00173A52"/>
    <w:rsid w:val="001932AD"/>
    <w:rsid w:val="001A4406"/>
    <w:rsid w:val="001A76E1"/>
    <w:rsid w:val="001B31BA"/>
    <w:rsid w:val="001B4C43"/>
    <w:rsid w:val="001C2F42"/>
    <w:rsid w:val="00200D33"/>
    <w:rsid w:val="00241DF7"/>
    <w:rsid w:val="002450BD"/>
    <w:rsid w:val="0024596C"/>
    <w:rsid w:val="002622C4"/>
    <w:rsid w:val="00274E25"/>
    <w:rsid w:val="00293257"/>
    <w:rsid w:val="0029478A"/>
    <w:rsid w:val="002A3A16"/>
    <w:rsid w:val="002B58F9"/>
    <w:rsid w:val="002D5440"/>
    <w:rsid w:val="002F5836"/>
    <w:rsid w:val="00314D9E"/>
    <w:rsid w:val="00324B15"/>
    <w:rsid w:val="00351593"/>
    <w:rsid w:val="0039406F"/>
    <w:rsid w:val="003A3AD8"/>
    <w:rsid w:val="003B0E1A"/>
    <w:rsid w:val="003B53D0"/>
    <w:rsid w:val="00404C8E"/>
    <w:rsid w:val="00413480"/>
    <w:rsid w:val="00437733"/>
    <w:rsid w:val="004512A8"/>
    <w:rsid w:val="004527A3"/>
    <w:rsid w:val="00454D22"/>
    <w:rsid w:val="00457C08"/>
    <w:rsid w:val="00493AB2"/>
    <w:rsid w:val="004E3C49"/>
    <w:rsid w:val="004F17F1"/>
    <w:rsid w:val="00510E1D"/>
    <w:rsid w:val="00517BF3"/>
    <w:rsid w:val="00531465"/>
    <w:rsid w:val="005B480E"/>
    <w:rsid w:val="0062120C"/>
    <w:rsid w:val="006313F6"/>
    <w:rsid w:val="00633619"/>
    <w:rsid w:val="00651F74"/>
    <w:rsid w:val="00686F3B"/>
    <w:rsid w:val="006C6227"/>
    <w:rsid w:val="006E65AE"/>
    <w:rsid w:val="00702F68"/>
    <w:rsid w:val="00746255"/>
    <w:rsid w:val="00752E0F"/>
    <w:rsid w:val="00767161"/>
    <w:rsid w:val="007844E8"/>
    <w:rsid w:val="007950AC"/>
    <w:rsid w:val="007B3EE9"/>
    <w:rsid w:val="007C4472"/>
    <w:rsid w:val="007E78BA"/>
    <w:rsid w:val="00810F5F"/>
    <w:rsid w:val="008230F2"/>
    <w:rsid w:val="008241E5"/>
    <w:rsid w:val="008774AE"/>
    <w:rsid w:val="008F31B4"/>
    <w:rsid w:val="00912B8F"/>
    <w:rsid w:val="009153ED"/>
    <w:rsid w:val="00924AF6"/>
    <w:rsid w:val="009724D8"/>
    <w:rsid w:val="009D1A96"/>
    <w:rsid w:val="009E3FFE"/>
    <w:rsid w:val="009F2F0C"/>
    <w:rsid w:val="00A11200"/>
    <w:rsid w:val="00A42BC6"/>
    <w:rsid w:val="00A65086"/>
    <w:rsid w:val="00A70B19"/>
    <w:rsid w:val="00A837DB"/>
    <w:rsid w:val="00A84F0C"/>
    <w:rsid w:val="00AC0D5F"/>
    <w:rsid w:val="00AF6F32"/>
    <w:rsid w:val="00AF7560"/>
    <w:rsid w:val="00B05FC0"/>
    <w:rsid w:val="00B222CC"/>
    <w:rsid w:val="00B339F6"/>
    <w:rsid w:val="00B37C07"/>
    <w:rsid w:val="00B46624"/>
    <w:rsid w:val="00B51DAB"/>
    <w:rsid w:val="00B609CF"/>
    <w:rsid w:val="00B621D3"/>
    <w:rsid w:val="00B97DBE"/>
    <w:rsid w:val="00BC7FF5"/>
    <w:rsid w:val="00BD62B6"/>
    <w:rsid w:val="00BF0361"/>
    <w:rsid w:val="00C02000"/>
    <w:rsid w:val="00C26686"/>
    <w:rsid w:val="00C96F05"/>
    <w:rsid w:val="00CC121F"/>
    <w:rsid w:val="00CC3D26"/>
    <w:rsid w:val="00CE6E8B"/>
    <w:rsid w:val="00D0339E"/>
    <w:rsid w:val="00D2326B"/>
    <w:rsid w:val="00D536FF"/>
    <w:rsid w:val="00D57E87"/>
    <w:rsid w:val="00DB613F"/>
    <w:rsid w:val="00DD02F9"/>
    <w:rsid w:val="00DD1512"/>
    <w:rsid w:val="00DD787B"/>
    <w:rsid w:val="00DE2947"/>
    <w:rsid w:val="00DE3292"/>
    <w:rsid w:val="00DF48A4"/>
    <w:rsid w:val="00E10B68"/>
    <w:rsid w:val="00E159AE"/>
    <w:rsid w:val="00E5448C"/>
    <w:rsid w:val="00E71947"/>
    <w:rsid w:val="00E72A09"/>
    <w:rsid w:val="00E90782"/>
    <w:rsid w:val="00EC1685"/>
    <w:rsid w:val="00EC3519"/>
    <w:rsid w:val="00EF32A4"/>
    <w:rsid w:val="00F71A6C"/>
    <w:rsid w:val="00F77180"/>
    <w:rsid w:val="00F820E1"/>
    <w:rsid w:val="00F85E55"/>
    <w:rsid w:val="00FB34D0"/>
    <w:rsid w:val="00FC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449F6-1AC8-4A0C-B692-EB090C15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8034DD54</Template>
  <TotalTime>2</TotalTime>
  <Pages>8</Pages>
  <Words>329</Words>
  <Characters>1881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CHUV | Centre hospitalier universitaire vaudois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 Matteo</dc:creator>
  <cp:lastModifiedBy>Ciprian Matteo</cp:lastModifiedBy>
  <cp:revision>2</cp:revision>
  <cp:lastPrinted>2017-11-15T10:21:00Z</cp:lastPrinted>
  <dcterms:created xsi:type="dcterms:W3CDTF">2017-12-06T17:59:00Z</dcterms:created>
  <dcterms:modified xsi:type="dcterms:W3CDTF">2017-12-12T11:32:00Z</dcterms:modified>
</cp:coreProperties>
</file>