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BF3" w:rsidRDefault="00517BF3" w:rsidP="00517BF3">
      <w:pPr>
        <w:rPr>
          <w:b/>
          <w:sz w:val="44"/>
          <w:szCs w:val="44"/>
        </w:rPr>
      </w:pPr>
      <w:bookmarkStart w:id="0" w:name="_GoBack"/>
      <w:bookmarkEnd w:id="0"/>
    </w:p>
    <w:p w:rsidR="00517BF3" w:rsidRPr="00EC1685" w:rsidRDefault="007C4472" w:rsidP="00EC1685">
      <w:pPr>
        <w:jc w:val="center"/>
        <w:rPr>
          <w:b/>
          <w:sz w:val="44"/>
          <w:szCs w:val="44"/>
        </w:rPr>
      </w:pPr>
      <w:r w:rsidRPr="00517BF3">
        <w:rPr>
          <w:b/>
          <w:sz w:val="44"/>
          <w:szCs w:val="44"/>
        </w:rPr>
        <w:t xml:space="preserve">Report on </w:t>
      </w:r>
      <w:r w:rsidR="00A11200">
        <w:rPr>
          <w:b/>
          <w:sz w:val="44"/>
          <w:szCs w:val="44"/>
        </w:rPr>
        <w:t>Gait</w:t>
      </w:r>
      <w:r w:rsidRPr="00517BF3">
        <w:rPr>
          <w:b/>
          <w:sz w:val="44"/>
          <w:szCs w:val="44"/>
        </w:rPr>
        <w:t xml:space="preserve"> </w:t>
      </w:r>
      <w:r w:rsidR="00A11200">
        <w:rPr>
          <w:b/>
          <w:sz w:val="44"/>
          <w:szCs w:val="44"/>
        </w:rPr>
        <w:t>Analysis</w:t>
      </w:r>
      <w:r w:rsidRPr="00517BF3">
        <w:rPr>
          <w:b/>
          <w:sz w:val="44"/>
          <w:szCs w:val="44"/>
        </w:rPr>
        <w:t xml:space="preserve"> using body fixed inertial sensors</w:t>
      </w:r>
    </w:p>
    <w:p w:rsidR="00517BF3" w:rsidRDefault="00517BF3"/>
    <w:p w:rsidR="00C02000" w:rsidRPr="00413480" w:rsidRDefault="00517BF3" w:rsidP="00C02000">
      <w:pPr>
        <w:jc w:val="center"/>
        <w:rPr>
          <w:rStyle w:val="Style2"/>
          <w:lang w:val="it-IT"/>
        </w:rPr>
      </w:pPr>
      <w:r w:rsidRPr="00C02000">
        <w:rPr>
          <w:b/>
          <w:color w:val="948A54" w:themeColor="background2" w:themeShade="80"/>
          <w:sz w:val="44"/>
          <w:szCs w:val="44"/>
          <w:lang w:val="it-IT"/>
        </w:rPr>
        <w:t xml:space="preserve">Patient ID: </w:t>
      </w:r>
      <w:r>
        <w:rPr>
          <w:rStyle w:val="Style2"/>
        </w:rPr>
        <w:t>ID_1</w:t>
      </w:r>
    </w:p>
    <w:p w:rsidR="00E72A09" w:rsidRPr="00E72A09" w:rsidRDefault="00E72A09" w:rsidP="00E72A09">
      <w:pPr>
        <w:jc w:val="center"/>
        <w:rPr>
          <w:i/>
          <w:sz w:val="40"/>
          <w:lang w:val="it-IT"/>
        </w:rPr>
      </w:pPr>
      <w:r>
        <w:rPr>
          <w:b/>
          <w:color w:val="948A54" w:themeColor="background2" w:themeShade="80"/>
          <w:sz w:val="44"/>
          <w:szCs w:val="44"/>
          <w:lang w:val="it-IT"/>
        </w:rPr>
        <w:t>Patient Name</w:t>
      </w:r>
      <w:r w:rsidRPr="00C02000">
        <w:rPr>
          <w:b/>
          <w:color w:val="948A54" w:themeColor="background2" w:themeShade="80"/>
          <w:sz w:val="44"/>
          <w:szCs w:val="44"/>
          <w:lang w:val="it-IT"/>
        </w:rPr>
        <w:t xml:space="preserve">: </w:t>
      </w:r>
      <w:r>
        <w:rPr>
          <w:rStyle w:val="Style2"/>
        </w:rPr>
        <w:t xml:space="preserve">Matteo  </w:t>
      </w:r>
      <w:proofErr w:type="spellStart"/>
      <w:r>
        <w:rPr>
          <w:rStyle w:val="Style2"/>
        </w:rPr>
        <w:t>Ciprian</w:t>
      </w:r>
      <w:proofErr w:type="spellEnd"/>
    </w:p>
    <w:p w:rsidR="00C02000" w:rsidRPr="00C02000" w:rsidRDefault="00C02000" w:rsidP="00C02000">
      <w:pPr>
        <w:jc w:val="center"/>
        <w:rPr>
          <w:b/>
          <w:color w:val="948A54" w:themeColor="background2" w:themeShade="80"/>
          <w:sz w:val="44"/>
          <w:szCs w:val="44"/>
          <w:lang w:val="it-IT"/>
        </w:rPr>
      </w:pPr>
      <w:r>
        <w:rPr>
          <w:b/>
          <w:color w:val="948A54" w:themeColor="background2" w:themeShade="80"/>
          <w:sz w:val="44"/>
          <w:szCs w:val="44"/>
          <w:lang w:val="it-IT"/>
        </w:rPr>
        <w:t>Analysis</w:t>
      </w:r>
      <w:r w:rsidRPr="00C02000">
        <w:rPr>
          <w:b/>
          <w:color w:val="948A54" w:themeColor="background2" w:themeShade="80"/>
          <w:sz w:val="44"/>
          <w:szCs w:val="44"/>
          <w:lang w:val="it-IT"/>
        </w:rPr>
        <w:t xml:space="preserve"> ID: </w:t>
      </w:r>
      <w:r>
        <w:rPr>
          <w:rStyle w:val="Style4"/>
        </w:rPr>
        <w:t>Patient_ID_1_Gait_Analysis_ID_8</w:t>
      </w:r>
    </w:p>
    <w:p w:rsidR="00517BF3" w:rsidRPr="00C02000" w:rsidRDefault="00517BF3" w:rsidP="00517BF3">
      <w:pPr>
        <w:jc w:val="center"/>
        <w:rPr>
          <w:b/>
          <w:color w:val="948A54" w:themeColor="background2" w:themeShade="80"/>
          <w:sz w:val="32"/>
          <w:szCs w:val="32"/>
          <w:lang w:val="it-IT"/>
        </w:rPr>
      </w:pPr>
      <w:r w:rsidRPr="00C02000">
        <w:rPr>
          <w:b/>
          <w:color w:val="948A54" w:themeColor="background2" w:themeShade="80"/>
          <w:sz w:val="32"/>
          <w:szCs w:val="32"/>
          <w:lang w:val="it-IT"/>
        </w:rPr>
        <w:t xml:space="preserve">Evaluation date: </w:t>
      </w:r>
      <w:r>
        <w:rPr>
          <w:rStyle w:val="Style4"/>
        </w:rPr>
        <w:t>12-Dec-2017</w:t>
      </w:r>
    </w:p>
    <w:p w:rsidR="00517BF3" w:rsidRDefault="00517BF3">
      <w:pPr>
        <w:rPr>
          <w:lang w:val="it-IT"/>
        </w:rPr>
      </w:pPr>
    </w:p>
    <w:p w:rsidR="00EC1685" w:rsidRPr="00C02000" w:rsidRDefault="00EC1685">
      <w:pPr>
        <w:rPr>
          <w:lang w:val="it-IT"/>
        </w:rPr>
      </w:pPr>
    </w:p>
    <w:p w:rsidR="00EC1685" w:rsidRPr="00517BF3" w:rsidRDefault="00EC1685" w:rsidP="00EC168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Patient details</w:t>
      </w:r>
    </w:p>
    <w:p w:rsidR="00517BF3" w:rsidRDefault="00517BF3">
      <w:pPr>
        <w:rPr>
          <w:lang w:val="it-IT"/>
        </w:rPr>
      </w:pPr>
    </w:p>
    <w:p w:rsidR="00EC1685" w:rsidRPr="00C02000" w:rsidRDefault="00EC1685">
      <w:pPr>
        <w:rPr>
          <w:lang w:val="it-IT"/>
        </w:rPr>
      </w:pPr>
    </w:p>
    <w:p w:rsidR="00A11200" w:rsidRPr="00517BF3" w:rsidRDefault="00A11200" w:rsidP="00A1120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7BF3">
        <w:rPr>
          <w:b/>
          <w:sz w:val="32"/>
          <w:szCs w:val="32"/>
        </w:rPr>
        <w:t>Gait metrics:</w:t>
      </w:r>
    </w:p>
    <w:p w:rsidR="00A11200" w:rsidRPr="00517BF3" w:rsidRDefault="00A11200" w:rsidP="00A11200">
      <w:pPr>
        <w:pStyle w:val="ListParagraph"/>
        <w:numPr>
          <w:ilvl w:val="0"/>
          <w:numId w:val="7"/>
        </w:numPr>
        <w:rPr>
          <w:i/>
          <w:sz w:val="28"/>
          <w:szCs w:val="28"/>
        </w:rPr>
      </w:pPr>
      <w:r w:rsidRPr="00517BF3">
        <w:rPr>
          <w:i/>
          <w:sz w:val="28"/>
          <w:szCs w:val="28"/>
        </w:rPr>
        <w:t>Spatiotemporal parameters</w:t>
      </w:r>
    </w:p>
    <w:p w:rsidR="00A11200" w:rsidRPr="00517BF3" w:rsidRDefault="00A11200" w:rsidP="00A11200">
      <w:pPr>
        <w:pStyle w:val="ListParagraph"/>
        <w:numPr>
          <w:ilvl w:val="0"/>
          <w:numId w:val="7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Asymmetry</w:t>
      </w:r>
    </w:p>
    <w:p w:rsidR="00A11200" w:rsidRPr="00517BF3" w:rsidRDefault="00A11200" w:rsidP="00A11200">
      <w:pPr>
        <w:pStyle w:val="ListParagraph"/>
        <w:numPr>
          <w:ilvl w:val="0"/>
          <w:numId w:val="7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K</w:t>
      </w:r>
      <w:r w:rsidRPr="00517BF3">
        <w:rPr>
          <w:i/>
          <w:sz w:val="28"/>
          <w:szCs w:val="28"/>
        </w:rPr>
        <w:t>inematical curves</w:t>
      </w:r>
    </w:p>
    <w:p w:rsidR="00C02000" w:rsidRDefault="00C02000" w:rsidP="00C02000">
      <w:pPr>
        <w:pStyle w:val="ListParagraph"/>
        <w:ind w:left="1080"/>
        <w:rPr>
          <w:b/>
          <w:i/>
          <w:sz w:val="32"/>
          <w:szCs w:val="32"/>
        </w:rPr>
      </w:pPr>
    </w:p>
    <w:p w:rsidR="00EC1685" w:rsidRDefault="00EC1685" w:rsidP="00C02000">
      <w:pPr>
        <w:pStyle w:val="ListParagraph"/>
        <w:ind w:left="1080"/>
        <w:rPr>
          <w:b/>
          <w:i/>
          <w:sz w:val="32"/>
          <w:szCs w:val="32"/>
        </w:rPr>
      </w:pPr>
    </w:p>
    <w:p w:rsidR="00EC1685" w:rsidRPr="00517BF3" w:rsidRDefault="00EC1685" w:rsidP="00C02000">
      <w:pPr>
        <w:pStyle w:val="ListParagraph"/>
        <w:ind w:left="1080"/>
        <w:rPr>
          <w:b/>
          <w:i/>
          <w:sz w:val="32"/>
          <w:szCs w:val="32"/>
        </w:rPr>
      </w:pPr>
    </w:p>
    <w:p w:rsidR="007C4472" w:rsidRPr="00517BF3" w:rsidRDefault="00517BF3" w:rsidP="007C447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7BF3">
        <w:rPr>
          <w:b/>
          <w:sz w:val="32"/>
          <w:szCs w:val="32"/>
        </w:rPr>
        <w:t>Summary of performance measures</w:t>
      </w:r>
    </w:p>
    <w:p w:rsidR="00517BF3" w:rsidRDefault="00517BF3" w:rsidP="00517BF3">
      <w:pPr>
        <w:pStyle w:val="ListParagraph"/>
        <w:ind w:left="360"/>
        <w:rPr>
          <w:b/>
          <w:sz w:val="28"/>
          <w:szCs w:val="32"/>
        </w:rPr>
      </w:pPr>
    </w:p>
    <w:p w:rsidR="00517BF3" w:rsidRDefault="00517BF3" w:rsidP="00B339F6">
      <w:pPr>
        <w:spacing w:after="200" w:line="276" w:lineRule="auto"/>
        <w:jc w:val="both"/>
        <w:rPr>
          <w:b/>
          <w:color w:val="000000" w:themeColor="text1"/>
        </w:rPr>
      </w:pPr>
    </w:p>
    <w:p w:rsidR="00767161" w:rsidRDefault="00517BF3" w:rsidP="00767161">
      <w:pPr>
        <w:spacing w:after="200"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B37C07" w:rsidRPr="00767161" w:rsidRDefault="00EC1685" w:rsidP="00767161">
      <w:pPr>
        <w:pStyle w:val="ListParagraph"/>
        <w:numPr>
          <w:ilvl w:val="0"/>
          <w:numId w:val="9"/>
        </w:numPr>
        <w:spacing w:after="200" w:line="276" w:lineRule="auto"/>
        <w:rPr>
          <w:b/>
          <w:color w:val="000000" w:themeColor="text1"/>
          <w:sz w:val="44"/>
          <w:szCs w:val="44"/>
        </w:rPr>
      </w:pPr>
      <w:r w:rsidRPr="00767161">
        <w:rPr>
          <w:b/>
          <w:color w:val="000000" w:themeColor="text1"/>
          <w:sz w:val="44"/>
          <w:szCs w:val="44"/>
        </w:rPr>
        <w:lastRenderedPageBreak/>
        <w:t>Patient details:</w:t>
      </w:r>
    </w:p>
    <w:p w:rsidR="00EC1685" w:rsidRPr="00B37C07" w:rsidRDefault="00EC1685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</w:p>
    <w:p w:rsidR="001A4406" w:rsidRDefault="00E5448C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Date of birth</w:t>
      </w:r>
      <w:r w:rsidR="001A4406">
        <w:rPr>
          <w:b/>
          <w:color w:val="000000" w:themeColor="text1"/>
        </w:rPr>
        <w:t>:</w:t>
      </w:r>
      <w:r w:rsidR="001A4406">
        <w:rPr>
          <w:b/>
          <w:color w:val="000000" w:themeColor="text1"/>
        </w:rPr>
        <w:tab/>
      </w:r>
      <w:r>
        <w:rPr>
          <w:rStyle w:val="detailsstyle"/>
        </w:rPr>
        <w:t>30/09/1994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Gender:</w:t>
      </w:r>
      <w:r w:rsidR="007844E8">
        <w:rPr>
          <w:b/>
          <w:color w:val="000000" w:themeColor="text1"/>
        </w:rPr>
        <w:tab/>
      </w:r>
      <w:r>
        <w:rPr>
          <w:rStyle w:val="detailsstyle"/>
        </w:rPr>
        <w:t>M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CP Subtype:</w:t>
      </w:r>
      <w:r>
        <w:rPr>
          <w:b/>
          <w:color w:val="000000" w:themeColor="text1"/>
        </w:rPr>
        <w:tab/>
      </w:r>
      <w:r>
        <w:t>2</w:t>
      </w:r>
    </w:p>
    <w:p w:rsidR="001A4406" w:rsidRPr="00E5448C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lang w:val="en-US"/>
        </w:rPr>
      </w:pPr>
      <w:r>
        <w:rPr>
          <w:b/>
          <w:color w:val="000000" w:themeColor="text1"/>
        </w:rPr>
        <w:t>GMFCS level:</w:t>
      </w:r>
      <w:r>
        <w:rPr>
          <w:b/>
          <w:color w:val="000000" w:themeColor="text1"/>
        </w:rPr>
        <w:tab/>
      </w:r>
      <w:r>
        <w:rPr>
          <w:rStyle w:val="detailsstyle"/>
        </w:rPr>
        <w:t>3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Height (cm):</w:t>
      </w:r>
      <w:r>
        <w:rPr>
          <w:b/>
          <w:color w:val="000000" w:themeColor="text1"/>
        </w:rPr>
        <w:tab/>
      </w:r>
      <w:r>
        <w:rPr>
          <w:rStyle w:val="detailsstyle"/>
        </w:rPr>
        <w:t>182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Weight (kg):</w:t>
      </w:r>
      <w:r>
        <w:rPr>
          <w:b/>
          <w:color w:val="000000" w:themeColor="text1"/>
        </w:rPr>
        <w:tab/>
      </w:r>
      <w:r>
        <w:rPr>
          <w:rStyle w:val="detailsstyle"/>
        </w:rPr>
        <w:t>78</w:t>
      </w:r>
    </w:p>
    <w:p w:rsidR="00B37C07" w:rsidRDefault="00B37C07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EC1685" w:rsidRDefault="00EC1685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EC1685" w:rsidRDefault="00EC1685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EC1685" w:rsidRDefault="00EC1685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9D1A96" w:rsidRDefault="00B37C07" w:rsidP="009D1A96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Evaluation</w:t>
      </w:r>
    </w:p>
    <w:p w:rsidR="001932AD" w:rsidRPr="009D1A96" w:rsidRDefault="009D1A96" w:rsidP="009D1A96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  <w:r w:rsidRPr="009D1A96">
        <w:rPr>
          <w:rStyle w:val="detailsstyle"/>
          <w:b/>
        </w:rPr>
        <w:t>Type:</w:t>
      </w:r>
      <w:r w:rsidRPr="009D1A96">
        <w:rPr>
          <w:rStyle w:val="detailsstyle"/>
          <w:b/>
          <w:sz w:val="24"/>
        </w:rPr>
        <w:t xml:space="preserve"> </w:t>
      </w:r>
      <w:r>
        <w:rPr>
          <w:rStyle w:val="detailsstyle"/>
        </w:rPr>
        <w:t xml:space="preserve">                             baseline</w:t>
      </w:r>
    </w:p>
    <w:p w:rsidR="00B37C07" w:rsidRDefault="00D57E87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Monitoring day:     </w:t>
      </w:r>
      <w:r w:rsidR="009D1A96">
        <w:rPr>
          <w:b/>
          <w:color w:val="000000" w:themeColor="text1"/>
        </w:rPr>
        <w:t xml:space="preserve">    </w:t>
      </w:r>
      <w:r>
        <w:rPr>
          <w:b/>
          <w:color w:val="000000" w:themeColor="text1"/>
        </w:rPr>
        <w:t xml:space="preserve"> </w:t>
      </w:r>
      <w:proofErr w:type="spellStart"/>
      <w:r>
        <w:rPr>
          <w:rStyle w:val="detailsstyle"/>
        </w:rPr>
        <w:t>asd</w:t>
      </w:r>
      <w:proofErr w:type="spellEnd"/>
    </w:p>
    <w:p w:rsidR="00324B15" w:rsidRPr="00324B15" w:rsidRDefault="00324B15" w:rsidP="00314D9E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Configuration:      </w:t>
      </w:r>
      <w:r w:rsidR="009D1A96">
        <w:rPr>
          <w:b/>
          <w:color w:val="000000" w:themeColor="text1"/>
          <w:lang w:val="en-US"/>
        </w:rPr>
        <w:t xml:space="preserve">  </w:t>
      </w:r>
      <w:r>
        <w:rPr>
          <w:b/>
          <w:color w:val="000000" w:themeColor="text1"/>
          <w:lang w:val="en-US"/>
        </w:rPr>
        <w:t xml:space="preserve"> </w:t>
      </w:r>
      <w:r w:rsidR="00D57E87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en-US"/>
        </w:rPr>
        <w:t xml:space="preserve"> </w:t>
      </w:r>
      <w:r w:rsidR="009D1A96">
        <w:rPr>
          <w:b/>
          <w:color w:val="000000" w:themeColor="text1"/>
          <w:lang w:val="en-US"/>
        </w:rPr>
        <w:t xml:space="preserve"> </w:t>
      </w:r>
      <w:r w:rsidR="00D57E87">
        <w:rPr>
          <w:b/>
          <w:color w:val="000000" w:themeColor="text1"/>
          <w:lang w:val="en-US"/>
        </w:rPr>
        <w:t xml:space="preserve"> </w:t>
      </w:r>
      <w:r>
        <w:rPr>
          <w:rStyle w:val="detailsstyle"/>
        </w:rPr>
        <w:t>Left-Thigh      Right-Thigh      Left-Shank      Right-Shank</w:t>
      </w:r>
      <w:r w:rsidR="00D57E87" w:rsidRPr="00314D9E">
        <w:rPr>
          <w:b/>
          <w:color w:val="000000" w:themeColor="text1"/>
          <w:lang w:val="en-US"/>
        </w:rPr>
        <w:t xml:space="preserve">               </w:t>
      </w:r>
    </w:p>
    <w:p w:rsidR="00B37C07" w:rsidRPr="00DD1512" w:rsidRDefault="00517BF3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lang w:val="en-US"/>
        </w:rPr>
      </w:pPr>
      <w:r w:rsidRPr="00DD1512">
        <w:rPr>
          <w:b/>
          <w:color w:val="000000" w:themeColor="text1"/>
          <w:lang w:val="en-US"/>
        </w:rPr>
        <w:t>Duration</w:t>
      </w:r>
      <w:r w:rsidR="00B37C07" w:rsidRPr="00DD1512">
        <w:rPr>
          <w:b/>
          <w:color w:val="000000" w:themeColor="text1"/>
          <w:lang w:val="en-US"/>
        </w:rPr>
        <w:t xml:space="preserve"> (min)</w:t>
      </w:r>
      <w:r w:rsidRPr="00DD1512">
        <w:rPr>
          <w:b/>
          <w:color w:val="000000" w:themeColor="text1"/>
          <w:lang w:val="en-US"/>
        </w:rPr>
        <w:t>:</w:t>
      </w:r>
      <w:r w:rsidR="00B37C07" w:rsidRPr="00DD1512">
        <w:rPr>
          <w:b/>
          <w:color w:val="000000" w:themeColor="text1"/>
          <w:lang w:val="en-US"/>
        </w:rPr>
        <w:tab/>
      </w:r>
    </w:p>
    <w:p w:rsidR="00B37C07" w:rsidRDefault="00B37C07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Start &amp; end time:</w:t>
      </w:r>
      <w:r>
        <w:rPr>
          <w:b/>
          <w:color w:val="000000" w:themeColor="text1"/>
        </w:rPr>
        <w:tab/>
      </w:r>
    </w:p>
    <w:p w:rsidR="001932AD" w:rsidRDefault="001932AD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Weather:</w:t>
      </w:r>
      <w:r>
        <w:rPr>
          <w:b/>
          <w:color w:val="000000" w:themeColor="text1"/>
        </w:rPr>
        <w:tab/>
      </w:r>
    </w:p>
    <w:p w:rsidR="001932AD" w:rsidRDefault="00B37C0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Remarks:</w:t>
      </w:r>
      <w:r w:rsidR="00DD1512">
        <w:rPr>
          <w:b/>
          <w:color w:val="000000" w:themeColor="text1"/>
        </w:rPr>
        <w:t xml:space="preserve">                       </w:t>
      </w:r>
    </w:p>
    <w:p w:rsidR="00C02000" w:rsidRDefault="00C02000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C02000" w:rsidRDefault="00C02000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274E25" w:rsidRDefault="00274E25" w:rsidP="00EC1685">
      <w:pPr>
        <w:jc w:val="both"/>
        <w:rPr>
          <w:b/>
          <w:color w:val="000000" w:themeColor="text1"/>
        </w:rPr>
      </w:pPr>
    </w:p>
    <w:p w:rsidR="00E10B68" w:rsidRDefault="00E10B68" w:rsidP="00EC1685">
      <w:pPr>
        <w:jc w:val="both"/>
        <w:rPr>
          <w:b/>
          <w:color w:val="000000" w:themeColor="text1"/>
        </w:rPr>
      </w:pPr>
    </w:p>
    <w:p w:rsidR="00E10B68" w:rsidRDefault="00E10B68" w:rsidP="00EC1685">
      <w:pPr>
        <w:jc w:val="both"/>
        <w:rPr>
          <w:b/>
          <w:color w:val="000000" w:themeColor="text1"/>
        </w:rPr>
      </w:pPr>
    </w:p>
    <w:p w:rsidR="00274E25" w:rsidRDefault="00274E25" w:rsidP="00EC1685">
      <w:pPr>
        <w:jc w:val="both"/>
        <w:rPr>
          <w:b/>
          <w:color w:val="000000" w:themeColor="text1"/>
        </w:rPr>
      </w:pPr>
    </w:p>
    <w:p w:rsidR="00767161" w:rsidRDefault="001B31BA" w:rsidP="001B31BA">
      <w:pPr>
        <w:tabs>
          <w:tab w:val="left" w:pos="5880"/>
        </w:tabs>
        <w:jc w:val="both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ab/>
      </w:r>
    </w:p>
    <w:p w:rsidR="00A11200" w:rsidRDefault="00A11200" w:rsidP="00A11200">
      <w:pPr>
        <w:pStyle w:val="ListParagraph"/>
        <w:numPr>
          <w:ilvl w:val="0"/>
          <w:numId w:val="9"/>
        </w:numPr>
        <w:jc w:val="both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lastRenderedPageBreak/>
        <w:t>Gait metrics</w:t>
      </w:r>
    </w:p>
    <w:p w:rsidR="00A11200" w:rsidRPr="005F67F3" w:rsidRDefault="00A11200" w:rsidP="00DB613F">
      <w:pPr>
        <w:pStyle w:val="ListParagraph"/>
        <w:jc w:val="both"/>
        <w:rPr>
          <w:b/>
          <w:color w:val="000000" w:themeColor="text1"/>
          <w:sz w:val="44"/>
          <w:szCs w:val="44"/>
        </w:rPr>
      </w:pPr>
    </w:p>
    <w:p w:rsidR="00A11200" w:rsidRDefault="00A11200" w:rsidP="00A11200">
      <w:pPr>
        <w:pStyle w:val="ListParagraph"/>
        <w:numPr>
          <w:ilvl w:val="0"/>
          <w:numId w:val="5"/>
        </w:numPr>
        <w:jc w:val="both"/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S</w:t>
      </w:r>
      <w:r w:rsidRPr="00031049">
        <w:rPr>
          <w:b/>
          <w:i/>
          <w:color w:val="000000" w:themeColor="text1"/>
          <w:sz w:val="28"/>
          <w:szCs w:val="28"/>
        </w:rPr>
        <w:t>patiotemporal parameters</w:t>
      </w:r>
    </w:p>
    <w:p w:rsidR="001B4C43" w:rsidRDefault="001B4C43" w:rsidP="001B4C43">
      <w:pPr>
        <w:pStyle w:val="ListParagraph"/>
        <w:ind w:left="360"/>
        <w:jc w:val="both"/>
        <w:rPr>
          <w:b/>
          <w:i/>
          <w:color w:val="000000" w:themeColor="text1"/>
          <w:sz w:val="28"/>
          <w:szCs w:val="28"/>
        </w:rPr>
      </w:pPr>
    </w:p>
    <w:tbl>
      <w:tblPr>
        <w:tblStyle w:val="TableGrid"/>
        <w:tblW w:w="10490" w:type="dxa"/>
        <w:tblInd w:w="-617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A11200" w:rsidTr="001B31BA">
        <w:trPr>
          <w:trHeight w:val="3770"/>
        </w:trPr>
        <w:tc>
          <w:tcPr>
            <w:tcW w:w="0" w:type="auto"/>
          </w:tcPr>
          <w:p w:rsidR="00045A0C" w:rsidRDefault="00966EE8">
            <w:r>
              <w:rPr>
                <w:noProof/>
                <w:lang w:val="en-US"/>
              </w:rPr>
              <w:drawing>
                <wp:inline distT="0" distB="0" distL="0" distR="0">
                  <wp:extent cx="2519994" cy="2159995"/>
                  <wp:effectExtent l="0" t="0" r="0" b="0"/>
                  <wp:docPr id="24" name="Speed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peed.bmp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45A0C" w:rsidRDefault="00966EE8">
            <w:r>
              <w:rPr>
                <w:noProof/>
                <w:lang w:val="en-US"/>
              </w:rPr>
              <w:drawing>
                <wp:inline distT="0" distB="0" distL="0" distR="0">
                  <wp:extent cx="2519994" cy="2159995"/>
                  <wp:effectExtent l="0" t="0" r="0" b="0"/>
                  <wp:docPr id="25" name="Normalized_Speed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Normalized_Speed.bmp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200" w:rsidTr="001B31BA">
        <w:trPr>
          <w:trHeight w:val="3787"/>
        </w:trPr>
        <w:tc>
          <w:tcPr>
            <w:tcW w:w="0" w:type="auto"/>
          </w:tcPr>
          <w:p w:rsidR="00045A0C" w:rsidRDefault="00966EE8">
            <w:r>
              <w:rPr>
                <w:noProof/>
                <w:lang w:val="en-US"/>
              </w:rPr>
              <w:drawing>
                <wp:inline distT="0" distB="0" distL="0" distR="0">
                  <wp:extent cx="2519994" cy="2159995"/>
                  <wp:effectExtent l="0" t="0" r="0" b="0"/>
                  <wp:docPr id="26" name="Cadenc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Cadence.bmp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45A0C" w:rsidRDefault="00966EE8">
            <w:r>
              <w:rPr>
                <w:noProof/>
                <w:lang w:val="en-US"/>
              </w:rPr>
              <w:drawing>
                <wp:inline distT="0" distB="0" distL="0" distR="0">
                  <wp:extent cx="2519994" cy="2159995"/>
                  <wp:effectExtent l="0" t="0" r="0" b="0"/>
                  <wp:docPr id="27" name="Double_Support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Double_Support.bmp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2947" w:rsidRDefault="00DE2947" w:rsidP="00A11200">
      <w:pPr>
        <w:jc w:val="both"/>
        <w:rPr>
          <w:b/>
          <w:color w:val="000000" w:themeColor="text1"/>
          <w:sz w:val="44"/>
          <w:szCs w:val="44"/>
        </w:rPr>
      </w:pPr>
    </w:p>
    <w:p w:rsidR="00A11200" w:rsidRPr="00A11200" w:rsidRDefault="00A11200" w:rsidP="00A11200">
      <w:pPr>
        <w:jc w:val="both"/>
        <w:rPr>
          <w:b/>
          <w:i/>
          <w:color w:val="000000" w:themeColor="text1"/>
          <w:sz w:val="28"/>
          <w:szCs w:val="28"/>
        </w:rPr>
      </w:pPr>
    </w:p>
    <w:p w:rsidR="000F62E1" w:rsidRDefault="000F62E1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752E0F" w:rsidRDefault="00752E0F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752E0F" w:rsidRDefault="00752E0F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15"/>
        <w:tblW w:w="9498" w:type="dxa"/>
        <w:tblLook w:val="04A0" w:firstRow="1" w:lastRow="0" w:firstColumn="1" w:lastColumn="0" w:noHBand="0" w:noVBand="1"/>
      </w:tblPr>
      <w:tblGrid>
        <w:gridCol w:w="4724"/>
        <w:gridCol w:w="4774"/>
      </w:tblGrid>
      <w:tr w:rsidR="00BD62B6" w:rsidTr="001B31BA">
        <w:trPr>
          <w:trHeight w:val="2808"/>
        </w:trPr>
        <w:tc>
          <w:tcPr>
            <w:tcW w:w="0" w:type="auto"/>
          </w:tcPr>
          <w:p w:rsidR="00045A0C" w:rsidRDefault="00966EE8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159995" cy="2159995"/>
                  <wp:effectExtent l="0" t="0" r="0" b="0"/>
                  <wp:docPr id="28" name="StrideLength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StrideLength.bmp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45A0C" w:rsidRDefault="00966EE8">
            <w:r>
              <w:rPr>
                <w:noProof/>
                <w:lang w:val="en-US"/>
              </w:rPr>
              <w:drawing>
                <wp:inline distT="0" distB="0" distL="0" distR="0">
                  <wp:extent cx="2159995" cy="2159995"/>
                  <wp:effectExtent l="0" t="0" r="0" b="0"/>
                  <wp:docPr id="29" name="Normal_Stride_length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Normal_Stride_length.bmp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2B6" w:rsidTr="001B31BA">
        <w:trPr>
          <w:trHeight w:val="2712"/>
        </w:trPr>
        <w:tc>
          <w:tcPr>
            <w:tcW w:w="0" w:type="auto"/>
          </w:tcPr>
          <w:p w:rsidR="00045A0C" w:rsidRDefault="00966EE8">
            <w:r>
              <w:rPr>
                <w:noProof/>
                <w:lang w:val="en-US"/>
              </w:rPr>
              <w:drawing>
                <wp:inline distT="0" distB="0" distL="0" distR="0">
                  <wp:extent cx="2159995" cy="2159995"/>
                  <wp:effectExtent l="0" t="0" r="0" b="0"/>
                  <wp:docPr id="30" name="Swing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wing.bmp"/>
                          <pic:cNvPicPr preferRelativeResize="0"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45A0C" w:rsidRDefault="00966EE8">
            <w:r>
              <w:rPr>
                <w:noProof/>
                <w:lang w:val="en-US"/>
              </w:rPr>
              <w:drawing>
                <wp:inline distT="0" distB="0" distL="0" distR="0">
                  <wp:extent cx="2159995" cy="2159995"/>
                  <wp:effectExtent l="0" t="0" r="0" b="0"/>
                  <wp:docPr id="31" name="Stanc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tance.bmp"/>
                          <pic:cNvPicPr preferRelativeResize="0"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2B6" w:rsidTr="001B31BA">
        <w:trPr>
          <w:trHeight w:val="2712"/>
        </w:trPr>
        <w:tc>
          <w:tcPr>
            <w:tcW w:w="0" w:type="auto"/>
          </w:tcPr>
          <w:p w:rsidR="00045A0C" w:rsidRDefault="00966EE8">
            <w:r>
              <w:rPr>
                <w:noProof/>
                <w:lang w:val="en-US"/>
              </w:rPr>
              <w:drawing>
                <wp:inline distT="0" distB="0" distL="0" distR="0">
                  <wp:extent cx="2159995" cy="2159995"/>
                  <wp:effectExtent l="0" t="0" r="0" b="0"/>
                  <wp:docPr id="32" name="ThighAngl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ThighAngle.bmp"/>
                          <pic:cNvPicPr preferRelativeResize="0"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45A0C" w:rsidRDefault="00966EE8">
            <w:r>
              <w:rPr>
                <w:noProof/>
                <w:lang w:val="en-US"/>
              </w:rPr>
              <w:drawing>
                <wp:inline distT="0" distB="0" distL="0" distR="0">
                  <wp:extent cx="2159995" cy="2159995"/>
                  <wp:effectExtent l="0" t="0" r="0" b="0"/>
                  <wp:docPr id="33" name="ShankAngl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ShankAngle.bmp"/>
                          <pic:cNvPicPr preferRelativeResize="0"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2B6" w:rsidTr="001B31BA">
        <w:trPr>
          <w:trHeight w:val="2796"/>
        </w:trPr>
        <w:tc>
          <w:tcPr>
            <w:tcW w:w="0" w:type="auto"/>
          </w:tcPr>
          <w:p w:rsidR="00045A0C" w:rsidRDefault="00966EE8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159995" cy="2159995"/>
                  <wp:effectExtent l="0" t="0" r="0" b="0"/>
                  <wp:docPr id="34" name="KneeAngl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KneeAngle.bmp"/>
                          <pic:cNvPicPr preferRelativeResize="0"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4" w:type="dxa"/>
          </w:tcPr>
          <w:p w:rsidR="00BD62B6" w:rsidRDefault="00BD62B6" w:rsidP="00BD62B6">
            <w:pPr>
              <w:jc w:val="both"/>
              <w:rPr>
                <w:b/>
                <w:i/>
                <w:noProof/>
                <w:color w:val="000000" w:themeColor="text1"/>
                <w:sz w:val="28"/>
                <w:szCs w:val="28"/>
                <w:lang w:val="fr-CH" w:eastAsia="fr-CH"/>
              </w:rPr>
            </w:pPr>
          </w:p>
        </w:tc>
      </w:tr>
    </w:tbl>
    <w:p w:rsidR="00531465" w:rsidRDefault="00531465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121"/>
        <w:gridCol w:w="787"/>
        <w:gridCol w:w="1178"/>
      </w:tblGrid>
      <w:tr w:rsidR="00045A0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045A0C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TD 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CP This Analysis</w:t>
            </w:r>
          </w:p>
        </w:tc>
      </w:tr>
      <w:tr w:rsidR="00045A0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Cadence (steps/min)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126.7076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108.9726</w:t>
            </w:r>
          </w:p>
        </w:tc>
      </w:tr>
      <w:tr w:rsidR="00045A0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Cadence (steps/min)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118.1336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110.2992</w:t>
            </w:r>
          </w:p>
        </w:tc>
      </w:tr>
      <w:tr w:rsidR="00045A0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Maximum Cadence (steps/min)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223.5121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136.248</w:t>
            </w:r>
          </w:p>
        </w:tc>
      </w:tr>
      <w:tr w:rsidR="00045A0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</w:t>
            </w:r>
            <w:r>
              <w:rPr>
                <w:sz w:val="15"/>
                <w:szCs w:val="15"/>
              </w:rPr>
              <w:t xml:space="preserve">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1.0549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0.97818</w:t>
            </w:r>
          </w:p>
        </w:tc>
      </w:tr>
      <w:tr w:rsidR="00045A0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1.0598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1.0102</w:t>
            </w:r>
          </w:p>
        </w:tc>
      </w:tr>
      <w:tr w:rsidR="00045A0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Maximum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1.3994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1.3486</w:t>
            </w:r>
          </w:p>
        </w:tc>
      </w:tr>
      <w:tr w:rsidR="00045A0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Normalized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1.4363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1.2382</w:t>
            </w:r>
          </w:p>
        </w:tc>
      </w:tr>
      <w:tr w:rsidR="00045A0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Normalized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1.4893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1.2787</w:t>
            </w:r>
          </w:p>
        </w:tc>
      </w:tr>
      <w:tr w:rsidR="00045A0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Maximum Normalized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1.9349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1.7071</w:t>
            </w:r>
          </w:p>
        </w:tc>
      </w:tr>
      <w:tr w:rsidR="00045A0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 xml:space="preserve">Mean Normalized Stride </w:t>
            </w:r>
            <w:r>
              <w:rPr>
                <w:sz w:val="15"/>
                <w:szCs w:val="15"/>
              </w:rPr>
              <w:t>Length RL (m)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1.4141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1.3477</w:t>
            </w:r>
          </w:p>
        </w:tc>
      </w:tr>
      <w:tr w:rsidR="00045A0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Normalized Stride Length RL (m)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1.5022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1.3864</w:t>
            </w:r>
          </w:p>
        </w:tc>
      </w:tr>
      <w:tr w:rsidR="00045A0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Normalized Stride Length LL (m)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1.4164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1.355</w:t>
            </w:r>
          </w:p>
        </w:tc>
      </w:tr>
      <w:tr w:rsidR="00045A0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Normalized Stride Length LL (m)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1.5121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1.3661</w:t>
            </w:r>
          </w:p>
        </w:tc>
      </w:tr>
      <w:tr w:rsidR="00045A0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Swing RL(%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40.719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42.7529</w:t>
            </w:r>
          </w:p>
        </w:tc>
      </w:tr>
      <w:tr w:rsidR="00045A0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Swing RL(%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40.9886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43.0379</w:t>
            </w:r>
          </w:p>
        </w:tc>
      </w:tr>
      <w:tr w:rsidR="00045A0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Swing LL(%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40.898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39.4908</w:t>
            </w:r>
          </w:p>
        </w:tc>
      </w:tr>
      <w:tr w:rsidR="00045A0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Swing LL(%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40.9159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40.6672</w:t>
            </w:r>
          </w:p>
        </w:tc>
      </w:tr>
      <w:tr w:rsidR="00045A0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Stance RL(%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59.281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57.2471</w:t>
            </w:r>
          </w:p>
        </w:tc>
      </w:tr>
      <w:tr w:rsidR="00045A0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Stance RL(%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59.0114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56.9621</w:t>
            </w:r>
          </w:p>
        </w:tc>
      </w:tr>
      <w:tr w:rsidR="00045A0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Stance LL(%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59.102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60.5092</w:t>
            </w:r>
          </w:p>
        </w:tc>
      </w:tr>
      <w:tr w:rsidR="00045A0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Stance LL(%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59.0841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59.3328</w:t>
            </w:r>
          </w:p>
        </w:tc>
      </w:tr>
      <w:tr w:rsidR="00045A0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 xml:space="preserve">Statistical </w:t>
            </w:r>
            <w:r>
              <w:rPr>
                <w:sz w:val="15"/>
                <w:szCs w:val="15"/>
              </w:rPr>
              <w:t>Distance Cadence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045A0C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0.36249</w:t>
            </w:r>
          </w:p>
        </w:tc>
      </w:tr>
      <w:tr w:rsidR="00045A0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Normalized Speed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045A0C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0.43453</w:t>
            </w:r>
          </w:p>
        </w:tc>
      </w:tr>
      <w:tr w:rsidR="00045A0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Normalized Stride Length RL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045A0C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0.33305</w:t>
            </w:r>
          </w:p>
        </w:tc>
      </w:tr>
      <w:tr w:rsidR="00045A0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Normalized Stride Length LL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045A0C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0.35267</w:t>
            </w:r>
          </w:p>
        </w:tc>
      </w:tr>
      <w:tr w:rsidR="00045A0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lastRenderedPageBreak/>
              <w:t>Statistical Distance Swing RL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045A0C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0.29681</w:t>
            </w:r>
          </w:p>
        </w:tc>
      </w:tr>
      <w:tr w:rsidR="00045A0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 xml:space="preserve">Statistical Distance </w:t>
            </w:r>
            <w:r>
              <w:rPr>
                <w:sz w:val="15"/>
                <w:szCs w:val="15"/>
              </w:rPr>
              <w:t>Swing LL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045A0C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0.14813</w:t>
            </w:r>
          </w:p>
        </w:tc>
      </w:tr>
      <w:tr w:rsidR="00045A0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Stance RL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45A0C" w:rsidRDefault="00045A0C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0.29681</w:t>
            </w:r>
          </w:p>
        </w:tc>
      </w:tr>
      <w:tr w:rsidR="00045A0C">
        <w:tc>
          <w:tcPr>
            <w:tcW w:w="0" w:type="auto"/>
            <w:tcBorders>
              <w:right w:val="single" w:sz="0" w:space="0" w:color="auto"/>
            </w:tcBorders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Stance LL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045A0C" w:rsidRDefault="00045A0C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</w:tcPr>
          <w:p w:rsidR="00045A0C" w:rsidRDefault="00966EE8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0.14813</w:t>
            </w:r>
          </w:p>
        </w:tc>
      </w:tr>
    </w:tbl>
    <w:p w:rsidR="00531465" w:rsidRDefault="00531465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531465" w:rsidRDefault="00531465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FB34D0" w:rsidRDefault="00FB34D0" w:rsidP="00FB34D0">
      <w:pPr>
        <w:pStyle w:val="ListParagraph"/>
        <w:numPr>
          <w:ilvl w:val="0"/>
          <w:numId w:val="5"/>
        </w:numPr>
        <w:jc w:val="both"/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Asymmetry</w:t>
      </w:r>
    </w:p>
    <w:p w:rsidR="00FB34D0" w:rsidRDefault="00FB34D0" w:rsidP="00FB34D0">
      <w:pPr>
        <w:pStyle w:val="ListParagraph"/>
        <w:ind w:left="360"/>
        <w:jc w:val="both"/>
        <w:rPr>
          <w:b/>
          <w:i/>
          <w:color w:val="000000" w:themeColor="text1"/>
          <w:sz w:val="28"/>
          <w:szCs w:val="28"/>
        </w:rPr>
      </w:pPr>
    </w:p>
    <w:p w:rsidR="00045A0C" w:rsidRDefault="00966EE8">
      <w:r>
        <w:rPr>
          <w:noProof/>
          <w:lang w:val="en-US"/>
        </w:rPr>
        <w:drawing>
          <wp:inline distT="0" distB="0" distL="0" distR="0">
            <wp:extent cx="5939988" cy="5399989"/>
            <wp:effectExtent l="0" t="0" r="0" b="0"/>
            <wp:docPr id="35" name="Symmetry_index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ymmetry_index.bmp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988" cy="539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D0" w:rsidRDefault="00FB34D0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Pr="00FB34D0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Pr="00031049" w:rsidRDefault="009153ED" w:rsidP="009153ED">
      <w:pPr>
        <w:pStyle w:val="ListParagraph"/>
        <w:numPr>
          <w:ilvl w:val="0"/>
          <w:numId w:val="5"/>
        </w:numPr>
        <w:rPr>
          <w:b/>
          <w:i/>
          <w:color w:val="000000" w:themeColor="text1"/>
          <w:sz w:val="28"/>
          <w:szCs w:val="28"/>
        </w:rPr>
      </w:pPr>
      <w:r w:rsidRPr="00031049">
        <w:rPr>
          <w:b/>
          <w:i/>
          <w:color w:val="000000" w:themeColor="text1"/>
          <w:sz w:val="28"/>
          <w:szCs w:val="28"/>
        </w:rPr>
        <w:t>Kinematical curves for maximal walking distance recorded during monitoring day</w:t>
      </w:r>
    </w:p>
    <w:p w:rsidR="009153ED" w:rsidRDefault="009153ED" w:rsidP="009153ED">
      <w:pPr>
        <w:tabs>
          <w:tab w:val="left" w:pos="5280"/>
        </w:tabs>
        <w:jc w:val="both"/>
        <w:rPr>
          <w:b/>
          <w:i/>
          <w:color w:val="000000" w:themeColor="text1"/>
          <w:sz w:val="28"/>
          <w:szCs w:val="28"/>
        </w:rPr>
      </w:pPr>
    </w:p>
    <w:p w:rsidR="00045A0C" w:rsidRDefault="00966EE8">
      <w:r>
        <w:rPr>
          <w:noProof/>
          <w:lang w:val="en-US"/>
        </w:rPr>
        <w:drawing>
          <wp:inline distT="0" distB="0" distL="0" distR="0">
            <wp:extent cx="6119987" cy="5399989"/>
            <wp:effectExtent l="0" t="0" r="0" b="0"/>
            <wp:docPr id="36" name="KinematicalCurves_MaxWalk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inematicalCurves_MaxWalk.bmp"/>
                    <pic:cNvPicPr preferRelativeResize="0"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539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0F" w:rsidRDefault="00752E0F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39406F" w:rsidRDefault="0039406F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FB34D0" w:rsidRDefault="00FB34D0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5B480E" w:rsidRPr="00C02000" w:rsidRDefault="005B480E" w:rsidP="00C02000">
      <w:pPr>
        <w:spacing w:after="200" w:line="276" w:lineRule="auto"/>
        <w:rPr>
          <w:b/>
          <w:color w:val="000000" w:themeColor="text1"/>
          <w:sz w:val="44"/>
          <w:szCs w:val="44"/>
        </w:rPr>
      </w:pPr>
    </w:p>
    <w:p w:rsidR="0009661D" w:rsidRDefault="0009661D" w:rsidP="005B480E">
      <w:pPr>
        <w:jc w:val="both"/>
        <w:rPr>
          <w:b/>
          <w:color w:val="000000" w:themeColor="text1"/>
          <w:sz w:val="44"/>
          <w:szCs w:val="44"/>
        </w:rPr>
      </w:pPr>
    </w:p>
    <w:p w:rsidR="00CE6E8B" w:rsidRDefault="00CE6E8B" w:rsidP="00437733">
      <w:pPr>
        <w:pStyle w:val="ListParagraph"/>
        <w:numPr>
          <w:ilvl w:val="0"/>
          <w:numId w:val="9"/>
        </w:numPr>
        <w:jc w:val="both"/>
        <w:rPr>
          <w:b/>
          <w:color w:val="000000" w:themeColor="text1"/>
          <w:sz w:val="44"/>
          <w:szCs w:val="44"/>
        </w:rPr>
      </w:pPr>
      <w:r w:rsidRPr="005B480E">
        <w:rPr>
          <w:b/>
          <w:color w:val="000000" w:themeColor="text1"/>
          <w:sz w:val="44"/>
          <w:szCs w:val="44"/>
        </w:rPr>
        <w:t>Summary of performance measures</w:t>
      </w:r>
    </w:p>
    <w:p w:rsidR="0009661D" w:rsidRPr="005B480E" w:rsidRDefault="0009661D" w:rsidP="0009661D">
      <w:pPr>
        <w:pStyle w:val="ListParagraph"/>
        <w:jc w:val="both"/>
        <w:rPr>
          <w:b/>
          <w:color w:val="000000" w:themeColor="text1"/>
          <w:sz w:val="44"/>
          <w:szCs w:val="44"/>
        </w:rPr>
      </w:pPr>
    </w:p>
    <w:p w:rsidR="007C4472" w:rsidRDefault="00966EE8" w:rsidP="0009661D">
      <w:pPr>
        <w:jc w:val="center"/>
      </w:pPr>
      <w:r>
        <w:rPr>
          <w:noProof/>
          <w:lang w:val="en-US"/>
        </w:rPr>
        <w:drawing>
          <wp:inline distT="0" distB="0" distL="0" distR="0">
            <wp:extent cx="3959992" cy="3239993"/>
            <wp:effectExtent l="0" t="0" r="0" b="0"/>
            <wp:docPr id="37" name="Spider1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pider1.bmp"/>
                    <pic:cNvPicPr preferRelativeResize="0"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9992" cy="323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959992" cy="3239993"/>
            <wp:effectExtent l="0" t="0" r="0" b="0"/>
            <wp:docPr id="38" name="Spider2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pider2.bmp"/>
                    <pic:cNvPicPr preferRelativeResize="0"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9992" cy="323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47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227" w:rsidRDefault="006C6227" w:rsidP="007C4472">
      <w:pPr>
        <w:spacing w:after="0" w:line="240" w:lineRule="auto"/>
      </w:pPr>
      <w:r>
        <w:separator/>
      </w:r>
    </w:p>
  </w:endnote>
  <w:endnote w:type="continuationSeparator" w:id="0">
    <w:p w:rsidR="006C6227" w:rsidRDefault="006C6227" w:rsidP="007C4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E8" w:rsidRDefault="00966E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13F" w:rsidRDefault="00DB613F" w:rsidP="00B37C07">
    <w:pPr>
      <w:pStyle w:val="Footer"/>
      <w:jc w:val="right"/>
    </w:pPr>
    <w:r>
      <w:tab/>
    </w:r>
    <w:sdt>
      <w:sdtPr>
        <w:id w:val="7948043"/>
        <w:docPartObj>
          <w:docPartGallery w:val="Page Numbers (Bottom of Page)"/>
          <w:docPartUnique/>
        </w:docPartObj>
      </w:sdtPr>
      <w:sdtEndPr/>
      <w:sdtContent>
        <w:sdt>
          <w:sdtPr>
            <w:id w:val="7948044"/>
            <w:docPartObj>
              <w:docPartGallery w:val="Page Numbers (Top of Page)"/>
              <w:docPartUnique/>
            </w:docPartObj>
          </w:sdtPr>
          <w:sdtEndPr/>
          <w:sdtContent>
            <w:r>
              <w:ptab w:relativeTo="margin" w:alignment="left" w:leader="none"/>
            </w:r>
            <w:r>
              <w:tab/>
            </w:r>
            <w:r>
              <w:tab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66EE8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>/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66EE8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DB613F" w:rsidRDefault="00DB613F" w:rsidP="00B37C07">
    <w:pPr>
      <w:pStyle w:val="Footer"/>
      <w:tabs>
        <w:tab w:val="clear" w:pos="4536"/>
        <w:tab w:val="clear" w:pos="9072"/>
        <w:tab w:val="left" w:pos="298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13F" w:rsidRDefault="00966EE8" w:rsidP="002B58F9">
    <w:pPr>
      <w:pStyle w:val="Footer"/>
      <w:jc w:val="right"/>
    </w:pPr>
    <w:sdt>
      <w:sdtPr>
        <w:id w:val="1131219346"/>
        <w:docPartObj>
          <w:docPartGallery w:val="Page Numbers (Bottom of Page)"/>
          <w:docPartUnique/>
        </w:docPartObj>
      </w:sdtPr>
      <w:sdtEndPr/>
      <w:sdtContent>
        <w:sdt>
          <w:sdtPr>
            <w:id w:val="1967308836"/>
            <w:docPartObj>
              <w:docPartGallery w:val="Page Numbers (Top of Page)"/>
              <w:docPartUnique/>
            </w:docPartObj>
          </w:sdtPr>
          <w:sdtEndPr/>
          <w:sdtContent>
            <w:r w:rsidR="00DB613F">
              <w:ptab w:relativeTo="margin" w:alignment="left" w:leader="none"/>
            </w:r>
            <w:r w:rsidR="00DB613F">
              <w:tab/>
            </w:r>
            <w:r w:rsidR="00DB613F">
              <w:tab/>
            </w:r>
            <w:r w:rsidR="00DB613F">
              <w:rPr>
                <w:b/>
                <w:sz w:val="24"/>
                <w:szCs w:val="24"/>
              </w:rPr>
              <w:fldChar w:fldCharType="begin"/>
            </w:r>
            <w:r w:rsidR="00DB613F">
              <w:rPr>
                <w:b/>
              </w:rPr>
              <w:instrText>PAGE</w:instrText>
            </w:r>
            <w:r w:rsidR="00DB613F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DB613F">
              <w:rPr>
                <w:b/>
                <w:sz w:val="24"/>
                <w:szCs w:val="24"/>
              </w:rPr>
              <w:fldChar w:fldCharType="end"/>
            </w:r>
            <w:r w:rsidR="00DB613F">
              <w:t>/</w:t>
            </w:r>
            <w:r w:rsidR="00DB613F">
              <w:rPr>
                <w:b/>
                <w:sz w:val="24"/>
                <w:szCs w:val="24"/>
              </w:rPr>
              <w:fldChar w:fldCharType="begin"/>
            </w:r>
            <w:r w:rsidR="00DB613F">
              <w:rPr>
                <w:b/>
              </w:rPr>
              <w:instrText>NUMPAGES</w:instrText>
            </w:r>
            <w:r w:rsidR="00DB613F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DB613F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DB613F" w:rsidRDefault="00DB61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227" w:rsidRDefault="006C6227" w:rsidP="007C4472">
      <w:pPr>
        <w:spacing w:after="0" w:line="240" w:lineRule="auto"/>
      </w:pPr>
      <w:r>
        <w:separator/>
      </w:r>
    </w:p>
  </w:footnote>
  <w:footnote w:type="continuationSeparator" w:id="0">
    <w:p w:rsidR="006C6227" w:rsidRDefault="006C6227" w:rsidP="007C4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E8" w:rsidRDefault="00966E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13F" w:rsidRDefault="00DB613F" w:rsidP="00EC1685">
    <w:pPr>
      <w:pStyle w:val="Header"/>
      <w:tabs>
        <w:tab w:val="clear" w:pos="4536"/>
        <w:tab w:val="clear" w:pos="9072"/>
        <w:tab w:val="left" w:pos="3390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13F" w:rsidRDefault="00DB613F">
    <w:pPr>
      <w:pStyle w:val="Header"/>
    </w:pPr>
    <w:r w:rsidRPr="00EC3519">
      <w:rPr>
        <w:noProof/>
        <w:lang w:val="en-US"/>
      </w:rPr>
      <w:drawing>
        <wp:inline distT="0" distB="0" distL="0" distR="0" wp14:anchorId="1062B10B" wp14:editId="352EA978">
          <wp:extent cx="5760720" cy="1036955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1036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115DB"/>
    <w:multiLevelType w:val="hybridMultilevel"/>
    <w:tmpl w:val="AA5AAA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B487D"/>
    <w:multiLevelType w:val="hybridMultilevel"/>
    <w:tmpl w:val="A92A35DE"/>
    <w:lvl w:ilvl="0" w:tplc="3C586F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1645BB"/>
    <w:multiLevelType w:val="hybridMultilevel"/>
    <w:tmpl w:val="698EE1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E4ED0"/>
    <w:multiLevelType w:val="hybridMultilevel"/>
    <w:tmpl w:val="1CBA90F4"/>
    <w:lvl w:ilvl="0" w:tplc="10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4B0099"/>
    <w:multiLevelType w:val="hybridMultilevel"/>
    <w:tmpl w:val="CB6687E2"/>
    <w:lvl w:ilvl="0" w:tplc="C1C055A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68C53CE"/>
    <w:multiLevelType w:val="hybridMultilevel"/>
    <w:tmpl w:val="E54E887C"/>
    <w:lvl w:ilvl="0" w:tplc="9CAE48B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DB1EE7"/>
    <w:multiLevelType w:val="hybridMultilevel"/>
    <w:tmpl w:val="32BE0CE2"/>
    <w:lvl w:ilvl="0" w:tplc="10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770118E"/>
    <w:multiLevelType w:val="hybridMultilevel"/>
    <w:tmpl w:val="6EB80EA2"/>
    <w:lvl w:ilvl="0" w:tplc="A20ADC28">
      <w:start w:val="1"/>
      <w:numFmt w:val="upperRoman"/>
      <w:lvlText w:val="%1."/>
      <w:lvlJc w:val="right"/>
      <w:pPr>
        <w:ind w:left="360" w:hanging="360"/>
      </w:pPr>
      <w:rPr>
        <w:b/>
        <w:i w:val="0"/>
        <w:sz w:val="32"/>
        <w:szCs w:val="32"/>
      </w:r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B962658"/>
    <w:multiLevelType w:val="hybridMultilevel"/>
    <w:tmpl w:val="464EAFD8"/>
    <w:lvl w:ilvl="0" w:tplc="9008E5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8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227"/>
    <w:rsid w:val="00045A0C"/>
    <w:rsid w:val="0007788A"/>
    <w:rsid w:val="0009661D"/>
    <w:rsid w:val="000E31FD"/>
    <w:rsid w:val="000F55CC"/>
    <w:rsid w:val="000F62E1"/>
    <w:rsid w:val="00115504"/>
    <w:rsid w:val="001202FA"/>
    <w:rsid w:val="001406E8"/>
    <w:rsid w:val="001533C5"/>
    <w:rsid w:val="00173A52"/>
    <w:rsid w:val="001932AD"/>
    <w:rsid w:val="001A4406"/>
    <w:rsid w:val="001A76E1"/>
    <w:rsid w:val="001B31BA"/>
    <w:rsid w:val="001B4C43"/>
    <w:rsid w:val="001C2F42"/>
    <w:rsid w:val="00200D33"/>
    <w:rsid w:val="00241DF7"/>
    <w:rsid w:val="002450BD"/>
    <w:rsid w:val="0024596C"/>
    <w:rsid w:val="002622C4"/>
    <w:rsid w:val="00274E25"/>
    <w:rsid w:val="00293257"/>
    <w:rsid w:val="0029478A"/>
    <w:rsid w:val="002A3A16"/>
    <w:rsid w:val="002B58F9"/>
    <w:rsid w:val="002D5440"/>
    <w:rsid w:val="002F5836"/>
    <w:rsid w:val="00314D9E"/>
    <w:rsid w:val="00324B15"/>
    <w:rsid w:val="00351593"/>
    <w:rsid w:val="0039406F"/>
    <w:rsid w:val="003A3AD8"/>
    <w:rsid w:val="003B0E1A"/>
    <w:rsid w:val="003B53D0"/>
    <w:rsid w:val="00404C8E"/>
    <w:rsid w:val="00413480"/>
    <w:rsid w:val="00437733"/>
    <w:rsid w:val="004512A8"/>
    <w:rsid w:val="004527A3"/>
    <w:rsid w:val="00454D22"/>
    <w:rsid w:val="00457C08"/>
    <w:rsid w:val="00493AB2"/>
    <w:rsid w:val="004E3C49"/>
    <w:rsid w:val="004F17F1"/>
    <w:rsid w:val="00510E1D"/>
    <w:rsid w:val="00517BF3"/>
    <w:rsid w:val="00531465"/>
    <w:rsid w:val="005B480E"/>
    <w:rsid w:val="0062120C"/>
    <w:rsid w:val="006313F6"/>
    <w:rsid w:val="00633619"/>
    <w:rsid w:val="00651F74"/>
    <w:rsid w:val="00686F3B"/>
    <w:rsid w:val="006C6227"/>
    <w:rsid w:val="006E65AE"/>
    <w:rsid w:val="00702F68"/>
    <w:rsid w:val="00746255"/>
    <w:rsid w:val="00752E0F"/>
    <w:rsid w:val="00767161"/>
    <w:rsid w:val="007844E8"/>
    <w:rsid w:val="007950AC"/>
    <w:rsid w:val="007B3EE9"/>
    <w:rsid w:val="007C4472"/>
    <w:rsid w:val="007E78BA"/>
    <w:rsid w:val="00810F5F"/>
    <w:rsid w:val="008230F2"/>
    <w:rsid w:val="008241E5"/>
    <w:rsid w:val="008774AE"/>
    <w:rsid w:val="008F31B4"/>
    <w:rsid w:val="00912B8F"/>
    <w:rsid w:val="009153ED"/>
    <w:rsid w:val="00924AF6"/>
    <w:rsid w:val="00966EE8"/>
    <w:rsid w:val="009724D8"/>
    <w:rsid w:val="009D1A96"/>
    <w:rsid w:val="009E3FFE"/>
    <w:rsid w:val="009F2F0C"/>
    <w:rsid w:val="00A11200"/>
    <w:rsid w:val="00A42BC6"/>
    <w:rsid w:val="00A65086"/>
    <w:rsid w:val="00A70B19"/>
    <w:rsid w:val="00A837DB"/>
    <w:rsid w:val="00A84F0C"/>
    <w:rsid w:val="00AC0D5F"/>
    <w:rsid w:val="00AF6F32"/>
    <w:rsid w:val="00AF7560"/>
    <w:rsid w:val="00B05FC0"/>
    <w:rsid w:val="00B222CC"/>
    <w:rsid w:val="00B339F6"/>
    <w:rsid w:val="00B37C07"/>
    <w:rsid w:val="00B46624"/>
    <w:rsid w:val="00B51DAB"/>
    <w:rsid w:val="00B621D3"/>
    <w:rsid w:val="00B97DBE"/>
    <w:rsid w:val="00BC7FF5"/>
    <w:rsid w:val="00BD62B6"/>
    <w:rsid w:val="00BF0361"/>
    <w:rsid w:val="00C02000"/>
    <w:rsid w:val="00C26686"/>
    <w:rsid w:val="00C96F05"/>
    <w:rsid w:val="00CC121F"/>
    <w:rsid w:val="00CC3D26"/>
    <w:rsid w:val="00CE6E8B"/>
    <w:rsid w:val="00D0339E"/>
    <w:rsid w:val="00D2326B"/>
    <w:rsid w:val="00D536FF"/>
    <w:rsid w:val="00D57E87"/>
    <w:rsid w:val="00DB613F"/>
    <w:rsid w:val="00DD1512"/>
    <w:rsid w:val="00DD787B"/>
    <w:rsid w:val="00DE2947"/>
    <w:rsid w:val="00DE3292"/>
    <w:rsid w:val="00DF48A4"/>
    <w:rsid w:val="00E10B68"/>
    <w:rsid w:val="00E159AE"/>
    <w:rsid w:val="00E5448C"/>
    <w:rsid w:val="00E71947"/>
    <w:rsid w:val="00E72A09"/>
    <w:rsid w:val="00E90782"/>
    <w:rsid w:val="00EC1685"/>
    <w:rsid w:val="00EC3519"/>
    <w:rsid w:val="00EF32A4"/>
    <w:rsid w:val="00F71A6C"/>
    <w:rsid w:val="00F77180"/>
    <w:rsid w:val="00F820E1"/>
    <w:rsid w:val="00F85E55"/>
    <w:rsid w:val="00FB34D0"/>
    <w:rsid w:val="00FC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472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472"/>
  </w:style>
  <w:style w:type="paragraph" w:styleId="Footer">
    <w:name w:val="footer"/>
    <w:basedOn w:val="Normal"/>
    <w:link w:val="Foot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472"/>
  </w:style>
  <w:style w:type="paragraph" w:styleId="BalloonText">
    <w:name w:val="Balloon Text"/>
    <w:basedOn w:val="Normal"/>
    <w:link w:val="BalloonTextChar"/>
    <w:uiPriority w:val="99"/>
    <w:semiHidden/>
    <w:unhideWhenUsed/>
    <w:rsid w:val="007C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4472"/>
    <w:pPr>
      <w:ind w:left="720"/>
      <w:contextualSpacing/>
    </w:pPr>
  </w:style>
  <w:style w:type="table" w:styleId="TableGrid">
    <w:name w:val="Table Grid"/>
    <w:basedOn w:val="TableNormal"/>
    <w:uiPriority w:val="59"/>
    <w:rsid w:val="000F6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1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3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3F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3F6"/>
    <w:rPr>
      <w:b/>
      <w:bCs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C02000"/>
    <w:rPr>
      <w:color w:val="808080"/>
    </w:rPr>
  </w:style>
  <w:style w:type="character" w:customStyle="1" w:styleId="Style1">
    <w:name w:val="Style1"/>
    <w:basedOn w:val="DefaultParagraphFont"/>
    <w:uiPriority w:val="1"/>
    <w:rsid w:val="0007788A"/>
    <w:rPr>
      <w:rFonts w:asciiTheme="minorHAnsi" w:hAnsiTheme="minorHAnsi"/>
      <w:sz w:val="44"/>
    </w:rPr>
  </w:style>
  <w:style w:type="character" w:customStyle="1" w:styleId="Style2">
    <w:name w:val="Style2"/>
    <w:basedOn w:val="DefaultParagraphFont"/>
    <w:uiPriority w:val="1"/>
    <w:rsid w:val="00E5448C"/>
    <w:rPr>
      <w:rFonts w:asciiTheme="minorHAnsi" w:hAnsiTheme="minorHAnsi"/>
      <w:i/>
      <w:sz w:val="40"/>
    </w:rPr>
  </w:style>
  <w:style w:type="character" w:customStyle="1" w:styleId="detailsstyle">
    <w:name w:val="details_style"/>
    <w:basedOn w:val="DefaultParagraphFont"/>
    <w:uiPriority w:val="1"/>
    <w:rsid w:val="00E5448C"/>
  </w:style>
  <w:style w:type="character" w:customStyle="1" w:styleId="Style3">
    <w:name w:val="Style3"/>
    <w:basedOn w:val="DefaultParagraphFont"/>
    <w:uiPriority w:val="1"/>
    <w:rsid w:val="00E5448C"/>
    <w:rPr>
      <w:rFonts w:asciiTheme="minorHAnsi" w:hAnsiTheme="minorHAnsi"/>
      <w:b/>
      <w:sz w:val="22"/>
    </w:rPr>
  </w:style>
  <w:style w:type="character" w:customStyle="1" w:styleId="subpage">
    <w:name w:val="sub_page"/>
    <w:basedOn w:val="DefaultParagraphFont"/>
    <w:uiPriority w:val="1"/>
    <w:rsid w:val="00510E1D"/>
    <w:rPr>
      <w:rFonts w:asciiTheme="minorHAnsi" w:hAnsiTheme="minorHAnsi"/>
      <w:sz w:val="22"/>
    </w:rPr>
  </w:style>
  <w:style w:type="character" w:customStyle="1" w:styleId="Style4">
    <w:name w:val="Style4"/>
    <w:basedOn w:val="DefaultParagraphFont"/>
    <w:uiPriority w:val="1"/>
    <w:rsid w:val="00413480"/>
    <w:rPr>
      <w:rFonts w:asciiTheme="minorHAnsi" w:hAnsiTheme="minorHAnsi"/>
      <w:b w:val="0"/>
      <w:i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472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472"/>
  </w:style>
  <w:style w:type="paragraph" w:styleId="Footer">
    <w:name w:val="footer"/>
    <w:basedOn w:val="Normal"/>
    <w:link w:val="Foot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472"/>
  </w:style>
  <w:style w:type="paragraph" w:styleId="BalloonText">
    <w:name w:val="Balloon Text"/>
    <w:basedOn w:val="Normal"/>
    <w:link w:val="BalloonTextChar"/>
    <w:uiPriority w:val="99"/>
    <w:semiHidden/>
    <w:unhideWhenUsed/>
    <w:rsid w:val="007C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4472"/>
    <w:pPr>
      <w:ind w:left="720"/>
      <w:contextualSpacing/>
    </w:pPr>
  </w:style>
  <w:style w:type="table" w:styleId="TableGrid">
    <w:name w:val="Table Grid"/>
    <w:basedOn w:val="TableNormal"/>
    <w:uiPriority w:val="59"/>
    <w:rsid w:val="000F6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1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3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3F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3F6"/>
    <w:rPr>
      <w:b/>
      <w:bCs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C02000"/>
    <w:rPr>
      <w:color w:val="808080"/>
    </w:rPr>
  </w:style>
  <w:style w:type="character" w:customStyle="1" w:styleId="Style1">
    <w:name w:val="Style1"/>
    <w:basedOn w:val="DefaultParagraphFont"/>
    <w:uiPriority w:val="1"/>
    <w:rsid w:val="0007788A"/>
    <w:rPr>
      <w:rFonts w:asciiTheme="minorHAnsi" w:hAnsiTheme="minorHAnsi"/>
      <w:sz w:val="44"/>
    </w:rPr>
  </w:style>
  <w:style w:type="character" w:customStyle="1" w:styleId="Style2">
    <w:name w:val="Style2"/>
    <w:basedOn w:val="DefaultParagraphFont"/>
    <w:uiPriority w:val="1"/>
    <w:rsid w:val="00E5448C"/>
    <w:rPr>
      <w:rFonts w:asciiTheme="minorHAnsi" w:hAnsiTheme="minorHAnsi"/>
      <w:i/>
      <w:sz w:val="40"/>
    </w:rPr>
  </w:style>
  <w:style w:type="character" w:customStyle="1" w:styleId="detailsstyle">
    <w:name w:val="details_style"/>
    <w:basedOn w:val="DefaultParagraphFont"/>
    <w:uiPriority w:val="1"/>
    <w:rsid w:val="00E5448C"/>
  </w:style>
  <w:style w:type="character" w:customStyle="1" w:styleId="Style3">
    <w:name w:val="Style3"/>
    <w:basedOn w:val="DefaultParagraphFont"/>
    <w:uiPriority w:val="1"/>
    <w:rsid w:val="00E5448C"/>
    <w:rPr>
      <w:rFonts w:asciiTheme="minorHAnsi" w:hAnsiTheme="minorHAnsi"/>
      <w:b/>
      <w:sz w:val="22"/>
    </w:rPr>
  </w:style>
  <w:style w:type="character" w:customStyle="1" w:styleId="subpage">
    <w:name w:val="sub_page"/>
    <w:basedOn w:val="DefaultParagraphFont"/>
    <w:uiPriority w:val="1"/>
    <w:rsid w:val="00510E1D"/>
    <w:rPr>
      <w:rFonts w:asciiTheme="minorHAnsi" w:hAnsiTheme="minorHAnsi"/>
      <w:sz w:val="22"/>
    </w:rPr>
  </w:style>
  <w:style w:type="character" w:customStyle="1" w:styleId="Style4">
    <w:name w:val="Style4"/>
    <w:basedOn w:val="DefaultParagraphFont"/>
    <w:uiPriority w:val="1"/>
    <w:rsid w:val="00413480"/>
    <w:rPr>
      <w:rFonts w:asciiTheme="minorHAnsi" w:hAnsiTheme="minorHAnsi"/>
      <w:b w:val="0"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F2752-C414-49D7-9EA4-D02AEF31D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259AFE57</Template>
  <TotalTime>1</TotalTime>
  <Pages>8</Pages>
  <Words>329</Words>
  <Characters>1881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CHUV | Centre hospitalier universitaire vaudois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Ciprian Matteo</dc:creator>
  <cp:lastModifiedBy>Ciprian Matteo</cp:lastModifiedBy>
  <cp:revision>2</cp:revision>
  <cp:lastPrinted>2017-11-15T10:21:00Z</cp:lastPrinted>
  <dcterms:created xsi:type="dcterms:W3CDTF">2017-12-06T17:59:00Z</dcterms:created>
  <dcterms:modified xsi:type="dcterms:W3CDTF">2017-12-12T11:40:00Z</dcterms:modified>
</cp:coreProperties>
</file>