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BF3" w:rsidRDefault="00517BF3" w:rsidP="00517BF3">
      <w:pPr>
        <w:rPr>
          <w:b/>
          <w:sz w:val="44"/>
          <w:szCs w:val="44"/>
        </w:rPr>
      </w:pPr>
      <w:bookmarkStart w:id="0" w:name="_GoBack"/>
      <w:bookmarkEnd w:id="0"/>
    </w:p>
    <w:p w:rsidR="00517BF3" w:rsidRPr="00EC1685" w:rsidRDefault="007C4472" w:rsidP="00EC1685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 xml:space="preserve">Report on </w:t>
      </w:r>
      <w:r w:rsidR="00A11200">
        <w:rPr>
          <w:b/>
          <w:sz w:val="44"/>
          <w:szCs w:val="44"/>
        </w:rPr>
        <w:t>Gait</w:t>
      </w:r>
      <w:r w:rsidRPr="00517BF3">
        <w:rPr>
          <w:b/>
          <w:sz w:val="44"/>
          <w:szCs w:val="44"/>
        </w:rPr>
        <w:t xml:space="preserve"> </w:t>
      </w:r>
      <w:r w:rsidR="00A11200">
        <w:rPr>
          <w:b/>
          <w:sz w:val="44"/>
          <w:szCs w:val="44"/>
        </w:rPr>
        <w:t>Analysis</w:t>
      </w:r>
      <w:r w:rsidRPr="00517BF3">
        <w:rPr>
          <w:b/>
          <w:sz w:val="44"/>
          <w:szCs w:val="44"/>
        </w:rPr>
        <w:t xml:space="preserve"> using body fixed inertial sensors</w:t>
      </w:r>
    </w:p>
    <w:p w:rsidR="00517BF3" w:rsidRDefault="00517BF3"/>
    <w:p w:rsidR="00C02000" w:rsidRPr="00413480" w:rsidRDefault="00517BF3" w:rsidP="00C02000">
      <w:pPr>
        <w:jc w:val="center"/>
        <w:rPr>
          <w:rStyle w:val="Style2"/>
          <w:lang w:val="it-IT"/>
        </w:rPr>
      </w:pPr>
      <w:proofErr w:type="spellStart"/>
      <w:r w:rsidRPr="00C02000">
        <w:rPr>
          <w:b/>
          <w:color w:val="948A54" w:themeColor="background2" w:themeShade="80"/>
          <w:sz w:val="44"/>
          <w:szCs w:val="44"/>
          <w:lang w:val="it-IT"/>
        </w:rPr>
        <w:t>Patient</w:t>
      </w:r>
      <w:proofErr w:type="spellEnd"/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 ID: </w:t>
      </w:r>
      <w:r>
        <w:rPr>
          <w:rStyle w:val="Style2"/>
        </w:rPr>
        <w:t>ID_12</w:t>
      </w:r>
    </w:p>
    <w:p w:rsidR="00E72A09" w:rsidRPr="00E72A09" w:rsidRDefault="00E72A09" w:rsidP="00E72A09">
      <w:pPr>
        <w:jc w:val="center"/>
        <w:rPr>
          <w:i/>
          <w:sz w:val="40"/>
          <w:lang w:val="it-IT"/>
        </w:rPr>
      </w:pPr>
      <w:proofErr w:type="spellStart"/>
      <w:r>
        <w:rPr>
          <w:b/>
          <w:color w:val="948A54" w:themeColor="background2" w:themeShade="80"/>
          <w:sz w:val="44"/>
          <w:szCs w:val="44"/>
          <w:lang w:val="it-IT"/>
        </w:rPr>
        <w:t>Patient</w:t>
      </w:r>
      <w:proofErr w:type="spellEnd"/>
      <w:r>
        <w:rPr>
          <w:b/>
          <w:color w:val="948A54" w:themeColor="background2" w:themeShade="80"/>
          <w:sz w:val="44"/>
          <w:szCs w:val="44"/>
          <w:lang w:val="it-IT"/>
        </w:rPr>
        <w:t xml:space="preserve"> </w:t>
      </w:r>
      <w:proofErr w:type="spellStart"/>
      <w:r>
        <w:rPr>
          <w:b/>
          <w:color w:val="948A54" w:themeColor="background2" w:themeShade="80"/>
          <w:sz w:val="44"/>
          <w:szCs w:val="44"/>
          <w:lang w:val="it-IT"/>
        </w:rPr>
        <w:t>Name</w:t>
      </w:r>
      <w:proofErr w:type="spellEnd"/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: </w:t>
      </w:r>
      <w:proofErr w:type="spellStart"/>
      <w:r>
        <w:rPr>
          <w:rStyle w:val="Style2"/>
        </w:rPr>
        <w:t>asd</w:t>
      </w:r>
      <w:proofErr w:type="spellEnd"/>
      <w:r>
        <w:rPr>
          <w:rStyle w:val="Style2"/>
        </w:rPr>
        <w:t xml:space="preserve">  ASD</w:t>
      </w:r>
    </w:p>
    <w:p w:rsidR="00C02000" w:rsidRPr="00C02000" w:rsidRDefault="00C02000" w:rsidP="00C02000">
      <w:pPr>
        <w:jc w:val="center"/>
        <w:rPr>
          <w:b/>
          <w:color w:val="948A54" w:themeColor="background2" w:themeShade="80"/>
          <w:sz w:val="44"/>
          <w:szCs w:val="44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Analysis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 ID: </w:t>
      </w:r>
      <w:r>
        <w:rPr>
          <w:rStyle w:val="Style4"/>
        </w:rPr>
        <w:t>Patient_ID_12_Gait_Analysis_ID_4</w:t>
      </w:r>
    </w:p>
    <w:p w:rsidR="00517BF3" w:rsidRPr="00C02000" w:rsidRDefault="00517BF3" w:rsidP="00517BF3">
      <w:pPr>
        <w:jc w:val="center"/>
        <w:rPr>
          <w:b/>
          <w:color w:val="948A54" w:themeColor="background2" w:themeShade="80"/>
          <w:sz w:val="32"/>
          <w:szCs w:val="32"/>
          <w:lang w:val="it-IT"/>
        </w:rPr>
      </w:pPr>
      <w:r w:rsidRPr="00C02000">
        <w:rPr>
          <w:b/>
          <w:color w:val="948A54" w:themeColor="background2" w:themeShade="80"/>
          <w:sz w:val="32"/>
          <w:szCs w:val="32"/>
          <w:lang w:val="it-IT"/>
        </w:rPr>
        <w:t xml:space="preserve">Evaluation date: </w:t>
      </w:r>
      <w:r>
        <w:rPr>
          <w:rStyle w:val="Style4"/>
        </w:rPr>
        <w:t>09-Dec-2017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EC1685" w:rsidRPr="00517BF3" w:rsidRDefault="00EC1685" w:rsidP="00EC1685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Patient details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A11200" w:rsidRPr="00517BF3" w:rsidRDefault="00A11200" w:rsidP="00A11200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Gait metrics:</w:t>
      </w:r>
    </w:p>
    <w:p w:rsidR="00A11200" w:rsidRPr="00517BF3" w:rsidRDefault="00A11200" w:rsidP="00A11200">
      <w:pPr>
        <w:pStyle w:val="Paragrafoelenco"/>
        <w:numPr>
          <w:ilvl w:val="0"/>
          <w:numId w:val="7"/>
        </w:numPr>
        <w:rPr>
          <w:i/>
          <w:sz w:val="28"/>
          <w:szCs w:val="28"/>
        </w:rPr>
      </w:pPr>
      <w:r w:rsidRPr="00517BF3">
        <w:rPr>
          <w:i/>
          <w:sz w:val="28"/>
          <w:szCs w:val="28"/>
        </w:rPr>
        <w:t>Spatiotemporal parameters</w:t>
      </w:r>
    </w:p>
    <w:p w:rsidR="00A11200" w:rsidRPr="00517BF3" w:rsidRDefault="00A11200" w:rsidP="00A11200">
      <w:pPr>
        <w:pStyle w:val="Paragrafoelenco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Asymmetry</w:t>
      </w:r>
    </w:p>
    <w:p w:rsidR="00A11200" w:rsidRPr="00517BF3" w:rsidRDefault="00A11200" w:rsidP="00A11200">
      <w:pPr>
        <w:pStyle w:val="Paragrafoelenco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K</w:t>
      </w:r>
      <w:r w:rsidRPr="00517BF3">
        <w:rPr>
          <w:i/>
          <w:sz w:val="28"/>
          <w:szCs w:val="28"/>
        </w:rPr>
        <w:t>inematical curves</w:t>
      </w:r>
    </w:p>
    <w:p w:rsidR="00C02000" w:rsidRDefault="00C02000" w:rsidP="00C02000">
      <w:pPr>
        <w:pStyle w:val="Paragrafoelenco"/>
        <w:ind w:left="1080"/>
        <w:rPr>
          <w:b/>
          <w:i/>
          <w:sz w:val="32"/>
          <w:szCs w:val="32"/>
        </w:rPr>
      </w:pPr>
    </w:p>
    <w:p w:rsidR="00EC1685" w:rsidRDefault="00EC1685" w:rsidP="00C02000">
      <w:pPr>
        <w:pStyle w:val="Paragrafoelenco"/>
        <w:ind w:left="1080"/>
        <w:rPr>
          <w:b/>
          <w:i/>
          <w:sz w:val="32"/>
          <w:szCs w:val="32"/>
        </w:rPr>
      </w:pPr>
    </w:p>
    <w:p w:rsidR="00EC1685" w:rsidRPr="00517BF3" w:rsidRDefault="00EC1685" w:rsidP="00C02000">
      <w:pPr>
        <w:pStyle w:val="Paragrafoelenco"/>
        <w:ind w:left="1080"/>
        <w:rPr>
          <w:b/>
          <w:i/>
          <w:sz w:val="32"/>
          <w:szCs w:val="32"/>
        </w:rPr>
      </w:pPr>
    </w:p>
    <w:p w:rsidR="007C4472" w:rsidRPr="00517BF3" w:rsidRDefault="00517BF3" w:rsidP="007C4472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517BF3" w:rsidRDefault="00517BF3" w:rsidP="00517BF3">
      <w:pPr>
        <w:pStyle w:val="Paragrafoelenco"/>
        <w:ind w:left="360"/>
        <w:rPr>
          <w:b/>
          <w:sz w:val="28"/>
          <w:szCs w:val="32"/>
        </w:rPr>
      </w:pPr>
    </w:p>
    <w:p w:rsidR="00517BF3" w:rsidRDefault="00517BF3" w:rsidP="00B339F6">
      <w:pPr>
        <w:spacing w:after="200" w:line="276" w:lineRule="auto"/>
        <w:jc w:val="both"/>
        <w:rPr>
          <w:b/>
          <w:color w:val="000000" w:themeColor="text1"/>
        </w:rPr>
      </w:pPr>
    </w:p>
    <w:p w:rsidR="00767161" w:rsidRDefault="00517BF3" w:rsidP="00767161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B37C07" w:rsidRPr="00767161" w:rsidRDefault="00EC1685" w:rsidP="00767161">
      <w:pPr>
        <w:pStyle w:val="Paragrafoelenco"/>
        <w:numPr>
          <w:ilvl w:val="0"/>
          <w:numId w:val="9"/>
        </w:numPr>
        <w:spacing w:after="200" w:line="276" w:lineRule="auto"/>
        <w:rPr>
          <w:b/>
          <w:color w:val="000000" w:themeColor="text1"/>
          <w:sz w:val="44"/>
          <w:szCs w:val="44"/>
        </w:rPr>
      </w:pPr>
      <w:r w:rsidRPr="00767161">
        <w:rPr>
          <w:b/>
          <w:color w:val="000000" w:themeColor="text1"/>
          <w:sz w:val="44"/>
          <w:szCs w:val="44"/>
        </w:rPr>
        <w:lastRenderedPageBreak/>
        <w:t>Patient details:</w:t>
      </w:r>
    </w:p>
    <w:p w:rsidR="00EC1685" w:rsidRPr="00B37C07" w:rsidRDefault="00EC1685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1A4406" w:rsidRDefault="00E5448C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Date of birth</w:t>
      </w:r>
      <w:r w:rsidR="001A4406">
        <w:rPr>
          <w:b/>
          <w:color w:val="000000" w:themeColor="text1"/>
        </w:rPr>
        <w:t>:</w:t>
      </w:r>
      <w:r w:rsidR="001A4406"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ASDa</w:t>
      </w:r>
      <w:proofErr w:type="spellEnd"/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</w:t>
      </w:r>
      <w:proofErr w:type="spellEnd"/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proofErr w:type="spellStart"/>
      <w:r>
        <w:t>asd</w:t>
      </w:r>
      <w:proofErr w:type="spellEnd"/>
    </w:p>
    <w:p w:rsidR="001A4406" w:rsidRPr="00E5448C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</w:t>
      </w:r>
      <w:proofErr w:type="spellEnd"/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</w:t>
      </w:r>
      <w:proofErr w:type="spellEnd"/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</w:t>
      </w:r>
      <w:proofErr w:type="spellEnd"/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9D1A96" w:rsidRDefault="00B37C07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Evaluation</w:t>
      </w:r>
    </w:p>
    <w:p w:rsidR="001932AD" w:rsidRPr="009D1A96" w:rsidRDefault="009D1A96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 w:rsidRPr="009D1A96">
        <w:rPr>
          <w:rStyle w:val="detailsstyle"/>
          <w:b/>
        </w:rPr>
        <w:t>Type:</w:t>
      </w:r>
      <w:r w:rsidRPr="009D1A96">
        <w:rPr>
          <w:rStyle w:val="detailsstyle"/>
          <w:b/>
          <w:sz w:val="24"/>
        </w:rPr>
        <w:t xml:space="preserve"> </w:t>
      </w:r>
      <w:r>
        <w:rPr>
          <w:rStyle w:val="detailsstyle"/>
        </w:rPr>
        <w:t xml:space="preserve">                             </w:t>
      </w:r>
      <w:proofErr w:type="spellStart"/>
      <w:r>
        <w:rPr>
          <w:rStyle w:val="detailsstyle"/>
        </w:rPr>
        <w:t>qweq</w:t>
      </w:r>
      <w:proofErr w:type="spellEnd"/>
    </w:p>
    <w:p w:rsidR="00B37C07" w:rsidRDefault="00D57E8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Monitoring day:     </w:t>
      </w:r>
      <w:r w:rsidR="009D1A96">
        <w:rPr>
          <w:b/>
          <w:color w:val="000000" w:themeColor="text1"/>
        </w:rPr>
        <w:t xml:space="preserve">    </w:t>
      </w:r>
      <w:r>
        <w:rPr>
          <w:b/>
          <w:color w:val="000000" w:themeColor="text1"/>
        </w:rPr>
        <w:t xml:space="preserve"> </w:t>
      </w:r>
      <w:proofErr w:type="spellStart"/>
      <w:r>
        <w:rPr>
          <w:rStyle w:val="detailsstyle"/>
        </w:rPr>
        <w:t>qwe</w:t>
      </w:r>
      <w:proofErr w:type="spellEnd"/>
    </w:p>
    <w:p w:rsidR="00324B15" w:rsidRPr="00324B15" w:rsidRDefault="00324B15" w:rsidP="00314D9E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Configuration:      </w:t>
      </w:r>
      <w:r w:rsidR="009D1A96">
        <w:rPr>
          <w:b/>
          <w:color w:val="000000" w:themeColor="text1"/>
          <w:lang w:val="en-US"/>
        </w:rPr>
        <w:t xml:space="preserve">  </w:t>
      </w:r>
      <w:r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 </w:t>
      </w:r>
      <w:r w:rsidR="009D1A96"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rStyle w:val="detailsstyle"/>
        </w:rPr>
        <w:t>Left-Thigh      Right-Thigh      Left-Shank      Right-Shank</w:t>
      </w:r>
      <w:r w:rsidR="00D57E87" w:rsidRPr="00314D9E">
        <w:rPr>
          <w:b/>
          <w:color w:val="000000" w:themeColor="text1"/>
          <w:lang w:val="en-US"/>
        </w:rPr>
        <w:t xml:space="preserve">               </w:t>
      </w:r>
    </w:p>
    <w:p w:rsidR="00B37C07" w:rsidRPr="00DD1512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DD1512">
        <w:rPr>
          <w:b/>
          <w:color w:val="000000" w:themeColor="text1"/>
          <w:lang w:val="en-US"/>
        </w:rPr>
        <w:t>Duration</w:t>
      </w:r>
      <w:r w:rsidR="00B37C07" w:rsidRPr="00DD1512">
        <w:rPr>
          <w:b/>
          <w:color w:val="000000" w:themeColor="text1"/>
          <w:lang w:val="en-US"/>
        </w:rPr>
        <w:t xml:space="preserve"> (min)</w:t>
      </w:r>
      <w:r w:rsidRPr="00DD1512">
        <w:rPr>
          <w:b/>
          <w:color w:val="000000" w:themeColor="text1"/>
          <w:lang w:val="en-US"/>
        </w:rPr>
        <w:t>:</w:t>
      </w:r>
      <w:r w:rsidR="00B37C07" w:rsidRPr="00DD1512">
        <w:rPr>
          <w:b/>
          <w:color w:val="000000" w:themeColor="text1"/>
          <w:lang w:val="en-US"/>
        </w:rPr>
        <w:tab/>
      </w:r>
      <w:proofErr w:type="spellStart"/>
      <w:r>
        <w:rPr>
          <w:rStyle w:val="detailsstyle"/>
        </w:rPr>
        <w:t>qwe</w:t>
      </w:r>
      <w:proofErr w:type="spellEnd"/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 &amp; end time: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qwe</w:t>
      </w:r>
      <w:proofErr w:type="spellEnd"/>
    </w:p>
    <w:p w:rsidR="001932AD" w:rsidRDefault="001932AD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Weather: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qweq</w:t>
      </w:r>
      <w:proofErr w:type="spellEnd"/>
    </w:p>
    <w:p w:rsidR="001932AD" w:rsidRDefault="00B37C0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Remarks:</w:t>
      </w:r>
      <w:r w:rsidR="00DD1512">
        <w:rPr>
          <w:b/>
          <w:color w:val="000000" w:themeColor="text1"/>
        </w:rPr>
        <w:t xml:space="preserve">                       </w:t>
      </w:r>
      <w:proofErr w:type="spellStart"/>
      <w:r>
        <w:rPr>
          <w:rStyle w:val="detailsstyle"/>
        </w:rPr>
        <w:t>qwe</w:t>
      </w:r>
      <w:proofErr w:type="spellEnd"/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767161" w:rsidRDefault="001B31BA" w:rsidP="001B31BA">
      <w:pPr>
        <w:tabs>
          <w:tab w:val="left" w:pos="5880"/>
        </w:tabs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ab/>
      </w:r>
    </w:p>
    <w:p w:rsidR="00A11200" w:rsidRDefault="00A11200" w:rsidP="00A11200">
      <w:pPr>
        <w:pStyle w:val="Paragrafoelenco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Gait metrics</w:t>
      </w:r>
    </w:p>
    <w:p w:rsidR="00A11200" w:rsidRPr="005F67F3" w:rsidRDefault="00A11200" w:rsidP="00DB613F">
      <w:pPr>
        <w:pStyle w:val="Paragrafoelenco"/>
        <w:jc w:val="both"/>
        <w:rPr>
          <w:b/>
          <w:color w:val="000000" w:themeColor="text1"/>
          <w:sz w:val="44"/>
          <w:szCs w:val="44"/>
        </w:rPr>
      </w:pPr>
    </w:p>
    <w:p w:rsidR="00A11200" w:rsidRDefault="00A11200" w:rsidP="00A11200">
      <w:pPr>
        <w:pStyle w:val="Paragrafoelenco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S</w:t>
      </w:r>
      <w:r w:rsidRPr="00031049">
        <w:rPr>
          <w:b/>
          <w:i/>
          <w:color w:val="000000" w:themeColor="text1"/>
          <w:sz w:val="28"/>
          <w:szCs w:val="28"/>
        </w:rPr>
        <w:t>patiotemporal parameters</w:t>
      </w:r>
    </w:p>
    <w:p w:rsidR="001B4C43" w:rsidRDefault="001B4C43" w:rsidP="001B4C43">
      <w:pPr>
        <w:pStyle w:val="Paragrafoelenco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Grigliatabella"/>
        <w:tblW w:w="10490" w:type="dxa"/>
        <w:tblInd w:w="-617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A11200" w:rsidTr="001B31BA">
        <w:trPr>
          <w:trHeight w:val="3770"/>
        </w:trPr>
        <w:tc>
          <w:tcPr>
            <w:tcW w:w="0" w:type="auto"/>
          </w:tcPr>
          <w:p w:rsidR="000322A1" w:rsidRDefault="00097F30">
            <w:r>
              <w:rPr>
                <w:noProof/>
              </w:rPr>
              <w:drawing>
                <wp:inline distT="0" distB="0" distL="0" distR="0">
                  <wp:extent cx="2519994" cy="2159995"/>
                  <wp:effectExtent l="0" t="0" r="0" b="0"/>
                  <wp:docPr id="1" name="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peed.bmp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22A1" w:rsidRDefault="00097F30">
            <w:r>
              <w:rPr>
                <w:noProof/>
              </w:rPr>
              <w:drawing>
                <wp:inline distT="0" distB="0" distL="0" distR="0">
                  <wp:extent cx="2519994" cy="2159995"/>
                  <wp:effectExtent l="0" t="0" r="0" b="0"/>
                  <wp:docPr id="2" name="Normalized_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rmalized_Speed.bmp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200" w:rsidTr="001B31BA">
        <w:trPr>
          <w:trHeight w:val="3787"/>
        </w:trPr>
        <w:tc>
          <w:tcPr>
            <w:tcW w:w="0" w:type="auto"/>
          </w:tcPr>
          <w:p w:rsidR="000322A1" w:rsidRDefault="00097F30">
            <w:r>
              <w:rPr>
                <w:noProof/>
              </w:rPr>
              <w:drawing>
                <wp:inline distT="0" distB="0" distL="0" distR="0">
                  <wp:extent cx="2519994" cy="2159995"/>
                  <wp:effectExtent l="0" t="0" r="0" b="0"/>
                  <wp:docPr id="3" name="Cade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dence.bmp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22A1" w:rsidRDefault="00097F30">
            <w:r>
              <w:rPr>
                <w:noProof/>
              </w:rPr>
              <w:drawing>
                <wp:inline distT="0" distB="0" distL="0" distR="0">
                  <wp:extent cx="2519994" cy="2159995"/>
                  <wp:effectExtent l="0" t="0" r="0" b="0"/>
                  <wp:docPr id="4" name="Double_Support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ouble_Support.bmp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947" w:rsidRDefault="00DE2947" w:rsidP="00A11200">
      <w:pPr>
        <w:jc w:val="both"/>
        <w:rPr>
          <w:b/>
          <w:color w:val="000000" w:themeColor="text1"/>
          <w:sz w:val="44"/>
          <w:szCs w:val="44"/>
        </w:rPr>
      </w:pPr>
    </w:p>
    <w:p w:rsidR="00A11200" w:rsidRPr="00A11200" w:rsidRDefault="00A11200" w:rsidP="00A11200">
      <w:pPr>
        <w:jc w:val="both"/>
        <w:rPr>
          <w:b/>
          <w:i/>
          <w:color w:val="000000" w:themeColor="text1"/>
          <w:sz w:val="28"/>
          <w:szCs w:val="28"/>
        </w:rPr>
      </w:pPr>
    </w:p>
    <w:p w:rsid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Grigliatabella"/>
        <w:tblpPr w:leftFromText="180" w:rightFromText="180" w:vertAnchor="text" w:horzAnchor="margin" w:tblpY="115"/>
        <w:tblW w:w="9498" w:type="dxa"/>
        <w:tblLook w:val="04A0" w:firstRow="1" w:lastRow="0" w:firstColumn="1" w:lastColumn="0" w:noHBand="0" w:noVBand="1"/>
      </w:tblPr>
      <w:tblGrid>
        <w:gridCol w:w="4724"/>
        <w:gridCol w:w="4774"/>
      </w:tblGrid>
      <w:tr w:rsidR="00BD62B6" w:rsidTr="001B31BA">
        <w:trPr>
          <w:trHeight w:val="2808"/>
        </w:trPr>
        <w:tc>
          <w:tcPr>
            <w:tcW w:w="0" w:type="auto"/>
          </w:tcPr>
          <w:p w:rsidR="000322A1" w:rsidRDefault="00097F30">
            <w:r>
              <w:rPr>
                <w:noProof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5" name="Stride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trideLength.bmp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22A1" w:rsidRDefault="00097F30">
            <w:r>
              <w:rPr>
                <w:noProof/>
              </w:rPr>
              <w:drawing>
                <wp:inline distT="0" distB="0" distL="0" distR="0">
                  <wp:extent cx="2159995" cy="2159995"/>
                  <wp:effectExtent l="0" t="0" r="0" b="0"/>
                  <wp:docPr id="6" name="Normal_Stride_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ormal_Stride_length.bmp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0322A1" w:rsidRDefault="00097F30">
            <w:r>
              <w:rPr>
                <w:noProof/>
              </w:rPr>
              <w:drawing>
                <wp:inline distT="0" distB="0" distL="0" distR="0">
                  <wp:extent cx="2159995" cy="2159995"/>
                  <wp:effectExtent l="0" t="0" r="0" b="0"/>
                  <wp:docPr id="7" name="Swing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wing.bmp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22A1" w:rsidRDefault="00097F30">
            <w:r>
              <w:rPr>
                <w:noProof/>
              </w:rPr>
              <w:drawing>
                <wp:inline distT="0" distB="0" distL="0" distR="0">
                  <wp:extent cx="2159995" cy="2159995"/>
                  <wp:effectExtent l="0" t="0" r="0" b="0"/>
                  <wp:docPr id="8" name="Sta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tance.bmp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0322A1" w:rsidRDefault="00097F30">
            <w:r>
              <w:rPr>
                <w:noProof/>
              </w:rPr>
              <w:drawing>
                <wp:inline distT="0" distB="0" distL="0" distR="0">
                  <wp:extent cx="2159995" cy="2159995"/>
                  <wp:effectExtent l="0" t="0" r="0" b="0"/>
                  <wp:docPr id="9" name="Thigh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highAngle.bmp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22A1" w:rsidRDefault="00097F30">
            <w:r>
              <w:rPr>
                <w:noProof/>
              </w:rPr>
              <w:drawing>
                <wp:inline distT="0" distB="0" distL="0" distR="0">
                  <wp:extent cx="2159995" cy="2159995"/>
                  <wp:effectExtent l="0" t="0" r="0" b="0"/>
                  <wp:docPr id="10" name="Shank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hankAngle.bmp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96"/>
        </w:trPr>
        <w:tc>
          <w:tcPr>
            <w:tcW w:w="0" w:type="auto"/>
          </w:tcPr>
          <w:p w:rsidR="000322A1" w:rsidRDefault="00097F30">
            <w:r>
              <w:rPr>
                <w:noProof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11" name="Knee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neeAngle.bmp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4" w:type="dxa"/>
          </w:tcPr>
          <w:p w:rsidR="00BD62B6" w:rsidRDefault="00BD62B6" w:rsidP="00BD62B6">
            <w:pPr>
              <w:jc w:val="both"/>
              <w:rPr>
                <w:b/>
                <w:i/>
                <w:noProof/>
                <w:color w:val="000000" w:themeColor="text1"/>
                <w:sz w:val="28"/>
                <w:szCs w:val="28"/>
                <w:lang w:val="fr-CH" w:eastAsia="fr-CH"/>
              </w:rPr>
            </w:pP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787"/>
        <w:gridCol w:w="1178"/>
      </w:tblGrid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322A1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TD 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This Analysis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126.7076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109.3968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118.1336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110.3994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223.5121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136.248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0.98193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1.0152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1.3994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1.398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1.4363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1.243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1.4893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1.285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1.9349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1.7697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</w:t>
            </w:r>
            <w:r>
              <w:rPr>
                <w:sz w:val="15"/>
                <w:szCs w:val="15"/>
              </w:rPr>
              <w:t xml:space="preserve">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1.347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1.5022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1.3823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1.4164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1.3542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1.3765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40.719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42.806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40.9886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43.0894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40.898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39.5632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40.9159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40.6798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59.281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57.194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59.0114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56.9106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59.102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60.4368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59.0841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59.3202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</w:t>
            </w:r>
            <w:r>
              <w:rPr>
                <w:sz w:val="15"/>
                <w:szCs w:val="15"/>
              </w:rPr>
              <w:t>Distance Cadence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322A1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0.34953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Speed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322A1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0.42328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322A1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0.32088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322A1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0.33998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lastRenderedPageBreak/>
              <w:t>Statistical Distance Swing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322A1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0.30051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Distance </w:t>
            </w:r>
            <w:r>
              <w:rPr>
                <w:sz w:val="15"/>
                <w:szCs w:val="15"/>
              </w:rPr>
              <w:t>Swing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322A1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0.14007</w:t>
            </w:r>
          </w:p>
        </w:tc>
      </w:tr>
      <w:tr w:rsidR="000322A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0322A1" w:rsidRDefault="000322A1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0.30051</w:t>
            </w:r>
          </w:p>
        </w:tc>
      </w:tr>
      <w:tr w:rsidR="000322A1">
        <w:tc>
          <w:tcPr>
            <w:tcW w:w="0" w:type="auto"/>
            <w:tcBorders>
              <w:right w:val="single" w:sz="0" w:space="0" w:color="auto"/>
            </w:tcBorders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LL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0322A1" w:rsidRDefault="000322A1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</w:tcPr>
          <w:p w:rsidR="000322A1" w:rsidRDefault="00097F3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0.14007</w:t>
            </w: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FB34D0">
      <w:pPr>
        <w:pStyle w:val="Paragrafoelenco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Asymmetry</w:t>
      </w:r>
    </w:p>
    <w:p w:rsidR="00FB34D0" w:rsidRDefault="00FB34D0" w:rsidP="00FB34D0">
      <w:pPr>
        <w:pStyle w:val="Paragrafoelenco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p w:rsidR="000322A1" w:rsidRDefault="00097F30">
      <w:r>
        <w:rPr>
          <w:noProof/>
        </w:rPr>
        <w:drawing>
          <wp:inline distT="0" distB="0" distL="0" distR="0">
            <wp:extent cx="5939988" cy="5399989"/>
            <wp:effectExtent l="0" t="0" r="0" b="0"/>
            <wp:docPr id="12" name="Symmetry_index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ymmetry_index.bmp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988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D0" w:rsidRDefault="00FB34D0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FB34D0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031049" w:rsidRDefault="009153ED" w:rsidP="009153ED">
      <w:pPr>
        <w:pStyle w:val="Paragrafoelenco"/>
        <w:numPr>
          <w:ilvl w:val="0"/>
          <w:numId w:val="5"/>
        </w:numPr>
        <w:rPr>
          <w:b/>
          <w:i/>
          <w:color w:val="000000" w:themeColor="text1"/>
          <w:sz w:val="28"/>
          <w:szCs w:val="28"/>
        </w:rPr>
      </w:pPr>
      <w:r w:rsidRPr="00031049">
        <w:rPr>
          <w:b/>
          <w:i/>
          <w:color w:val="000000" w:themeColor="text1"/>
          <w:sz w:val="28"/>
          <w:szCs w:val="28"/>
        </w:rPr>
        <w:t>Kinematical curves for maximal walking distance recorded during monitoring day</w:t>
      </w:r>
    </w:p>
    <w:p w:rsidR="009153ED" w:rsidRDefault="009153ED" w:rsidP="009153ED">
      <w:pPr>
        <w:tabs>
          <w:tab w:val="left" w:pos="5280"/>
        </w:tabs>
        <w:jc w:val="both"/>
        <w:rPr>
          <w:b/>
          <w:i/>
          <w:color w:val="000000" w:themeColor="text1"/>
          <w:sz w:val="28"/>
          <w:szCs w:val="28"/>
        </w:rPr>
      </w:pPr>
    </w:p>
    <w:p w:rsidR="000322A1" w:rsidRDefault="00097F30">
      <w:r>
        <w:rPr>
          <w:noProof/>
        </w:rPr>
        <w:drawing>
          <wp:inline distT="0" distB="0" distL="0" distR="0">
            <wp:extent cx="6119987" cy="5399989"/>
            <wp:effectExtent l="0" t="0" r="0" b="0"/>
            <wp:docPr id="13" name="KinematicalCurves_MaxWalk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inematicalCurves_MaxWalk.bmp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39406F" w:rsidRDefault="0039406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B480E" w:rsidRPr="00C02000" w:rsidRDefault="005B480E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09661D" w:rsidRDefault="0009661D" w:rsidP="005B480E">
      <w:pPr>
        <w:jc w:val="both"/>
        <w:rPr>
          <w:b/>
          <w:color w:val="000000" w:themeColor="text1"/>
          <w:sz w:val="44"/>
          <w:szCs w:val="44"/>
        </w:rPr>
      </w:pPr>
    </w:p>
    <w:p w:rsidR="00CE6E8B" w:rsidRDefault="00CE6E8B" w:rsidP="00437733">
      <w:pPr>
        <w:pStyle w:val="Paragrafoelenco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 w:rsidRPr="005B480E">
        <w:rPr>
          <w:b/>
          <w:color w:val="000000" w:themeColor="text1"/>
          <w:sz w:val="44"/>
          <w:szCs w:val="44"/>
        </w:rPr>
        <w:t>Summary of performance measures</w:t>
      </w:r>
    </w:p>
    <w:p w:rsidR="0009661D" w:rsidRPr="005B480E" w:rsidRDefault="0009661D" w:rsidP="0009661D">
      <w:pPr>
        <w:pStyle w:val="Paragrafoelenco"/>
        <w:jc w:val="both"/>
        <w:rPr>
          <w:b/>
          <w:color w:val="000000" w:themeColor="text1"/>
          <w:sz w:val="44"/>
          <w:szCs w:val="44"/>
        </w:rPr>
      </w:pPr>
    </w:p>
    <w:p w:rsidR="007C4472" w:rsidRDefault="00097F30" w:rsidP="0009661D">
      <w:pPr>
        <w:jc w:val="center"/>
      </w:pPr>
      <w:r>
        <w:rPr>
          <w:noProof/>
        </w:rPr>
        <w:drawing>
          <wp:inline distT="0" distB="0" distL="0" distR="0">
            <wp:extent cx="3959992" cy="3239993"/>
            <wp:effectExtent l="0" t="0" r="0" b="0"/>
            <wp:docPr id="14" name="Spider1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pider1.bmp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59992" cy="3239993"/>
            <wp:effectExtent l="0" t="0" r="0" b="0"/>
            <wp:docPr id="15" name="Spider2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pider2.bmp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7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227" w:rsidRDefault="006C6227" w:rsidP="007C4472">
      <w:pPr>
        <w:spacing w:after="0" w:line="240" w:lineRule="auto"/>
      </w:pPr>
      <w:r>
        <w:separator/>
      </w:r>
    </w:p>
  </w:endnote>
  <w:end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F30" w:rsidRDefault="00097F3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13F" w:rsidRDefault="00DB613F" w:rsidP="00B37C07">
    <w:pPr>
      <w:pStyle w:val="Pidipagina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r>
              <w:tab/>
            </w:r>
            <w: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97F3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97F3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 w:rsidP="00B37C07">
    <w:pPr>
      <w:pStyle w:val="Pidipagina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13F" w:rsidRDefault="00097F30" w:rsidP="002B58F9">
    <w:pPr>
      <w:pStyle w:val="Pidipagina"/>
      <w:jc w:val="right"/>
    </w:pPr>
    <w:sdt>
      <w:sdtPr>
        <w:id w:val="1131219346"/>
        <w:docPartObj>
          <w:docPartGallery w:val="Page Numbers (Bottom of Page)"/>
          <w:docPartUnique/>
        </w:docPartObj>
      </w:sdtPr>
      <w:sdtEndPr/>
      <w:sdtContent>
        <w:sdt>
          <w:sdtPr>
            <w:id w:val="1967308836"/>
            <w:docPartObj>
              <w:docPartGallery w:val="Page Numbers (Top of Page)"/>
              <w:docPartUnique/>
            </w:docPartObj>
          </w:sdtPr>
          <w:sdtEndPr/>
          <w:sdtContent>
            <w:r w:rsidR="00DB613F">
              <w:ptab w:relativeTo="margin" w:alignment="left" w:leader="none"/>
            </w:r>
            <w:r w:rsidR="00DB613F">
              <w:tab/>
            </w:r>
            <w:r w:rsidR="00DB613F">
              <w:tab/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PAGE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  <w:r w:rsidR="00DB613F">
              <w:t>/</w:t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NUMPAGES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 w:rsidR="00DB613F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227" w:rsidRDefault="006C6227" w:rsidP="007C4472">
      <w:pPr>
        <w:spacing w:after="0" w:line="240" w:lineRule="auto"/>
      </w:pPr>
      <w:r>
        <w:separator/>
      </w:r>
    </w:p>
  </w:footnote>
  <w:foot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F30" w:rsidRDefault="00097F3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13F" w:rsidRDefault="00DB613F" w:rsidP="00EC1685">
    <w:pPr>
      <w:pStyle w:val="Intestazione"/>
      <w:tabs>
        <w:tab w:val="clear" w:pos="4536"/>
        <w:tab w:val="clear" w:pos="9072"/>
        <w:tab w:val="left" w:pos="339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13F" w:rsidRDefault="00DB613F">
    <w:pPr>
      <w:pStyle w:val="Intestazione"/>
    </w:pPr>
    <w:r w:rsidRPr="00EC3519">
      <w:rPr>
        <w:noProof/>
        <w:lang w:val="en-US"/>
      </w:rPr>
      <w:drawing>
        <wp:inline distT="0" distB="0" distL="0" distR="0" wp14:anchorId="1062B10B" wp14:editId="352EA978">
          <wp:extent cx="5760720" cy="1036955"/>
          <wp:effectExtent l="0" t="0" r="0" b="0"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15DB"/>
    <w:multiLevelType w:val="hybridMultilevel"/>
    <w:tmpl w:val="AA5AAA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645BB"/>
    <w:multiLevelType w:val="hybridMultilevel"/>
    <w:tmpl w:val="698EE1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227"/>
    <w:rsid w:val="000322A1"/>
    <w:rsid w:val="0007788A"/>
    <w:rsid w:val="0009661D"/>
    <w:rsid w:val="00097F30"/>
    <w:rsid w:val="000E31FD"/>
    <w:rsid w:val="000F55CC"/>
    <w:rsid w:val="000F62E1"/>
    <w:rsid w:val="00115504"/>
    <w:rsid w:val="001202FA"/>
    <w:rsid w:val="001406E8"/>
    <w:rsid w:val="001533C5"/>
    <w:rsid w:val="00173A52"/>
    <w:rsid w:val="001932AD"/>
    <w:rsid w:val="001A4406"/>
    <w:rsid w:val="001A76E1"/>
    <w:rsid w:val="001B31BA"/>
    <w:rsid w:val="001B4C43"/>
    <w:rsid w:val="001C2F42"/>
    <w:rsid w:val="00200D33"/>
    <w:rsid w:val="00241DF7"/>
    <w:rsid w:val="002450BD"/>
    <w:rsid w:val="0024596C"/>
    <w:rsid w:val="002622C4"/>
    <w:rsid w:val="00274E25"/>
    <w:rsid w:val="00293257"/>
    <w:rsid w:val="0029478A"/>
    <w:rsid w:val="002A3A16"/>
    <w:rsid w:val="002B58F9"/>
    <w:rsid w:val="002D5440"/>
    <w:rsid w:val="002F5836"/>
    <w:rsid w:val="00314D9E"/>
    <w:rsid w:val="00324B15"/>
    <w:rsid w:val="00351593"/>
    <w:rsid w:val="0039406F"/>
    <w:rsid w:val="003A3AD8"/>
    <w:rsid w:val="003B0E1A"/>
    <w:rsid w:val="003B53D0"/>
    <w:rsid w:val="00404C8E"/>
    <w:rsid w:val="00413480"/>
    <w:rsid w:val="00437733"/>
    <w:rsid w:val="004512A8"/>
    <w:rsid w:val="004527A3"/>
    <w:rsid w:val="00454D22"/>
    <w:rsid w:val="00457C08"/>
    <w:rsid w:val="00493AB2"/>
    <w:rsid w:val="004E3C49"/>
    <w:rsid w:val="004F17F1"/>
    <w:rsid w:val="00510E1D"/>
    <w:rsid w:val="00517BF3"/>
    <w:rsid w:val="00531465"/>
    <w:rsid w:val="005B480E"/>
    <w:rsid w:val="0062120C"/>
    <w:rsid w:val="006313F6"/>
    <w:rsid w:val="00633619"/>
    <w:rsid w:val="00651F74"/>
    <w:rsid w:val="00686F3B"/>
    <w:rsid w:val="006C6227"/>
    <w:rsid w:val="006E65AE"/>
    <w:rsid w:val="00702F68"/>
    <w:rsid w:val="00746255"/>
    <w:rsid w:val="00752E0F"/>
    <w:rsid w:val="00767161"/>
    <w:rsid w:val="007844E8"/>
    <w:rsid w:val="007950AC"/>
    <w:rsid w:val="007B3EE9"/>
    <w:rsid w:val="007C4472"/>
    <w:rsid w:val="007E78BA"/>
    <w:rsid w:val="00810F5F"/>
    <w:rsid w:val="008230F2"/>
    <w:rsid w:val="008241E5"/>
    <w:rsid w:val="008774AE"/>
    <w:rsid w:val="008F31B4"/>
    <w:rsid w:val="00912B8F"/>
    <w:rsid w:val="009153ED"/>
    <w:rsid w:val="00924AF6"/>
    <w:rsid w:val="009724D8"/>
    <w:rsid w:val="009D1A96"/>
    <w:rsid w:val="009E3FFE"/>
    <w:rsid w:val="009F2F0C"/>
    <w:rsid w:val="00A11200"/>
    <w:rsid w:val="00A42BC6"/>
    <w:rsid w:val="00A65086"/>
    <w:rsid w:val="00A70B19"/>
    <w:rsid w:val="00A837DB"/>
    <w:rsid w:val="00A84F0C"/>
    <w:rsid w:val="00AC0D5F"/>
    <w:rsid w:val="00AF6F32"/>
    <w:rsid w:val="00AF7560"/>
    <w:rsid w:val="00B05FC0"/>
    <w:rsid w:val="00B222CC"/>
    <w:rsid w:val="00B339F6"/>
    <w:rsid w:val="00B37C07"/>
    <w:rsid w:val="00B46624"/>
    <w:rsid w:val="00B51DAB"/>
    <w:rsid w:val="00B621D3"/>
    <w:rsid w:val="00B97DBE"/>
    <w:rsid w:val="00BC7FF5"/>
    <w:rsid w:val="00BD62B6"/>
    <w:rsid w:val="00BF0361"/>
    <w:rsid w:val="00C02000"/>
    <w:rsid w:val="00C26686"/>
    <w:rsid w:val="00C96F05"/>
    <w:rsid w:val="00CC121F"/>
    <w:rsid w:val="00CC3D26"/>
    <w:rsid w:val="00CE6E8B"/>
    <w:rsid w:val="00D0339E"/>
    <w:rsid w:val="00D2326B"/>
    <w:rsid w:val="00D536FF"/>
    <w:rsid w:val="00D57E87"/>
    <w:rsid w:val="00DB613F"/>
    <w:rsid w:val="00DD1512"/>
    <w:rsid w:val="00DD787B"/>
    <w:rsid w:val="00DE2947"/>
    <w:rsid w:val="00DE3292"/>
    <w:rsid w:val="00DF48A4"/>
    <w:rsid w:val="00E10B68"/>
    <w:rsid w:val="00E159AE"/>
    <w:rsid w:val="00E5448C"/>
    <w:rsid w:val="00E71947"/>
    <w:rsid w:val="00E72A09"/>
    <w:rsid w:val="00E90782"/>
    <w:rsid w:val="00EC1685"/>
    <w:rsid w:val="00EC3519"/>
    <w:rsid w:val="00EF32A4"/>
    <w:rsid w:val="00F71A6C"/>
    <w:rsid w:val="00F77180"/>
    <w:rsid w:val="00F820E1"/>
    <w:rsid w:val="00F85E55"/>
    <w:rsid w:val="00FB34D0"/>
    <w:rsid w:val="00F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52775DD-74DA-4163-BC7A-400C33B1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4472"/>
  </w:style>
  <w:style w:type="paragraph" w:styleId="Pidipagina">
    <w:name w:val="footer"/>
    <w:basedOn w:val="Normale"/>
    <w:link w:val="PidipaginaCarattere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447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C4472"/>
    <w:pPr>
      <w:ind w:left="720"/>
      <w:contextualSpacing/>
    </w:pPr>
  </w:style>
  <w:style w:type="table" w:styleId="Grigliatabella">
    <w:name w:val="Table Grid"/>
    <w:basedOn w:val="Tabellanormale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3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3F6"/>
    <w:rPr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3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3F6"/>
    <w:rPr>
      <w:b/>
      <w:bCs/>
      <w:sz w:val="20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C02000"/>
    <w:rPr>
      <w:color w:val="808080"/>
    </w:rPr>
  </w:style>
  <w:style w:type="character" w:customStyle="1" w:styleId="Style1">
    <w:name w:val="Style1"/>
    <w:basedOn w:val="Carpredefinitoparagrafo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Carpredefinitoparagrafo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Carpredefinitoparagrafo"/>
    <w:uiPriority w:val="1"/>
    <w:rsid w:val="00E5448C"/>
  </w:style>
  <w:style w:type="character" w:customStyle="1" w:styleId="Style3">
    <w:name w:val="Style3"/>
    <w:basedOn w:val="Carpredefinitoparagrafo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Carpredefinitoparagrafo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Carpredefinitoparagrafo"/>
    <w:uiPriority w:val="1"/>
    <w:rsid w:val="00413480"/>
    <w:rPr>
      <w:rFonts w:asciiTheme="minorHAnsi" w:hAnsiTheme="minorHAnsi"/>
      <w:b w:val="0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13" Type="http://schemas.openxmlformats.org/officeDocument/2006/relationships/image" Target="media/image6.bmp"/><Relationship Id="rId18" Type="http://schemas.openxmlformats.org/officeDocument/2006/relationships/image" Target="media/image11.bmp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bmp"/><Relationship Id="rId7" Type="http://schemas.openxmlformats.org/officeDocument/2006/relationships/endnotes" Target="endnotes.xml"/><Relationship Id="rId12" Type="http://schemas.openxmlformats.org/officeDocument/2006/relationships/image" Target="media/image5.bmp"/><Relationship Id="rId17" Type="http://schemas.openxmlformats.org/officeDocument/2006/relationships/image" Target="media/image10.bm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bmp"/><Relationship Id="rId20" Type="http://schemas.openxmlformats.org/officeDocument/2006/relationships/image" Target="media/image13.b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bm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bm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bmp"/><Relationship Id="rId19" Type="http://schemas.openxmlformats.org/officeDocument/2006/relationships/image" Target="media/image12.bmp"/><Relationship Id="rId4" Type="http://schemas.openxmlformats.org/officeDocument/2006/relationships/settings" Target="settings.xml"/><Relationship Id="rId9" Type="http://schemas.openxmlformats.org/officeDocument/2006/relationships/image" Target="media/image2.bmp"/><Relationship Id="rId14" Type="http://schemas.openxmlformats.org/officeDocument/2006/relationships/image" Target="media/image7.bmp"/><Relationship Id="rId22" Type="http://schemas.openxmlformats.org/officeDocument/2006/relationships/image" Target="media/image15.bmp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C51F2-3F28-4141-9406-FA2F6902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329</Words>
  <Characters>1881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CHUV | Centre hospitalier universitaire vaudois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 Matteo</dc:creator>
  <cp:lastModifiedBy>Matteo Ciprian</cp:lastModifiedBy>
  <cp:revision>2</cp:revision>
  <cp:lastPrinted>2017-11-15T10:21:00Z</cp:lastPrinted>
  <dcterms:created xsi:type="dcterms:W3CDTF">2017-12-06T17:59:00Z</dcterms:created>
  <dcterms:modified xsi:type="dcterms:W3CDTF">2017-12-10T21:12:00Z</dcterms:modified>
</cp:coreProperties>
</file>