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D1" w:rsidRDefault="002228D1">
      <w:bookmarkStart w:id="0" w:name="_GoBack"/>
      <w:bookmarkEnd w:id="0"/>
    </w:p>
    <w:p w:rsidR="002228D1" w:rsidRPr="00E1186A" w:rsidRDefault="009C08CF" w:rsidP="00E1186A">
      <w:pPr>
        <w:shd w:val="clear" w:color="auto" w:fill="C00000"/>
        <w:rPr>
          <w:b/>
          <w:color w:val="FFFFFF" w:themeColor="background1"/>
          <w:sz w:val="32"/>
          <w:szCs w:val="32"/>
        </w:rPr>
      </w:pPr>
      <w:r w:rsidRPr="00E1186A">
        <w:rPr>
          <w:b/>
          <w:color w:val="FFFFFF" w:themeColor="background1"/>
          <w:sz w:val="32"/>
          <w:szCs w:val="32"/>
        </w:rPr>
        <w:t>Pattern of physical behaviour</w:t>
      </w:r>
    </w:p>
    <w:p w:rsidR="009C08CF" w:rsidRDefault="009C08CF"/>
    <w:p w:rsidR="001C3ED2" w:rsidRDefault="00580AEE">
      <w:r>
        <w:rPr>
          <w:noProof/>
          <w:lang w:val="en-US"/>
        </w:rPr>
        <w:drawing>
          <wp:inline distT="0" distB="0" distL="0" distR="0">
            <wp:extent cx="1799996" cy="719998"/>
            <wp:effectExtent l="0" t="0" r="0" b="0"/>
            <wp:docPr id="2" name="barcod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996" cy="7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35" w:rsidRDefault="00712735"/>
    <w:p w:rsidR="00712735" w:rsidRDefault="00712735"/>
    <w:p w:rsidR="00712735" w:rsidRDefault="00712735"/>
    <w:p w:rsidR="00E1186A" w:rsidRDefault="00E1186A"/>
    <w:p w:rsidR="009C08CF" w:rsidRDefault="009C08CF"/>
    <w:p w:rsidR="009C08CF" w:rsidRDefault="009C08CF"/>
    <w:p w:rsidR="00712735" w:rsidRPr="00E1186A" w:rsidRDefault="00712735" w:rsidP="00E1186A">
      <w:pPr>
        <w:shd w:val="clear" w:color="auto" w:fill="C00000"/>
        <w:rPr>
          <w:b/>
          <w:color w:val="FFFFFF" w:themeColor="background1"/>
          <w:sz w:val="32"/>
          <w:szCs w:val="32"/>
        </w:rPr>
      </w:pPr>
      <w:r w:rsidRPr="00E1186A">
        <w:rPr>
          <w:b/>
          <w:color w:val="FFFFFF" w:themeColor="background1"/>
          <w:sz w:val="32"/>
          <w:szCs w:val="32"/>
        </w:rPr>
        <w:t>Global metrics</w:t>
      </w:r>
    </w:p>
    <w:p w:rsidR="00712735" w:rsidRDefault="00712735"/>
    <w:p w:rsidR="00712735" w:rsidRDefault="00712735"/>
    <w:p w:rsidR="001C3ED2" w:rsidRDefault="00580AEE">
      <w:r>
        <w:rPr>
          <w:noProof/>
          <w:lang w:val="en-US"/>
        </w:rPr>
        <w:drawing>
          <wp:inline distT="0" distB="0" distL="0" distR="0">
            <wp:extent cx="1799996" cy="719998"/>
            <wp:effectExtent l="0" t="0" r="0" b="0"/>
            <wp:docPr id="3" name="barcod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996" cy="7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35" w:rsidRDefault="00712735"/>
    <w:p w:rsidR="00E1186A" w:rsidRDefault="00E1186A"/>
    <w:p w:rsidR="00712735" w:rsidRDefault="00712735"/>
    <w:p w:rsidR="00712735" w:rsidRDefault="00712735"/>
    <w:p w:rsidR="00712735" w:rsidRDefault="00712735"/>
    <w:p w:rsidR="00712735" w:rsidRPr="00E1186A" w:rsidRDefault="00712735" w:rsidP="00E1186A">
      <w:pPr>
        <w:shd w:val="clear" w:color="auto" w:fill="C00000"/>
        <w:rPr>
          <w:b/>
          <w:color w:val="FFFFFF" w:themeColor="background1"/>
          <w:sz w:val="32"/>
          <w:szCs w:val="32"/>
        </w:rPr>
      </w:pPr>
      <w:r w:rsidRPr="00E1186A">
        <w:rPr>
          <w:b/>
          <w:color w:val="FFFFFF" w:themeColor="background1"/>
          <w:sz w:val="32"/>
          <w:szCs w:val="32"/>
        </w:rPr>
        <w:t>Performance metrics</w:t>
      </w:r>
    </w:p>
    <w:p w:rsidR="00712735" w:rsidRDefault="00712735"/>
    <w:p w:rsidR="00712735" w:rsidRDefault="00712735"/>
    <w:p w:rsidR="001C3ED2" w:rsidRDefault="00580AEE">
      <w:r>
        <w:rPr>
          <w:noProof/>
          <w:lang w:val="en-US"/>
        </w:rPr>
        <w:drawing>
          <wp:inline distT="0" distB="0" distL="0" distR="0">
            <wp:extent cx="1799996" cy="719998"/>
            <wp:effectExtent l="0" t="0" r="0" b="0"/>
            <wp:docPr id="4" name="spide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ider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996" cy="7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6C8" w:rsidRDefault="00D506C8" w:rsidP="002228D1">
      <w:pPr>
        <w:spacing w:after="0" w:line="240" w:lineRule="auto"/>
      </w:pPr>
      <w:r>
        <w:separator/>
      </w:r>
    </w:p>
  </w:endnote>
  <w:endnote w:type="continuationSeparator" w:id="0">
    <w:p w:rsidR="00D506C8" w:rsidRDefault="00D506C8" w:rsidP="0022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AEE" w:rsidRDefault="00580A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AEE" w:rsidRDefault="00580A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AEE" w:rsidRDefault="00580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6C8" w:rsidRDefault="00D506C8" w:rsidP="002228D1">
      <w:pPr>
        <w:spacing w:after="0" w:line="240" w:lineRule="auto"/>
      </w:pPr>
      <w:r>
        <w:separator/>
      </w:r>
    </w:p>
  </w:footnote>
  <w:footnote w:type="continuationSeparator" w:id="0">
    <w:p w:rsidR="00D506C8" w:rsidRDefault="00D506C8" w:rsidP="00222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AEE" w:rsidRDefault="00580A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8D1" w:rsidRDefault="002228D1">
    <w:pPr>
      <w:pStyle w:val="Header"/>
    </w:pPr>
    <w:r>
      <w:rPr>
        <w:noProof/>
        <w:lang w:val="en-US"/>
      </w:rPr>
      <w:drawing>
        <wp:inline distT="0" distB="0" distL="0" distR="0">
          <wp:extent cx="739140" cy="353601"/>
          <wp:effectExtent l="0" t="0" r="381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f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195" cy="395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  <w:p w:rsidR="002228D1" w:rsidRPr="00A91EEC" w:rsidRDefault="002228D1">
    <w:pPr>
      <w:pStyle w:val="Header"/>
      <w:rPr>
        <w:color w:val="0070C0"/>
        <w:sz w:val="24"/>
        <w:szCs w:val="24"/>
      </w:rPr>
    </w:pPr>
    <w:r w:rsidRPr="00A91EEC">
      <w:rPr>
        <w:color w:val="0070C0"/>
        <w:sz w:val="24"/>
        <w:szCs w:val="24"/>
      </w:rPr>
      <w:t>Laboratory of Movement Analysis and Measurement (LMAM)</w:t>
    </w:r>
  </w:p>
  <w:p w:rsidR="002228D1" w:rsidRDefault="002228D1">
    <w:pPr>
      <w:pStyle w:val="Header"/>
    </w:pPr>
  </w:p>
  <w:p w:rsidR="002228D1" w:rsidRPr="00A91EEC" w:rsidRDefault="002228D1">
    <w:pPr>
      <w:pStyle w:val="Header"/>
      <w:rPr>
        <w:rFonts w:ascii="Verdana" w:hAnsi="Verdana"/>
        <w:b/>
        <w:sz w:val="28"/>
        <w:szCs w:val="28"/>
      </w:rPr>
    </w:pPr>
    <w:r w:rsidRPr="00A91EEC">
      <w:rPr>
        <w:rFonts w:ascii="Verdana" w:hAnsi="Verdana"/>
        <w:b/>
        <w:sz w:val="28"/>
        <w:szCs w:val="28"/>
      </w:rPr>
      <w:t>Physical Activity Report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AEE" w:rsidRDefault="00580A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8D1"/>
    <w:rsid w:val="000005B4"/>
    <w:rsid w:val="00112D13"/>
    <w:rsid w:val="001961EA"/>
    <w:rsid w:val="001C3ED2"/>
    <w:rsid w:val="002228D1"/>
    <w:rsid w:val="004D56F8"/>
    <w:rsid w:val="00580AEE"/>
    <w:rsid w:val="00627298"/>
    <w:rsid w:val="0064134A"/>
    <w:rsid w:val="006611F7"/>
    <w:rsid w:val="00666814"/>
    <w:rsid w:val="006F47BB"/>
    <w:rsid w:val="00712735"/>
    <w:rsid w:val="0072729B"/>
    <w:rsid w:val="00825B59"/>
    <w:rsid w:val="008C157A"/>
    <w:rsid w:val="009A40C6"/>
    <w:rsid w:val="009C08CF"/>
    <w:rsid w:val="00A91EEC"/>
    <w:rsid w:val="00AD03F3"/>
    <w:rsid w:val="00B76651"/>
    <w:rsid w:val="00BE7281"/>
    <w:rsid w:val="00D506C8"/>
    <w:rsid w:val="00DC37A9"/>
    <w:rsid w:val="00E1186A"/>
    <w:rsid w:val="00F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8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22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8D1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712735"/>
    <w:rPr>
      <w:color w:val="808080"/>
    </w:rPr>
  </w:style>
  <w:style w:type="paragraph" w:customStyle="1" w:styleId="72C212EE46284CD88022080F053E2416">
    <w:name w:val="72C212EE46284CD88022080F053E2416"/>
    <w:rsid w:val="0065198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E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8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22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8D1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712735"/>
    <w:rPr>
      <w:color w:val="808080"/>
    </w:rPr>
  </w:style>
  <w:style w:type="paragraph" w:customStyle="1" w:styleId="72C212EE46284CD88022080F053E2416">
    <w:name w:val="72C212EE46284CD88022080F053E2416"/>
    <w:rsid w:val="0065198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E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40A4B675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Ionescu Anisoara</dc:creator>
  <cp:keywords/>
  <dc:description/>
  <cp:lastModifiedBy>Ciprian Matteo</cp:lastModifiedBy>
  <cp:revision>16</cp:revision>
  <dcterms:created xsi:type="dcterms:W3CDTF">2017-06-05T22:38:00Z</dcterms:created>
  <dcterms:modified xsi:type="dcterms:W3CDTF">2017-12-02T22:31:00Z</dcterms:modified>
</cp:coreProperties>
</file>